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B69B" w14:textId="77777777" w:rsidR="0037628A" w:rsidRPr="00550695" w:rsidRDefault="0037628A" w:rsidP="0037628A">
      <w:pPr>
        <w:pStyle w:val="Title"/>
        <w:jc w:val="right"/>
        <w:rPr>
          <w:lang w:val="en-US"/>
        </w:rPr>
      </w:pPr>
    </w:p>
    <w:p w14:paraId="64FF3A76" w14:textId="77777777" w:rsidR="0037628A" w:rsidRPr="00550695" w:rsidRDefault="0037628A" w:rsidP="0037628A">
      <w:pPr>
        <w:rPr>
          <w:lang w:val="en-US"/>
        </w:rPr>
      </w:pPr>
    </w:p>
    <w:p w14:paraId="2E72BF1F" w14:textId="77777777" w:rsidR="0037628A" w:rsidRPr="00550695" w:rsidRDefault="0037628A" w:rsidP="0037628A">
      <w:pPr>
        <w:rPr>
          <w:lang w:val="en-US"/>
        </w:rPr>
      </w:pPr>
    </w:p>
    <w:p w14:paraId="031AE494" w14:textId="77777777" w:rsidR="0037628A" w:rsidRPr="00550695" w:rsidRDefault="0037628A" w:rsidP="0037628A">
      <w:pPr>
        <w:pStyle w:val="Title"/>
        <w:jc w:val="right"/>
        <w:rPr>
          <w:lang w:val="en-US"/>
        </w:rPr>
      </w:pPr>
    </w:p>
    <w:p w14:paraId="39BFACDA" w14:textId="77777777" w:rsidR="0037628A" w:rsidRPr="00550695" w:rsidRDefault="0037628A" w:rsidP="0037628A">
      <w:pPr>
        <w:pStyle w:val="Title"/>
        <w:jc w:val="right"/>
        <w:rPr>
          <w:lang w:val="en-US"/>
        </w:rPr>
      </w:pPr>
    </w:p>
    <w:p w14:paraId="0956EBB0" w14:textId="77777777" w:rsidR="0037628A" w:rsidRPr="00550695" w:rsidRDefault="0037628A" w:rsidP="0037628A">
      <w:pPr>
        <w:pStyle w:val="Title"/>
        <w:jc w:val="right"/>
        <w:rPr>
          <w:lang w:val="en-US"/>
        </w:rPr>
      </w:pPr>
    </w:p>
    <w:p w14:paraId="669C63CD" w14:textId="77777777" w:rsidR="0037628A" w:rsidRPr="00550695" w:rsidRDefault="00FD06E2" w:rsidP="0037628A">
      <w:pPr>
        <w:pStyle w:val="Title"/>
        <w:jc w:val="right"/>
        <w:rPr>
          <w:lang w:val="en-US"/>
        </w:rPr>
      </w:pPr>
      <w:r w:rsidRPr="00550695">
        <w:rPr>
          <w:lang w:val="en-US"/>
        </w:rPr>
        <w:t>Hồ sơ Phân tích</w:t>
      </w:r>
      <w:r w:rsidR="008C283A" w:rsidRPr="00550695">
        <w:rPr>
          <w:lang w:val="en-US"/>
        </w:rPr>
        <w:t xml:space="preserve"> QUẢN LÝ NHÀ HÀNG</w:t>
      </w:r>
    </w:p>
    <w:p w14:paraId="18AD9767" w14:textId="77777777" w:rsidR="0037628A" w:rsidRPr="00550695" w:rsidRDefault="0037628A" w:rsidP="0037628A">
      <w:pPr>
        <w:rPr>
          <w:lang w:val="en-US"/>
        </w:rPr>
      </w:pPr>
    </w:p>
    <w:p w14:paraId="5695FB6C" w14:textId="77777777" w:rsidR="0037628A" w:rsidRPr="00550695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550695">
        <w:rPr>
          <w:rFonts w:ascii="Arial" w:hAnsi="Arial"/>
          <w:sz w:val="34"/>
          <w:szCs w:val="30"/>
          <w:lang w:val="en-US"/>
        </w:rPr>
        <w:t xml:space="preserve">Version </w:t>
      </w:r>
      <w:r w:rsidR="008C283A" w:rsidRPr="00550695">
        <w:rPr>
          <w:rFonts w:ascii="Arial" w:hAnsi="Arial"/>
          <w:sz w:val="34"/>
          <w:szCs w:val="30"/>
          <w:lang w:val="en-US"/>
        </w:rPr>
        <w:t>1.0</w:t>
      </w:r>
    </w:p>
    <w:p w14:paraId="52DB3021" w14:textId="77777777" w:rsidR="0037628A" w:rsidRPr="00550695" w:rsidRDefault="0037628A" w:rsidP="0037628A">
      <w:pPr>
        <w:pStyle w:val="Title"/>
        <w:jc w:val="both"/>
        <w:rPr>
          <w:lang w:val="en-US"/>
        </w:rPr>
      </w:pPr>
    </w:p>
    <w:p w14:paraId="3DD25048" w14:textId="77777777" w:rsidR="0037628A" w:rsidRPr="00550695" w:rsidRDefault="0037628A" w:rsidP="0037628A">
      <w:pPr>
        <w:rPr>
          <w:lang w:val="en-US"/>
        </w:rPr>
      </w:pPr>
    </w:p>
    <w:p w14:paraId="485EC262" w14:textId="77777777" w:rsidR="0037628A" w:rsidRPr="00550695" w:rsidRDefault="0037628A" w:rsidP="0037628A">
      <w:pPr>
        <w:rPr>
          <w:lang w:val="en-US"/>
        </w:rPr>
      </w:pPr>
    </w:p>
    <w:p w14:paraId="7653F67A" w14:textId="77777777" w:rsidR="0037628A" w:rsidRPr="00550695" w:rsidRDefault="0037628A" w:rsidP="0037628A">
      <w:pPr>
        <w:rPr>
          <w:lang w:val="en-US"/>
        </w:rPr>
      </w:pPr>
    </w:p>
    <w:p w14:paraId="0E238E19" w14:textId="77777777" w:rsidR="0037628A" w:rsidRPr="00550695" w:rsidRDefault="0037628A" w:rsidP="0037628A">
      <w:pPr>
        <w:rPr>
          <w:lang w:val="en-US"/>
        </w:rPr>
      </w:pPr>
    </w:p>
    <w:p w14:paraId="050F1E97" w14:textId="77777777" w:rsidR="0037628A" w:rsidRPr="00550695" w:rsidRDefault="0037628A" w:rsidP="0037628A">
      <w:pPr>
        <w:rPr>
          <w:lang w:val="en-US"/>
        </w:rPr>
      </w:pPr>
    </w:p>
    <w:p w14:paraId="3015419A" w14:textId="77777777" w:rsidR="0037628A" w:rsidRPr="00550695" w:rsidRDefault="0037628A" w:rsidP="0037628A">
      <w:pPr>
        <w:rPr>
          <w:lang w:val="en-US"/>
        </w:rPr>
      </w:pPr>
    </w:p>
    <w:p w14:paraId="3A827402" w14:textId="77777777" w:rsidR="0037628A" w:rsidRPr="00550695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550695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9A93A02" w14:textId="77777777" w:rsidR="008C283A" w:rsidRPr="00550695" w:rsidRDefault="008C283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550695">
        <w:rPr>
          <w:rFonts w:ascii="Arial" w:hAnsi="Arial" w:cs="Arial"/>
          <w:sz w:val="30"/>
          <w:szCs w:val="30"/>
          <w:lang w:val="en-US"/>
        </w:rPr>
        <w:t>1612800-Nguyễn Sĩ Văn</w:t>
      </w:r>
    </w:p>
    <w:p w14:paraId="2C232AEE" w14:textId="77777777" w:rsidR="008C283A" w:rsidRPr="00550695" w:rsidRDefault="008C283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550695">
        <w:rPr>
          <w:rFonts w:ascii="Arial" w:hAnsi="Arial" w:cs="Arial"/>
          <w:sz w:val="30"/>
          <w:szCs w:val="30"/>
          <w:lang w:val="en-US"/>
        </w:rPr>
        <w:t>1612785-Đặng Thanh Tuấn</w:t>
      </w:r>
    </w:p>
    <w:p w14:paraId="5C32BBE2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15EBB9F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A509987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11EB6EC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25C3E45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7CDC24C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7BA3A04B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F495069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A9EAD07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460BA10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DCECD74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1ACCC96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D314A1F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6F54082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9B88C60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7EE0DD9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29628E7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5AC156A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5BE41C6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EEE2099" w14:textId="77777777" w:rsidR="008C283A" w:rsidRPr="00550695" w:rsidRDefault="008C283A" w:rsidP="007A1DE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06554FD" w14:textId="77777777" w:rsidR="007A1DE8" w:rsidRPr="00550695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550695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2A7A4BB9" w14:textId="77777777" w:rsidR="007A1DE8" w:rsidRPr="00550695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550695" w:rsidRPr="00550695" w14:paraId="7EED3BC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7BB92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50695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38ED5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50695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B3D1A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50695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B901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50695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550695" w:rsidRPr="00550695" w14:paraId="4766703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BD22E" w14:textId="77777777" w:rsidR="0037628A" w:rsidRPr="00550695" w:rsidRDefault="008C283A" w:rsidP="008C283A">
            <w:pPr>
              <w:keepLines/>
              <w:spacing w:after="120"/>
              <w:rPr>
                <w:rFonts w:eastAsia="SimSun"/>
                <w:lang w:val="en-US"/>
              </w:rPr>
            </w:pPr>
            <w:r w:rsidRPr="00550695">
              <w:rPr>
                <w:rFonts w:eastAsia="SimSun"/>
                <w:lang w:val="en-US"/>
              </w:rPr>
              <w:t>16/04/2019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B1D3B" w14:textId="77777777" w:rsidR="0037628A" w:rsidRPr="00550695" w:rsidRDefault="008C283A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50695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3747" w14:textId="77777777" w:rsidR="0037628A" w:rsidRPr="00550695" w:rsidRDefault="008C283A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550695">
              <w:rPr>
                <w:rFonts w:eastAsia="SimSun"/>
                <w:lang w:val="en-US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6646" w14:textId="77777777" w:rsidR="0037628A" w:rsidRPr="00550695" w:rsidRDefault="008C283A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550695">
              <w:rPr>
                <w:rFonts w:eastAsia="SimSun"/>
                <w:lang w:val="en-US"/>
              </w:rPr>
              <w:t>1612800,1612785</w:t>
            </w:r>
          </w:p>
        </w:tc>
      </w:tr>
      <w:tr w:rsidR="00550695" w:rsidRPr="00550695" w14:paraId="545F619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B86EF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444F5" w14:textId="77777777" w:rsidR="007A1DE8" w:rsidRPr="00550695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64571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2E31C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550695" w:rsidRPr="00550695" w14:paraId="4ADFE29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D570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C25FE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A6839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D4294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550695" w14:paraId="0CE5123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45E86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FFD6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5A7AF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EB07A" w14:textId="77777777" w:rsidR="007A1DE8" w:rsidRPr="00550695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AF96070" w14:textId="77777777" w:rsidR="007A1DE8" w:rsidRPr="00550695" w:rsidRDefault="007A1DE8">
      <w:pPr>
        <w:pStyle w:val="Title"/>
        <w:jc w:val="both"/>
        <w:rPr>
          <w:lang w:val="en-US"/>
        </w:rPr>
      </w:pPr>
    </w:p>
    <w:p w14:paraId="5BF57DF4" w14:textId="77777777" w:rsidR="005E2817" w:rsidRPr="00550695" w:rsidRDefault="007A1DE8" w:rsidP="005E2817">
      <w:pPr>
        <w:pStyle w:val="Title"/>
        <w:rPr>
          <w:lang w:val="en-US"/>
        </w:rPr>
      </w:pPr>
      <w:r w:rsidRPr="00550695">
        <w:br w:type="page"/>
      </w:r>
      <w:r w:rsidR="005E2817" w:rsidRPr="00550695">
        <w:rPr>
          <w:lang w:val="en-US"/>
        </w:rPr>
        <w:lastRenderedPageBreak/>
        <w:t>Mục lục</w:t>
      </w:r>
    </w:p>
    <w:p w14:paraId="52EA49E5" w14:textId="41F97B48" w:rsidR="003C42B7" w:rsidRPr="00550695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50695">
        <w:rPr>
          <w:lang w:val="en-US"/>
        </w:rPr>
        <w:fldChar w:fldCharType="begin"/>
      </w:r>
      <w:r w:rsidRPr="00550695">
        <w:rPr>
          <w:lang w:val="en-US"/>
        </w:rPr>
        <w:instrText xml:space="preserve"> TOC \o "1-2" \h \z \u </w:instrText>
      </w:r>
      <w:r w:rsidRPr="00550695">
        <w:rPr>
          <w:lang w:val="en-US"/>
        </w:rPr>
        <w:fldChar w:fldCharType="separate"/>
      </w:r>
      <w:hyperlink w:anchor="_Toc6402314" w:history="1">
        <w:r w:rsidR="003C42B7" w:rsidRPr="00550695">
          <w:rPr>
            <w:rStyle w:val="Hyperlink"/>
            <w:noProof/>
            <w:color w:val="auto"/>
          </w:rPr>
          <w:t>1.</w:t>
        </w:r>
        <w:r w:rsidR="003C42B7" w:rsidRPr="0055069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C42B7" w:rsidRPr="00550695">
          <w:rPr>
            <w:rStyle w:val="Hyperlink"/>
            <w:noProof/>
            <w:color w:val="auto"/>
          </w:rPr>
          <w:t xml:space="preserve">Sơ đồ lớp </w:t>
        </w:r>
        <w:r w:rsidR="003C42B7" w:rsidRPr="00550695">
          <w:rPr>
            <w:rStyle w:val="Hyperlink"/>
            <w:noProof/>
            <w:color w:val="auto"/>
            <w:lang w:val="en-US"/>
          </w:rPr>
          <w:t>(</w:t>
        </w:r>
        <w:r w:rsidR="003C42B7" w:rsidRPr="00550695">
          <w:rPr>
            <w:rStyle w:val="Hyperlink"/>
            <w:noProof/>
            <w:color w:val="auto"/>
          </w:rPr>
          <w:t>mức phân tích</w:t>
        </w:r>
        <w:r w:rsidR="003C42B7" w:rsidRPr="00550695">
          <w:rPr>
            <w:rStyle w:val="Hyperlink"/>
            <w:noProof/>
            <w:color w:val="auto"/>
            <w:lang w:val="en-US"/>
          </w:rPr>
          <w:t>)</w:t>
        </w:r>
        <w:r w:rsidR="003C42B7" w:rsidRPr="00550695">
          <w:rPr>
            <w:noProof/>
            <w:webHidden/>
          </w:rPr>
          <w:tab/>
        </w:r>
        <w:r w:rsidR="003C42B7" w:rsidRPr="00550695">
          <w:rPr>
            <w:noProof/>
            <w:webHidden/>
          </w:rPr>
          <w:fldChar w:fldCharType="begin"/>
        </w:r>
        <w:r w:rsidR="003C42B7" w:rsidRPr="00550695">
          <w:rPr>
            <w:noProof/>
            <w:webHidden/>
          </w:rPr>
          <w:instrText xml:space="preserve"> PAGEREF _Toc6402314 \h </w:instrText>
        </w:r>
        <w:r w:rsidR="003C42B7" w:rsidRPr="00550695">
          <w:rPr>
            <w:noProof/>
            <w:webHidden/>
          </w:rPr>
        </w:r>
        <w:r w:rsidR="003C42B7" w:rsidRPr="00550695">
          <w:rPr>
            <w:noProof/>
            <w:webHidden/>
          </w:rPr>
          <w:fldChar w:fldCharType="separate"/>
        </w:r>
        <w:r w:rsidR="004626FB">
          <w:rPr>
            <w:noProof/>
            <w:webHidden/>
          </w:rPr>
          <w:t>4</w:t>
        </w:r>
        <w:r w:rsidR="003C42B7" w:rsidRPr="00550695">
          <w:rPr>
            <w:noProof/>
            <w:webHidden/>
          </w:rPr>
          <w:fldChar w:fldCharType="end"/>
        </w:r>
      </w:hyperlink>
    </w:p>
    <w:p w14:paraId="0121B4C1" w14:textId="5BAC28B4" w:rsidR="003C42B7" w:rsidRPr="00550695" w:rsidRDefault="003E7FC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2315" w:history="1">
        <w:r w:rsidR="003C42B7" w:rsidRPr="00550695">
          <w:rPr>
            <w:rStyle w:val="Hyperlink"/>
            <w:noProof/>
            <w:color w:val="auto"/>
            <w:lang w:val="en-US"/>
          </w:rPr>
          <w:t>1.1</w:t>
        </w:r>
        <w:r w:rsidR="003C42B7" w:rsidRPr="0055069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C42B7" w:rsidRPr="00550695">
          <w:rPr>
            <w:rStyle w:val="Hyperlink"/>
            <w:noProof/>
            <w:color w:val="auto"/>
          </w:rPr>
          <w:t>Sơ đồ lớp (mức phân tích)</w:t>
        </w:r>
        <w:r w:rsidR="003C42B7" w:rsidRPr="00550695">
          <w:rPr>
            <w:noProof/>
            <w:webHidden/>
          </w:rPr>
          <w:tab/>
        </w:r>
        <w:r w:rsidR="003C42B7" w:rsidRPr="00550695">
          <w:rPr>
            <w:noProof/>
            <w:webHidden/>
          </w:rPr>
          <w:fldChar w:fldCharType="begin"/>
        </w:r>
        <w:r w:rsidR="003C42B7" w:rsidRPr="00550695">
          <w:rPr>
            <w:noProof/>
            <w:webHidden/>
          </w:rPr>
          <w:instrText xml:space="preserve"> PAGEREF _Toc6402315 \h </w:instrText>
        </w:r>
        <w:r w:rsidR="003C42B7" w:rsidRPr="00550695">
          <w:rPr>
            <w:noProof/>
            <w:webHidden/>
          </w:rPr>
        </w:r>
        <w:r w:rsidR="003C42B7" w:rsidRPr="00550695">
          <w:rPr>
            <w:noProof/>
            <w:webHidden/>
          </w:rPr>
          <w:fldChar w:fldCharType="separate"/>
        </w:r>
        <w:r w:rsidR="004626FB">
          <w:rPr>
            <w:noProof/>
            <w:webHidden/>
          </w:rPr>
          <w:t>4</w:t>
        </w:r>
        <w:r w:rsidR="003C42B7" w:rsidRPr="00550695">
          <w:rPr>
            <w:noProof/>
            <w:webHidden/>
          </w:rPr>
          <w:fldChar w:fldCharType="end"/>
        </w:r>
      </w:hyperlink>
    </w:p>
    <w:p w14:paraId="05200C6F" w14:textId="6173E159" w:rsidR="003C42B7" w:rsidRPr="00550695" w:rsidRDefault="003E7FC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2316" w:history="1">
        <w:r w:rsidR="003C42B7" w:rsidRPr="00550695">
          <w:rPr>
            <w:rStyle w:val="Hyperlink"/>
            <w:noProof/>
            <w:color w:val="auto"/>
          </w:rPr>
          <w:t>1.2</w:t>
        </w:r>
        <w:r w:rsidR="003C42B7" w:rsidRPr="0055069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C42B7" w:rsidRPr="00550695">
          <w:rPr>
            <w:rStyle w:val="Hyperlink"/>
            <w:noProof/>
            <w:color w:val="auto"/>
          </w:rPr>
          <w:t>Danh sách các lớp đối tượng và quan hệ</w:t>
        </w:r>
        <w:r w:rsidR="003C42B7" w:rsidRPr="00550695">
          <w:rPr>
            <w:noProof/>
            <w:webHidden/>
          </w:rPr>
          <w:tab/>
        </w:r>
        <w:r w:rsidR="003C42B7" w:rsidRPr="00550695">
          <w:rPr>
            <w:noProof/>
            <w:webHidden/>
          </w:rPr>
          <w:fldChar w:fldCharType="begin"/>
        </w:r>
        <w:r w:rsidR="003C42B7" w:rsidRPr="00550695">
          <w:rPr>
            <w:noProof/>
            <w:webHidden/>
          </w:rPr>
          <w:instrText xml:space="preserve"> PAGEREF _Toc6402316 \h </w:instrText>
        </w:r>
        <w:r w:rsidR="003C42B7" w:rsidRPr="00550695">
          <w:rPr>
            <w:noProof/>
            <w:webHidden/>
          </w:rPr>
        </w:r>
        <w:r w:rsidR="003C42B7" w:rsidRPr="00550695">
          <w:rPr>
            <w:noProof/>
            <w:webHidden/>
          </w:rPr>
          <w:fldChar w:fldCharType="separate"/>
        </w:r>
        <w:r w:rsidR="004626FB">
          <w:rPr>
            <w:noProof/>
            <w:webHidden/>
          </w:rPr>
          <w:t>4</w:t>
        </w:r>
        <w:r w:rsidR="003C42B7" w:rsidRPr="00550695">
          <w:rPr>
            <w:noProof/>
            <w:webHidden/>
          </w:rPr>
          <w:fldChar w:fldCharType="end"/>
        </w:r>
      </w:hyperlink>
    </w:p>
    <w:p w14:paraId="3989BA45" w14:textId="0D79179C" w:rsidR="003C42B7" w:rsidRPr="00550695" w:rsidRDefault="003E7FC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2317" w:history="1">
        <w:r w:rsidR="003C42B7" w:rsidRPr="00550695">
          <w:rPr>
            <w:rStyle w:val="Hyperlink"/>
            <w:noProof/>
            <w:color w:val="auto"/>
          </w:rPr>
          <w:t>1.3</w:t>
        </w:r>
        <w:r w:rsidR="003C42B7" w:rsidRPr="0055069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C42B7" w:rsidRPr="00550695">
          <w:rPr>
            <w:rStyle w:val="Hyperlink"/>
            <w:noProof/>
            <w:color w:val="auto"/>
          </w:rPr>
          <w:t>Mô tả chi tiết từng lớp đối tượng</w:t>
        </w:r>
        <w:r w:rsidR="003C42B7" w:rsidRPr="00550695">
          <w:rPr>
            <w:noProof/>
            <w:webHidden/>
          </w:rPr>
          <w:tab/>
        </w:r>
        <w:r w:rsidR="003C42B7" w:rsidRPr="00550695">
          <w:rPr>
            <w:noProof/>
            <w:webHidden/>
          </w:rPr>
          <w:fldChar w:fldCharType="begin"/>
        </w:r>
        <w:r w:rsidR="003C42B7" w:rsidRPr="00550695">
          <w:rPr>
            <w:noProof/>
            <w:webHidden/>
          </w:rPr>
          <w:instrText xml:space="preserve"> PAGEREF _Toc6402317 \h </w:instrText>
        </w:r>
        <w:r w:rsidR="003C42B7" w:rsidRPr="00550695">
          <w:rPr>
            <w:noProof/>
            <w:webHidden/>
          </w:rPr>
        </w:r>
        <w:r w:rsidR="003C42B7" w:rsidRPr="00550695">
          <w:rPr>
            <w:noProof/>
            <w:webHidden/>
          </w:rPr>
          <w:fldChar w:fldCharType="separate"/>
        </w:r>
        <w:r w:rsidR="004626FB">
          <w:rPr>
            <w:noProof/>
            <w:webHidden/>
          </w:rPr>
          <w:t>5</w:t>
        </w:r>
        <w:r w:rsidR="003C42B7" w:rsidRPr="00550695">
          <w:rPr>
            <w:noProof/>
            <w:webHidden/>
          </w:rPr>
          <w:fldChar w:fldCharType="end"/>
        </w:r>
      </w:hyperlink>
    </w:p>
    <w:p w14:paraId="73BBB406" w14:textId="0FD29EAE" w:rsidR="003C42B7" w:rsidRPr="00550695" w:rsidRDefault="003E7FC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2318" w:history="1">
        <w:r w:rsidR="003C42B7" w:rsidRPr="00550695">
          <w:rPr>
            <w:rStyle w:val="Hyperlink"/>
            <w:noProof/>
            <w:color w:val="auto"/>
          </w:rPr>
          <w:t>2.</w:t>
        </w:r>
        <w:r w:rsidR="003C42B7" w:rsidRPr="0055069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C42B7" w:rsidRPr="00550695">
          <w:rPr>
            <w:rStyle w:val="Hyperlink"/>
            <w:noProof/>
            <w:color w:val="auto"/>
          </w:rPr>
          <w:t>Sơ đồ trạng thái</w:t>
        </w:r>
        <w:r w:rsidR="003C42B7" w:rsidRPr="00550695">
          <w:rPr>
            <w:noProof/>
            <w:webHidden/>
          </w:rPr>
          <w:tab/>
        </w:r>
        <w:r w:rsidR="003C42B7" w:rsidRPr="00550695">
          <w:rPr>
            <w:noProof/>
            <w:webHidden/>
          </w:rPr>
          <w:fldChar w:fldCharType="begin"/>
        </w:r>
        <w:r w:rsidR="003C42B7" w:rsidRPr="00550695">
          <w:rPr>
            <w:noProof/>
            <w:webHidden/>
          </w:rPr>
          <w:instrText xml:space="preserve"> PAGEREF _Toc6402318 \h </w:instrText>
        </w:r>
        <w:r w:rsidR="003C42B7" w:rsidRPr="00550695">
          <w:rPr>
            <w:noProof/>
            <w:webHidden/>
          </w:rPr>
        </w:r>
        <w:r w:rsidR="003C42B7" w:rsidRPr="00550695">
          <w:rPr>
            <w:noProof/>
            <w:webHidden/>
          </w:rPr>
          <w:fldChar w:fldCharType="separate"/>
        </w:r>
        <w:r w:rsidR="004626FB">
          <w:rPr>
            <w:noProof/>
            <w:webHidden/>
          </w:rPr>
          <w:t>7</w:t>
        </w:r>
        <w:r w:rsidR="003C42B7" w:rsidRPr="00550695">
          <w:rPr>
            <w:noProof/>
            <w:webHidden/>
          </w:rPr>
          <w:fldChar w:fldCharType="end"/>
        </w:r>
      </w:hyperlink>
    </w:p>
    <w:p w14:paraId="310BAE02" w14:textId="472433F6" w:rsidR="005E2817" w:rsidRPr="00550695" w:rsidRDefault="005E2817" w:rsidP="005E2817">
      <w:pPr>
        <w:pStyle w:val="BodyText"/>
        <w:rPr>
          <w:lang w:val="en-US"/>
        </w:rPr>
      </w:pPr>
      <w:r w:rsidRPr="00550695">
        <w:rPr>
          <w:lang w:val="en-US"/>
        </w:rPr>
        <w:fldChar w:fldCharType="end"/>
      </w:r>
    </w:p>
    <w:p w14:paraId="281F572C" w14:textId="77777777" w:rsidR="00FD06E2" w:rsidRPr="00550695" w:rsidRDefault="005E2817" w:rsidP="00FD06E2">
      <w:pPr>
        <w:pStyle w:val="Heading1"/>
      </w:pPr>
      <w:bookmarkStart w:id="0" w:name="_GoBack"/>
      <w:bookmarkEnd w:id="0"/>
      <w:r w:rsidRPr="00550695">
        <w:br w:type="page"/>
      </w:r>
      <w:bookmarkStart w:id="1" w:name="_Toc167699049"/>
      <w:bookmarkStart w:id="2" w:name="_Toc6402314"/>
      <w:r w:rsidR="00FD06E2" w:rsidRPr="00550695">
        <w:lastRenderedPageBreak/>
        <w:t xml:space="preserve">Sơ đồ lớp </w:t>
      </w:r>
      <w:r w:rsidR="00FD06E2" w:rsidRPr="00550695">
        <w:rPr>
          <w:lang w:val="en-US"/>
        </w:rPr>
        <w:t>(</w:t>
      </w:r>
      <w:r w:rsidR="00FD06E2" w:rsidRPr="00550695">
        <w:t>mức phân tích</w:t>
      </w:r>
      <w:bookmarkEnd w:id="1"/>
      <w:r w:rsidR="00FD06E2" w:rsidRPr="00550695">
        <w:rPr>
          <w:lang w:val="en-US"/>
        </w:rPr>
        <w:t>)</w:t>
      </w:r>
      <w:bookmarkEnd w:id="2"/>
    </w:p>
    <w:p w14:paraId="556001A8" w14:textId="77777777" w:rsidR="00FD06E2" w:rsidRPr="00550695" w:rsidRDefault="00FD06E2" w:rsidP="00FD06E2">
      <w:pPr>
        <w:pStyle w:val="Heading2"/>
        <w:rPr>
          <w:lang w:val="en-US"/>
        </w:rPr>
      </w:pPr>
      <w:bookmarkStart w:id="3" w:name="_Toc6402315"/>
      <w:r w:rsidRPr="00550695">
        <w:t>Sơ đồ lớp (mức phân tích)</w:t>
      </w:r>
      <w:bookmarkEnd w:id="3"/>
    </w:p>
    <w:p w14:paraId="4E291BF8" w14:textId="77777777" w:rsidR="005B721D" w:rsidRPr="00550695" w:rsidRDefault="005B721D" w:rsidP="00FD06E2">
      <w:pPr>
        <w:spacing w:line="360" w:lineRule="auto"/>
        <w:rPr>
          <w:i/>
          <w:lang w:val="en-US"/>
        </w:rPr>
      </w:pPr>
    </w:p>
    <w:p w14:paraId="0326B22D" w14:textId="64A94E2E" w:rsidR="004701B3" w:rsidRPr="00550695" w:rsidRDefault="004701B3" w:rsidP="00FD06E2">
      <w:pPr>
        <w:spacing w:line="360" w:lineRule="auto"/>
        <w:rPr>
          <w:i/>
          <w:lang w:val="en-US"/>
        </w:rPr>
      </w:pPr>
      <w:r w:rsidRPr="00550695">
        <w:rPr>
          <w:i/>
          <w:noProof/>
          <w:lang w:val="en-US"/>
        </w:rPr>
        <w:drawing>
          <wp:inline distT="0" distB="0" distL="0" distR="0" wp14:anchorId="72BFDD54" wp14:editId="5B9AC18D">
            <wp:extent cx="5983062" cy="3133701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613" cy="31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1D3E" w14:textId="77777777" w:rsidR="00FD06E2" w:rsidRPr="00550695" w:rsidRDefault="00FD06E2" w:rsidP="00FD06E2">
      <w:pPr>
        <w:pStyle w:val="Heading2"/>
      </w:pPr>
      <w:bookmarkStart w:id="4" w:name="_Toc6402316"/>
      <w:r w:rsidRPr="00550695"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3135"/>
        <w:gridCol w:w="2268"/>
        <w:gridCol w:w="2664"/>
      </w:tblGrid>
      <w:tr w:rsidR="00550695" w:rsidRPr="00550695" w14:paraId="33DFD0D1" w14:textId="77777777" w:rsidTr="00FD7E04">
        <w:tc>
          <w:tcPr>
            <w:tcW w:w="801" w:type="dxa"/>
          </w:tcPr>
          <w:p w14:paraId="2D04DCDF" w14:textId="77777777" w:rsidR="00FD06E2" w:rsidRPr="00550695" w:rsidRDefault="00FD06E2" w:rsidP="00FD06E2">
            <w:pPr>
              <w:pStyle w:val="BodyText"/>
              <w:spacing w:after="0"/>
            </w:pPr>
            <w:r w:rsidRPr="00550695">
              <w:t>STT</w:t>
            </w:r>
          </w:p>
        </w:tc>
        <w:tc>
          <w:tcPr>
            <w:tcW w:w="3135" w:type="dxa"/>
          </w:tcPr>
          <w:p w14:paraId="2E9A1F78" w14:textId="77777777" w:rsidR="00FD06E2" w:rsidRPr="00550695" w:rsidRDefault="00FD06E2" w:rsidP="00FD06E2">
            <w:pPr>
              <w:pStyle w:val="BodyText"/>
              <w:spacing w:after="0"/>
            </w:pPr>
            <w:r w:rsidRPr="00550695">
              <w:t>Tên lớp/quan hệ</w:t>
            </w:r>
          </w:p>
        </w:tc>
        <w:tc>
          <w:tcPr>
            <w:tcW w:w="2268" w:type="dxa"/>
          </w:tcPr>
          <w:p w14:paraId="69B60ADE" w14:textId="77777777" w:rsidR="00FD06E2" w:rsidRPr="00550695" w:rsidRDefault="00FD06E2" w:rsidP="00FD06E2">
            <w:pPr>
              <w:pStyle w:val="BodyText"/>
              <w:spacing w:after="0"/>
            </w:pPr>
            <w:r w:rsidRPr="00550695">
              <w:t>Loại</w:t>
            </w:r>
          </w:p>
        </w:tc>
        <w:tc>
          <w:tcPr>
            <w:tcW w:w="2664" w:type="dxa"/>
          </w:tcPr>
          <w:p w14:paraId="07CBE368" w14:textId="77777777" w:rsidR="00FD06E2" w:rsidRPr="00550695" w:rsidRDefault="00FD06E2" w:rsidP="00FD06E2">
            <w:pPr>
              <w:pStyle w:val="BodyText"/>
              <w:spacing w:after="0"/>
            </w:pPr>
            <w:r w:rsidRPr="00550695">
              <w:t>Ý nghĩa/Ghi chú</w:t>
            </w:r>
          </w:p>
        </w:tc>
      </w:tr>
      <w:tr w:rsidR="00550695" w:rsidRPr="00550695" w14:paraId="23D52C6F" w14:textId="77777777" w:rsidTr="00FD7E04">
        <w:tc>
          <w:tcPr>
            <w:tcW w:w="801" w:type="dxa"/>
          </w:tcPr>
          <w:p w14:paraId="2C5AB912" w14:textId="77777777" w:rsidR="00FD06E2" w:rsidRPr="00550695" w:rsidRDefault="00DF7B9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3135" w:type="dxa"/>
          </w:tcPr>
          <w:p w14:paraId="2F7AA488" w14:textId="77777777" w:rsidR="00FD06E2" w:rsidRPr="00550695" w:rsidRDefault="00620E99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Món</w:t>
            </w:r>
          </w:p>
        </w:tc>
        <w:tc>
          <w:tcPr>
            <w:tcW w:w="2268" w:type="dxa"/>
          </w:tcPr>
          <w:p w14:paraId="0F06C9B4" w14:textId="77777777" w:rsidR="00FD06E2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1274BF22" w14:textId="14B75C80" w:rsidR="00FD06E2" w:rsidRPr="00550695" w:rsidRDefault="00FD06E2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336BA244" w14:textId="77777777" w:rsidTr="00FD7E04">
        <w:tc>
          <w:tcPr>
            <w:tcW w:w="801" w:type="dxa"/>
          </w:tcPr>
          <w:p w14:paraId="441650D3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3135" w:type="dxa"/>
          </w:tcPr>
          <w:p w14:paraId="272798D4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Bàn</w:t>
            </w:r>
          </w:p>
        </w:tc>
        <w:tc>
          <w:tcPr>
            <w:tcW w:w="2268" w:type="dxa"/>
          </w:tcPr>
          <w:p w14:paraId="351EBF41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779BE9F7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6B3D4A54" w14:textId="77777777" w:rsidTr="00FD7E04">
        <w:tc>
          <w:tcPr>
            <w:tcW w:w="801" w:type="dxa"/>
          </w:tcPr>
          <w:p w14:paraId="433CD628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3135" w:type="dxa"/>
          </w:tcPr>
          <w:p w14:paraId="0FF09300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Hóa đơn</w:t>
            </w:r>
          </w:p>
        </w:tc>
        <w:tc>
          <w:tcPr>
            <w:tcW w:w="2268" w:type="dxa"/>
          </w:tcPr>
          <w:p w14:paraId="1B443201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223F2363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984B9AC" w14:textId="77777777" w:rsidTr="00FD7E04">
        <w:tc>
          <w:tcPr>
            <w:tcW w:w="801" w:type="dxa"/>
          </w:tcPr>
          <w:p w14:paraId="29596FA7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3135" w:type="dxa"/>
          </w:tcPr>
          <w:p w14:paraId="671D2C50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Khách hàng</w:t>
            </w:r>
          </w:p>
        </w:tc>
        <w:tc>
          <w:tcPr>
            <w:tcW w:w="2268" w:type="dxa"/>
          </w:tcPr>
          <w:p w14:paraId="6539E050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785F4270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5FCC66AF" w14:textId="77777777" w:rsidTr="00FD7E04">
        <w:tc>
          <w:tcPr>
            <w:tcW w:w="801" w:type="dxa"/>
          </w:tcPr>
          <w:p w14:paraId="73D3E667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3135" w:type="dxa"/>
          </w:tcPr>
          <w:p w14:paraId="233B056A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Khuyến mãi</w:t>
            </w:r>
          </w:p>
        </w:tc>
        <w:tc>
          <w:tcPr>
            <w:tcW w:w="2268" w:type="dxa"/>
          </w:tcPr>
          <w:p w14:paraId="2A4B810F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2DA2F637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A3C350E" w14:textId="77777777" w:rsidTr="00FD7E04">
        <w:tc>
          <w:tcPr>
            <w:tcW w:w="801" w:type="dxa"/>
          </w:tcPr>
          <w:p w14:paraId="3F8C2516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6</w:t>
            </w:r>
          </w:p>
        </w:tc>
        <w:tc>
          <w:tcPr>
            <w:tcW w:w="3135" w:type="dxa"/>
          </w:tcPr>
          <w:p w14:paraId="7E778AD7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Báo cáo hóa đơn</w:t>
            </w:r>
          </w:p>
        </w:tc>
        <w:tc>
          <w:tcPr>
            <w:tcW w:w="2268" w:type="dxa"/>
          </w:tcPr>
          <w:p w14:paraId="4B164FBE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31FE0CC2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473DF322" w14:textId="77777777" w:rsidTr="00FD7E04">
        <w:tc>
          <w:tcPr>
            <w:tcW w:w="801" w:type="dxa"/>
          </w:tcPr>
          <w:p w14:paraId="72CC5E55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7</w:t>
            </w:r>
          </w:p>
        </w:tc>
        <w:tc>
          <w:tcPr>
            <w:tcW w:w="3135" w:type="dxa"/>
          </w:tcPr>
          <w:p w14:paraId="254BD3A6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69034904" w14:textId="77777777" w:rsidR="00322825" w:rsidRPr="00550695" w:rsidRDefault="00363884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Lớp bình thường</w:t>
            </w:r>
          </w:p>
        </w:tc>
        <w:tc>
          <w:tcPr>
            <w:tcW w:w="2664" w:type="dxa"/>
          </w:tcPr>
          <w:p w14:paraId="3E1503C2" w14:textId="77777777" w:rsidR="00322825" w:rsidRPr="00550695" w:rsidRDefault="00322825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17FA0F48" w14:textId="77777777" w:rsidTr="00FD7E04">
        <w:tc>
          <w:tcPr>
            <w:tcW w:w="801" w:type="dxa"/>
          </w:tcPr>
          <w:p w14:paraId="2EA52809" w14:textId="77777777" w:rsidR="00A37142" w:rsidRPr="00550695" w:rsidRDefault="00A37142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8</w:t>
            </w:r>
          </w:p>
        </w:tc>
        <w:tc>
          <w:tcPr>
            <w:tcW w:w="3135" w:type="dxa"/>
          </w:tcPr>
          <w:p w14:paraId="10FD9C17" w14:textId="77777777" w:rsidR="00A37142" w:rsidRPr="00550695" w:rsidRDefault="00A37142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Khách hàng - Bàn</w:t>
            </w:r>
          </w:p>
        </w:tc>
        <w:tc>
          <w:tcPr>
            <w:tcW w:w="2268" w:type="dxa"/>
          </w:tcPr>
          <w:p w14:paraId="6C59E862" w14:textId="77777777" w:rsidR="00A37142" w:rsidRPr="00550695" w:rsidRDefault="009C7B3B" w:rsidP="00FD06E2">
            <w:pPr>
              <w:pStyle w:val="BodyText"/>
              <w:spacing w:after="0"/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Association</w:t>
            </w:r>
          </w:p>
        </w:tc>
        <w:tc>
          <w:tcPr>
            <w:tcW w:w="2664" w:type="dxa"/>
          </w:tcPr>
          <w:p w14:paraId="5034E31F" w14:textId="77777777" w:rsidR="00A37142" w:rsidRPr="00550695" w:rsidRDefault="00A37142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4AA1D87" w14:textId="77777777" w:rsidTr="00FD7E04">
        <w:tc>
          <w:tcPr>
            <w:tcW w:w="801" w:type="dxa"/>
          </w:tcPr>
          <w:p w14:paraId="6F28E9A9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9</w:t>
            </w:r>
          </w:p>
        </w:tc>
        <w:tc>
          <w:tcPr>
            <w:tcW w:w="3135" w:type="dxa"/>
          </w:tcPr>
          <w:p w14:paraId="0F98F48E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Bàn- Món</w:t>
            </w:r>
          </w:p>
        </w:tc>
        <w:tc>
          <w:tcPr>
            <w:tcW w:w="2268" w:type="dxa"/>
          </w:tcPr>
          <w:p w14:paraId="79EA9E4F" w14:textId="77777777" w:rsidR="009C7B3B" w:rsidRPr="00550695" w:rsidRDefault="009C7B3B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Association</w:t>
            </w:r>
          </w:p>
        </w:tc>
        <w:tc>
          <w:tcPr>
            <w:tcW w:w="2664" w:type="dxa"/>
          </w:tcPr>
          <w:p w14:paraId="38C83BC7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14108E4" w14:textId="77777777" w:rsidTr="00FD7E04">
        <w:tc>
          <w:tcPr>
            <w:tcW w:w="801" w:type="dxa"/>
          </w:tcPr>
          <w:p w14:paraId="3D3BB4E3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10</w:t>
            </w:r>
          </w:p>
        </w:tc>
        <w:tc>
          <w:tcPr>
            <w:tcW w:w="3135" w:type="dxa"/>
          </w:tcPr>
          <w:p w14:paraId="36973139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Hóa đơn- Khuyến mãi</w:t>
            </w:r>
          </w:p>
        </w:tc>
        <w:tc>
          <w:tcPr>
            <w:tcW w:w="2268" w:type="dxa"/>
          </w:tcPr>
          <w:p w14:paraId="6148197E" w14:textId="77777777" w:rsidR="009C7B3B" w:rsidRPr="00550695" w:rsidRDefault="009C7B3B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Association</w:t>
            </w:r>
          </w:p>
        </w:tc>
        <w:tc>
          <w:tcPr>
            <w:tcW w:w="2664" w:type="dxa"/>
          </w:tcPr>
          <w:p w14:paraId="2606E30C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32CAEDC7" w14:textId="77777777" w:rsidTr="00FD7E04">
        <w:tc>
          <w:tcPr>
            <w:tcW w:w="801" w:type="dxa"/>
          </w:tcPr>
          <w:p w14:paraId="66FF023F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11</w:t>
            </w:r>
          </w:p>
        </w:tc>
        <w:tc>
          <w:tcPr>
            <w:tcW w:w="3135" w:type="dxa"/>
          </w:tcPr>
          <w:p w14:paraId="6006089F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Hóa đơn- Nhân viên</w:t>
            </w:r>
          </w:p>
        </w:tc>
        <w:tc>
          <w:tcPr>
            <w:tcW w:w="2268" w:type="dxa"/>
          </w:tcPr>
          <w:p w14:paraId="62859E84" w14:textId="77777777" w:rsidR="009C7B3B" w:rsidRPr="00550695" w:rsidRDefault="009C7B3B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Association</w:t>
            </w:r>
          </w:p>
        </w:tc>
        <w:tc>
          <w:tcPr>
            <w:tcW w:w="2664" w:type="dxa"/>
          </w:tcPr>
          <w:p w14:paraId="3B1F173A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03595AE4" w14:textId="77777777" w:rsidTr="00FD7E04">
        <w:tc>
          <w:tcPr>
            <w:tcW w:w="801" w:type="dxa"/>
          </w:tcPr>
          <w:p w14:paraId="2E10BFBD" w14:textId="77777777" w:rsidR="009C7B3B" w:rsidRPr="00550695" w:rsidRDefault="006F5849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12</w:t>
            </w:r>
          </w:p>
        </w:tc>
        <w:tc>
          <w:tcPr>
            <w:tcW w:w="3135" w:type="dxa"/>
          </w:tcPr>
          <w:p w14:paraId="53988456" w14:textId="77777777" w:rsidR="009C7B3B" w:rsidRPr="00550695" w:rsidRDefault="006F5849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Báo cáo hóa đơn- Hóa đơn</w:t>
            </w:r>
          </w:p>
        </w:tc>
        <w:tc>
          <w:tcPr>
            <w:tcW w:w="2268" w:type="dxa"/>
          </w:tcPr>
          <w:p w14:paraId="1D19A672" w14:textId="77777777" w:rsidR="009C7B3B" w:rsidRPr="00550695" w:rsidRDefault="006F5849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  <w:t>Dependency</w:t>
            </w:r>
          </w:p>
        </w:tc>
        <w:tc>
          <w:tcPr>
            <w:tcW w:w="2664" w:type="dxa"/>
          </w:tcPr>
          <w:p w14:paraId="7C1316A9" w14:textId="77777777" w:rsidR="009C7B3B" w:rsidRPr="00550695" w:rsidRDefault="009C7B3B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550695" w:rsidRPr="00550695" w14:paraId="76201B6A" w14:textId="77777777" w:rsidTr="00FD7E04">
        <w:tc>
          <w:tcPr>
            <w:tcW w:w="801" w:type="dxa"/>
          </w:tcPr>
          <w:p w14:paraId="16009C4C" w14:textId="77777777" w:rsidR="006F5849" w:rsidRPr="00550695" w:rsidRDefault="006F5849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13</w:t>
            </w:r>
          </w:p>
        </w:tc>
        <w:tc>
          <w:tcPr>
            <w:tcW w:w="3135" w:type="dxa"/>
          </w:tcPr>
          <w:p w14:paraId="3078BD51" w14:textId="77777777" w:rsidR="006F5849" w:rsidRPr="00550695" w:rsidRDefault="006F5849" w:rsidP="00FD06E2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Hóa đơn- Bàn</w:t>
            </w:r>
          </w:p>
        </w:tc>
        <w:tc>
          <w:tcPr>
            <w:tcW w:w="2268" w:type="dxa"/>
          </w:tcPr>
          <w:p w14:paraId="23039EA0" w14:textId="77777777" w:rsidR="006F5849" w:rsidRPr="00550695" w:rsidRDefault="006F5849" w:rsidP="00FD06E2">
            <w:pPr>
              <w:pStyle w:val="BodyText"/>
              <w:spacing w:after="0"/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</w:pPr>
            <w:r w:rsidRPr="00550695"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  <w:t>Dependency</w:t>
            </w:r>
          </w:p>
        </w:tc>
        <w:tc>
          <w:tcPr>
            <w:tcW w:w="2664" w:type="dxa"/>
          </w:tcPr>
          <w:p w14:paraId="5CE91D91" w14:textId="77777777" w:rsidR="006F5849" w:rsidRPr="00550695" w:rsidRDefault="006F5849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48C8A63F" w14:textId="77777777" w:rsidR="00FD06E2" w:rsidRPr="00550695" w:rsidRDefault="00FD06E2" w:rsidP="00FD06E2">
      <w:pPr>
        <w:pStyle w:val="Heading2"/>
      </w:pPr>
      <w:bookmarkStart w:id="5" w:name="_Toc6402317"/>
      <w:r w:rsidRPr="00550695">
        <w:lastRenderedPageBreak/>
        <w:t>Mô tả chi tiết từng lớp đối tượng</w:t>
      </w:r>
      <w:bookmarkEnd w:id="5"/>
    </w:p>
    <w:p w14:paraId="549E98BA" w14:textId="77777777" w:rsidR="00BC6F1E" w:rsidRPr="00550695" w:rsidRDefault="00BC6F1E" w:rsidP="003C42B7">
      <w:pPr>
        <w:pStyle w:val="Heading3"/>
      </w:pPr>
      <w:r w:rsidRPr="00550695">
        <w:rPr>
          <w:lang w:val="en-US"/>
        </w:rPr>
        <w:t>Lớp món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695" w:rsidRPr="00550695" w14:paraId="5C0BF247" w14:textId="77777777" w:rsidTr="006F5849">
        <w:tc>
          <w:tcPr>
            <w:tcW w:w="758" w:type="dxa"/>
          </w:tcPr>
          <w:p w14:paraId="6355E93E" w14:textId="77777777" w:rsidR="00D75557" w:rsidRPr="00550695" w:rsidRDefault="00D75557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1966" w:type="dxa"/>
          </w:tcPr>
          <w:p w14:paraId="71E1C8E9" w14:textId="77777777" w:rsidR="00D75557" w:rsidRPr="00550695" w:rsidRDefault="00D75557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566" w:type="dxa"/>
          </w:tcPr>
          <w:p w14:paraId="7DE5873B" w14:textId="77777777" w:rsidR="00D75557" w:rsidRPr="00550695" w:rsidRDefault="00D75557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14:paraId="6981D48C" w14:textId="77777777" w:rsidR="00D75557" w:rsidRPr="00550695" w:rsidRDefault="00D75557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34C3F147" w14:textId="77777777" w:rsidR="00D75557" w:rsidRPr="00550695" w:rsidRDefault="00D75557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4E75BFDE" w14:textId="77777777" w:rsidTr="006F5849">
        <w:tc>
          <w:tcPr>
            <w:tcW w:w="758" w:type="dxa"/>
          </w:tcPr>
          <w:p w14:paraId="515A848E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89C119B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Tên món</w:t>
            </w:r>
          </w:p>
        </w:tc>
        <w:tc>
          <w:tcPr>
            <w:tcW w:w="1566" w:type="dxa"/>
          </w:tcPr>
          <w:p w14:paraId="365C2EDE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97EC009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5E99D463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Tên của món ăn</w:t>
            </w:r>
          </w:p>
        </w:tc>
      </w:tr>
      <w:tr w:rsidR="00550695" w:rsidRPr="00550695" w14:paraId="717BD03A" w14:textId="77777777" w:rsidTr="006F5849">
        <w:tc>
          <w:tcPr>
            <w:tcW w:w="758" w:type="dxa"/>
          </w:tcPr>
          <w:p w14:paraId="164E82B0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CF86803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Giá</w:t>
            </w:r>
          </w:p>
        </w:tc>
        <w:tc>
          <w:tcPr>
            <w:tcW w:w="1566" w:type="dxa"/>
          </w:tcPr>
          <w:p w14:paraId="40BB1F45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5AB6E49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Không âm</w:t>
            </w:r>
          </w:p>
        </w:tc>
        <w:tc>
          <w:tcPr>
            <w:tcW w:w="3646" w:type="dxa"/>
          </w:tcPr>
          <w:p w14:paraId="7CB2C6A6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Giá của món ăn</w:t>
            </w:r>
          </w:p>
        </w:tc>
      </w:tr>
      <w:tr w:rsidR="00550695" w:rsidRPr="00550695" w14:paraId="608873AC" w14:textId="77777777" w:rsidTr="006F5849">
        <w:tc>
          <w:tcPr>
            <w:tcW w:w="758" w:type="dxa"/>
          </w:tcPr>
          <w:p w14:paraId="35F04013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CD6EE3F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Thành phần</w:t>
            </w:r>
          </w:p>
        </w:tc>
        <w:tc>
          <w:tcPr>
            <w:tcW w:w="1566" w:type="dxa"/>
          </w:tcPr>
          <w:p w14:paraId="3C7EBC75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510989D" w14:textId="77777777" w:rsidR="00D75557" w:rsidRPr="00550695" w:rsidRDefault="00D75557" w:rsidP="006F5849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8BB9D25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Thành phần trong món ăn</w:t>
            </w:r>
          </w:p>
        </w:tc>
      </w:tr>
      <w:tr w:rsidR="00550695" w:rsidRPr="00550695" w14:paraId="3F4ABF9B" w14:textId="77777777" w:rsidTr="006F5849">
        <w:tc>
          <w:tcPr>
            <w:tcW w:w="758" w:type="dxa"/>
          </w:tcPr>
          <w:p w14:paraId="6DCA8884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DE41389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566" w:type="dxa"/>
          </w:tcPr>
          <w:p w14:paraId="01CE31AF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E54C1EA" w14:textId="77777777" w:rsidR="00D75557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74A028D1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Loại món ăn</w:t>
            </w:r>
          </w:p>
        </w:tc>
      </w:tr>
      <w:tr w:rsidR="00D75557" w:rsidRPr="00550695" w14:paraId="6036B1B2" w14:textId="77777777" w:rsidTr="006F5849">
        <w:tc>
          <w:tcPr>
            <w:tcW w:w="758" w:type="dxa"/>
          </w:tcPr>
          <w:p w14:paraId="31A56385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30E7A05C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14:paraId="40FFC85B" w14:textId="77777777" w:rsidR="00D75557" w:rsidRPr="00550695" w:rsidRDefault="00D75557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FB62A38" w14:textId="77777777" w:rsidR="00D75557" w:rsidRPr="00550695" w:rsidRDefault="00D75557" w:rsidP="006F5849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A7E740B" w14:textId="77777777" w:rsidR="00D75557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Thông tin thêm về món ăn</w:t>
            </w:r>
          </w:p>
        </w:tc>
      </w:tr>
    </w:tbl>
    <w:p w14:paraId="2D4BE27D" w14:textId="77777777" w:rsidR="00D42A26" w:rsidRPr="00550695" w:rsidRDefault="00D42A26" w:rsidP="00D42A26">
      <w:pPr>
        <w:pStyle w:val="Heading3"/>
        <w:numPr>
          <w:ilvl w:val="0"/>
          <w:numId w:val="0"/>
        </w:numPr>
        <w:rPr>
          <w:i w:val="0"/>
          <w:lang w:val="en-US"/>
        </w:rPr>
      </w:pPr>
    </w:p>
    <w:p w14:paraId="533CB3AB" w14:textId="77777777" w:rsidR="00D75557" w:rsidRPr="00550695" w:rsidRDefault="00BC6F1E" w:rsidP="003C42B7">
      <w:pPr>
        <w:pStyle w:val="Heading3"/>
        <w:rPr>
          <w:lang w:val="en-US"/>
        </w:rPr>
      </w:pPr>
      <w:r w:rsidRPr="00550695">
        <w:rPr>
          <w:lang w:val="en-US"/>
        </w:rPr>
        <w:t>Lớp hóa đơn</w:t>
      </w:r>
    </w:p>
    <w:p w14:paraId="5AC5944A" w14:textId="77777777" w:rsidR="00D42A26" w:rsidRPr="00550695" w:rsidRDefault="00D42A26" w:rsidP="00D42A26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550695" w:rsidRPr="00550695" w14:paraId="149C281F" w14:textId="77777777" w:rsidTr="00FD7E04">
        <w:tc>
          <w:tcPr>
            <w:tcW w:w="758" w:type="dxa"/>
          </w:tcPr>
          <w:p w14:paraId="68D6CDAC" w14:textId="77777777" w:rsidR="00BC6F1E" w:rsidRPr="00550695" w:rsidRDefault="00BC6F1E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2185" w:type="dxa"/>
          </w:tcPr>
          <w:p w14:paraId="139D23D1" w14:textId="77777777" w:rsidR="00BC6F1E" w:rsidRPr="00550695" w:rsidRDefault="00BC6F1E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347" w:type="dxa"/>
          </w:tcPr>
          <w:p w14:paraId="0E73C4B9" w14:textId="77777777" w:rsidR="00BC6F1E" w:rsidRPr="00550695" w:rsidRDefault="00BC6F1E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14:paraId="0A4E9EBD" w14:textId="77777777" w:rsidR="00BC6F1E" w:rsidRPr="00550695" w:rsidRDefault="00BC6F1E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052C6E9D" w14:textId="77777777" w:rsidR="00BC6F1E" w:rsidRPr="00550695" w:rsidRDefault="00BC6F1E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557C03AF" w14:textId="77777777" w:rsidTr="00FD7E04">
        <w:tc>
          <w:tcPr>
            <w:tcW w:w="758" w:type="dxa"/>
          </w:tcPr>
          <w:p w14:paraId="45BBF1BF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563606F9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bàn</w:t>
            </w:r>
          </w:p>
        </w:tc>
        <w:tc>
          <w:tcPr>
            <w:tcW w:w="1347" w:type="dxa"/>
          </w:tcPr>
          <w:p w14:paraId="71B66F72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EDE6551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34E1CCD6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Bàn thanh toán hóa đơn</w:t>
            </w:r>
          </w:p>
        </w:tc>
      </w:tr>
      <w:tr w:rsidR="00550695" w:rsidRPr="00550695" w14:paraId="774DADA2" w14:textId="77777777" w:rsidTr="00FD7E04">
        <w:tc>
          <w:tcPr>
            <w:tcW w:w="758" w:type="dxa"/>
          </w:tcPr>
          <w:p w14:paraId="11A63787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2185" w:type="dxa"/>
          </w:tcPr>
          <w:p w14:paraId="30ACFF8D" w14:textId="77777777" w:rsidR="00BC6F1E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Nhân viên</w:t>
            </w:r>
          </w:p>
        </w:tc>
        <w:tc>
          <w:tcPr>
            <w:tcW w:w="1347" w:type="dxa"/>
          </w:tcPr>
          <w:p w14:paraId="77D47EF7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E17B328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5E40CEE2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tên nhân viên lập hóa đơn</w:t>
            </w:r>
          </w:p>
        </w:tc>
      </w:tr>
      <w:tr w:rsidR="00550695" w:rsidRPr="00550695" w14:paraId="09255DC4" w14:textId="77777777" w:rsidTr="00FD7E04">
        <w:tc>
          <w:tcPr>
            <w:tcW w:w="758" w:type="dxa"/>
          </w:tcPr>
          <w:p w14:paraId="7A0B1184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15ABE3ED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Ngày giờ</w:t>
            </w:r>
          </w:p>
        </w:tc>
        <w:tc>
          <w:tcPr>
            <w:tcW w:w="1347" w:type="dxa"/>
          </w:tcPr>
          <w:p w14:paraId="7E53AF05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B6E4E4C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01BEA0A4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Ngày giờ lập hóa đơn</w:t>
            </w:r>
          </w:p>
        </w:tc>
      </w:tr>
      <w:tr w:rsidR="00550695" w:rsidRPr="00550695" w14:paraId="2FD89327" w14:textId="77777777" w:rsidTr="00FD7E04">
        <w:tc>
          <w:tcPr>
            <w:tcW w:w="758" w:type="dxa"/>
          </w:tcPr>
          <w:p w14:paraId="798AE5CB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2185" w:type="dxa"/>
          </w:tcPr>
          <w:p w14:paraId="609E996A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hóa đơn</w:t>
            </w:r>
          </w:p>
        </w:tc>
        <w:tc>
          <w:tcPr>
            <w:tcW w:w="1347" w:type="dxa"/>
          </w:tcPr>
          <w:p w14:paraId="3F70722A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7D89C5C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2BF34CDD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Mã của hóa đơn</w:t>
            </w:r>
          </w:p>
        </w:tc>
      </w:tr>
      <w:tr w:rsidR="00550695" w:rsidRPr="00550695" w14:paraId="04E5BD5E" w14:textId="77777777" w:rsidTr="00FD7E04">
        <w:tc>
          <w:tcPr>
            <w:tcW w:w="758" w:type="dxa"/>
          </w:tcPr>
          <w:p w14:paraId="229202FB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2185" w:type="dxa"/>
          </w:tcPr>
          <w:p w14:paraId="5689196B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Danh sách món ăn</w:t>
            </w:r>
          </w:p>
        </w:tc>
        <w:tc>
          <w:tcPr>
            <w:tcW w:w="1347" w:type="dxa"/>
          </w:tcPr>
          <w:p w14:paraId="64A10D96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1932D07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563330D8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 xml:space="preserve">Danh sách các món </w:t>
            </w:r>
            <w:r w:rsidR="00D42A26" w:rsidRPr="00550695">
              <w:rPr>
                <w:lang w:val="en-US"/>
              </w:rPr>
              <w:t>ăn</w:t>
            </w:r>
          </w:p>
        </w:tc>
      </w:tr>
      <w:tr w:rsidR="00550695" w:rsidRPr="00550695" w14:paraId="446B33C5" w14:textId="77777777" w:rsidTr="00FD7E04">
        <w:tc>
          <w:tcPr>
            <w:tcW w:w="758" w:type="dxa"/>
          </w:tcPr>
          <w:p w14:paraId="7C9E6C07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6</w:t>
            </w:r>
          </w:p>
        </w:tc>
        <w:tc>
          <w:tcPr>
            <w:tcW w:w="2185" w:type="dxa"/>
          </w:tcPr>
          <w:p w14:paraId="64A3412D" w14:textId="77777777" w:rsidR="00BC6F1E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Khuyến mãi</w:t>
            </w:r>
          </w:p>
        </w:tc>
        <w:tc>
          <w:tcPr>
            <w:tcW w:w="1347" w:type="dxa"/>
          </w:tcPr>
          <w:p w14:paraId="66084645" w14:textId="77777777" w:rsidR="00BC6F1E" w:rsidRPr="00550695" w:rsidRDefault="00BC6F1E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67CA69F" w14:textId="77777777" w:rsidR="00BC6F1E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57110EA2" w14:textId="77777777" w:rsidR="00BC6F1E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Mã khuyến mãi của hóa đơn</w:t>
            </w:r>
          </w:p>
        </w:tc>
      </w:tr>
      <w:tr w:rsidR="00550695" w:rsidRPr="00550695" w14:paraId="2C86E982" w14:textId="77777777" w:rsidTr="00FD7E04">
        <w:tc>
          <w:tcPr>
            <w:tcW w:w="758" w:type="dxa"/>
          </w:tcPr>
          <w:p w14:paraId="5FADDB04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7</w:t>
            </w:r>
          </w:p>
        </w:tc>
        <w:tc>
          <w:tcPr>
            <w:tcW w:w="2185" w:type="dxa"/>
          </w:tcPr>
          <w:p w14:paraId="2BB8091D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Thành tiền</w:t>
            </w:r>
          </w:p>
        </w:tc>
        <w:tc>
          <w:tcPr>
            <w:tcW w:w="1347" w:type="dxa"/>
          </w:tcPr>
          <w:p w14:paraId="4E425D26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2FC5CCF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Không âm</w:t>
            </w:r>
          </w:p>
        </w:tc>
        <w:tc>
          <w:tcPr>
            <w:tcW w:w="3646" w:type="dxa"/>
          </w:tcPr>
          <w:p w14:paraId="06816185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tiền khách hàng cần phải trả</w:t>
            </w:r>
          </w:p>
        </w:tc>
      </w:tr>
      <w:tr w:rsidR="00C42531" w:rsidRPr="00550695" w14:paraId="5E121028" w14:textId="77777777" w:rsidTr="00FD7E04">
        <w:tc>
          <w:tcPr>
            <w:tcW w:w="758" w:type="dxa"/>
          </w:tcPr>
          <w:p w14:paraId="4EB8F0EC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8</w:t>
            </w:r>
          </w:p>
        </w:tc>
        <w:tc>
          <w:tcPr>
            <w:tcW w:w="2185" w:type="dxa"/>
          </w:tcPr>
          <w:p w14:paraId="27FF7FA1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Khách hàng</w:t>
            </w:r>
          </w:p>
        </w:tc>
        <w:tc>
          <w:tcPr>
            <w:tcW w:w="1347" w:type="dxa"/>
          </w:tcPr>
          <w:p w14:paraId="0FCFFA90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8CC2D32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Hơp lệ</w:t>
            </w:r>
          </w:p>
        </w:tc>
        <w:tc>
          <w:tcPr>
            <w:tcW w:w="3646" w:type="dxa"/>
          </w:tcPr>
          <w:p w14:paraId="0BEEAA90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Khách hàng thanh toán hóa đơn</w:t>
            </w:r>
          </w:p>
        </w:tc>
      </w:tr>
    </w:tbl>
    <w:p w14:paraId="7602B10F" w14:textId="77777777" w:rsidR="00BC6F1E" w:rsidRPr="00550695" w:rsidRDefault="00BC6F1E" w:rsidP="00BC6F1E">
      <w:pPr>
        <w:rPr>
          <w:lang w:val="en-US"/>
        </w:rPr>
      </w:pPr>
    </w:p>
    <w:p w14:paraId="604F872E" w14:textId="77777777" w:rsidR="00D42A26" w:rsidRPr="00550695" w:rsidRDefault="00D42A26" w:rsidP="003C42B7">
      <w:pPr>
        <w:pStyle w:val="Heading3"/>
        <w:rPr>
          <w:lang w:val="en-US"/>
        </w:rPr>
      </w:pPr>
      <w:r w:rsidRPr="00550695">
        <w:rPr>
          <w:lang w:val="en-US"/>
        </w:rPr>
        <w:t>Lớp bàn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695" w:rsidRPr="00550695" w14:paraId="42CA98FC" w14:textId="77777777" w:rsidTr="006F5849">
        <w:tc>
          <w:tcPr>
            <w:tcW w:w="758" w:type="dxa"/>
          </w:tcPr>
          <w:p w14:paraId="6601DDEE" w14:textId="77777777" w:rsidR="00D42A26" w:rsidRPr="00550695" w:rsidRDefault="00D42A26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1966" w:type="dxa"/>
          </w:tcPr>
          <w:p w14:paraId="70ABD4B7" w14:textId="77777777" w:rsidR="00D42A26" w:rsidRPr="00550695" w:rsidRDefault="00D42A26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566" w:type="dxa"/>
          </w:tcPr>
          <w:p w14:paraId="0B0C67D8" w14:textId="77777777" w:rsidR="00D42A26" w:rsidRPr="00550695" w:rsidRDefault="00D42A26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14:paraId="75F88A94" w14:textId="77777777" w:rsidR="00D42A26" w:rsidRPr="00550695" w:rsidRDefault="00D42A26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5AE94A0C" w14:textId="77777777" w:rsidR="00D42A26" w:rsidRPr="00550695" w:rsidRDefault="00D42A26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5C373807" w14:textId="77777777" w:rsidTr="006F5849">
        <w:tc>
          <w:tcPr>
            <w:tcW w:w="758" w:type="dxa"/>
          </w:tcPr>
          <w:p w14:paraId="715BC13A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810CB6C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bàn</w:t>
            </w:r>
          </w:p>
        </w:tc>
        <w:tc>
          <w:tcPr>
            <w:tcW w:w="1566" w:type="dxa"/>
          </w:tcPr>
          <w:p w14:paraId="6758EA17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91957DC" w14:textId="77777777" w:rsidR="00D42A26" w:rsidRPr="00550695" w:rsidRDefault="00D42A26" w:rsidP="00D42A26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646" w:type="dxa"/>
          </w:tcPr>
          <w:p w14:paraId="3C4C7527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của bàn</w:t>
            </w:r>
          </w:p>
        </w:tc>
      </w:tr>
      <w:tr w:rsidR="00550695" w:rsidRPr="00550695" w14:paraId="436757D5" w14:textId="77777777" w:rsidTr="006F5849">
        <w:tc>
          <w:tcPr>
            <w:tcW w:w="758" w:type="dxa"/>
          </w:tcPr>
          <w:p w14:paraId="4D6D3CBC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2BFCA1E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Loại bàn</w:t>
            </w:r>
          </w:p>
        </w:tc>
        <w:tc>
          <w:tcPr>
            <w:tcW w:w="1566" w:type="dxa"/>
          </w:tcPr>
          <w:p w14:paraId="42B9C83A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C431F20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660E0875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 xml:space="preserve">Loại bàn: </w:t>
            </w:r>
            <w:r w:rsidR="00C42531" w:rsidRPr="00550695">
              <w:rPr>
                <w:lang w:val="en-US"/>
              </w:rPr>
              <w:t xml:space="preserve">số người </w:t>
            </w:r>
          </w:p>
        </w:tc>
      </w:tr>
      <w:tr w:rsidR="00550695" w:rsidRPr="00550695" w14:paraId="7AEC36D7" w14:textId="77777777" w:rsidTr="006F5849">
        <w:tc>
          <w:tcPr>
            <w:tcW w:w="758" w:type="dxa"/>
          </w:tcPr>
          <w:p w14:paraId="6EA14C5C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CFB584A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Giờ đặt</w:t>
            </w:r>
          </w:p>
        </w:tc>
        <w:tc>
          <w:tcPr>
            <w:tcW w:w="1566" w:type="dxa"/>
          </w:tcPr>
          <w:p w14:paraId="1176D3E5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6ABB6D6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5491DD86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Giờ đặt bàn</w:t>
            </w:r>
          </w:p>
        </w:tc>
      </w:tr>
      <w:tr w:rsidR="00550695" w:rsidRPr="00550695" w14:paraId="20FF9A37" w14:textId="77777777" w:rsidTr="006F5849">
        <w:tc>
          <w:tcPr>
            <w:tcW w:w="758" w:type="dxa"/>
          </w:tcPr>
          <w:p w14:paraId="5300DC27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630A9C5B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Trạng thái</w:t>
            </w:r>
          </w:p>
        </w:tc>
        <w:tc>
          <w:tcPr>
            <w:tcW w:w="1566" w:type="dxa"/>
          </w:tcPr>
          <w:p w14:paraId="291D473F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342FCD9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1BEAFD2E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Trạng thái bàn: đã có khách, bàn trống, đã đặt</w:t>
            </w:r>
          </w:p>
        </w:tc>
      </w:tr>
      <w:tr w:rsidR="00C42531" w:rsidRPr="00550695" w14:paraId="70C05985" w14:textId="77777777" w:rsidTr="006F5849">
        <w:tc>
          <w:tcPr>
            <w:tcW w:w="758" w:type="dxa"/>
          </w:tcPr>
          <w:p w14:paraId="08CBF4EB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37F930C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14:paraId="2038E544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1C01421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00D11933" w14:textId="77777777" w:rsidR="00C42531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Thông tin thêm về bàn</w:t>
            </w:r>
          </w:p>
        </w:tc>
      </w:tr>
    </w:tbl>
    <w:p w14:paraId="1E3732AA" w14:textId="77777777" w:rsidR="00D42A26" w:rsidRPr="00550695" w:rsidRDefault="00D42A26" w:rsidP="00D42A26">
      <w:pPr>
        <w:rPr>
          <w:lang w:val="en-US"/>
        </w:rPr>
      </w:pPr>
    </w:p>
    <w:p w14:paraId="469F5FA0" w14:textId="77777777" w:rsidR="00D42A26" w:rsidRPr="00550695" w:rsidRDefault="00D42A26" w:rsidP="003C42B7">
      <w:pPr>
        <w:pStyle w:val="Heading3"/>
        <w:rPr>
          <w:lang w:val="en-US"/>
        </w:rPr>
      </w:pPr>
      <w:r w:rsidRPr="00550695">
        <w:rPr>
          <w:lang w:val="en-US"/>
        </w:rPr>
        <w:lastRenderedPageBreak/>
        <w:t>Lớp nhân viên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760"/>
        <w:gridCol w:w="1276"/>
        <w:gridCol w:w="1984"/>
        <w:gridCol w:w="3798"/>
      </w:tblGrid>
      <w:tr w:rsidR="00550695" w:rsidRPr="00550695" w14:paraId="7516187F" w14:textId="77777777" w:rsidTr="00FD7E04">
        <w:tc>
          <w:tcPr>
            <w:tcW w:w="758" w:type="dxa"/>
          </w:tcPr>
          <w:p w14:paraId="6B245BFB" w14:textId="77777777" w:rsidR="00D42A26" w:rsidRPr="00550695" w:rsidRDefault="00D42A26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1760" w:type="dxa"/>
          </w:tcPr>
          <w:p w14:paraId="6CE9AABC" w14:textId="77777777" w:rsidR="00D42A26" w:rsidRPr="00550695" w:rsidRDefault="00D42A26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276" w:type="dxa"/>
          </w:tcPr>
          <w:p w14:paraId="5B47E68E" w14:textId="77777777" w:rsidR="00D42A26" w:rsidRPr="00550695" w:rsidRDefault="00D42A26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984" w:type="dxa"/>
          </w:tcPr>
          <w:p w14:paraId="7064C3F4" w14:textId="77777777" w:rsidR="00D42A26" w:rsidRPr="00550695" w:rsidRDefault="00D42A26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798" w:type="dxa"/>
          </w:tcPr>
          <w:p w14:paraId="64BE56D5" w14:textId="77777777" w:rsidR="00D42A26" w:rsidRPr="00550695" w:rsidRDefault="00D42A26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65420385" w14:textId="77777777" w:rsidTr="00FD7E04">
        <w:tc>
          <w:tcPr>
            <w:tcW w:w="758" w:type="dxa"/>
          </w:tcPr>
          <w:p w14:paraId="6BB6A849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1760" w:type="dxa"/>
          </w:tcPr>
          <w:p w14:paraId="5962E4F1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Tên tài khoản</w:t>
            </w:r>
          </w:p>
        </w:tc>
        <w:tc>
          <w:tcPr>
            <w:tcW w:w="1276" w:type="dxa"/>
          </w:tcPr>
          <w:p w14:paraId="41F5C519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0C9717DE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3798" w:type="dxa"/>
          </w:tcPr>
          <w:p w14:paraId="1B7B5394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Tên Tài khoản đăng nhập</w:t>
            </w:r>
          </w:p>
        </w:tc>
      </w:tr>
      <w:tr w:rsidR="00550695" w:rsidRPr="00550695" w14:paraId="1C12EC92" w14:textId="77777777" w:rsidTr="00FD7E04">
        <w:tc>
          <w:tcPr>
            <w:tcW w:w="758" w:type="dxa"/>
          </w:tcPr>
          <w:p w14:paraId="308DEC58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1760" w:type="dxa"/>
          </w:tcPr>
          <w:p w14:paraId="4FB0BC71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và tên</w:t>
            </w:r>
          </w:p>
        </w:tc>
        <w:tc>
          <w:tcPr>
            <w:tcW w:w="1276" w:type="dxa"/>
          </w:tcPr>
          <w:p w14:paraId="4A3A1809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31B8FB12" w14:textId="77777777" w:rsidR="00D42A26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Tối đa 50 ký tự</w:t>
            </w:r>
          </w:p>
        </w:tc>
        <w:tc>
          <w:tcPr>
            <w:tcW w:w="3798" w:type="dxa"/>
          </w:tcPr>
          <w:p w14:paraId="2084A74D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và tên nhân viên</w:t>
            </w:r>
          </w:p>
        </w:tc>
      </w:tr>
      <w:tr w:rsidR="00550695" w:rsidRPr="00550695" w14:paraId="1FBD73F9" w14:textId="77777777" w:rsidTr="00FD7E04">
        <w:tc>
          <w:tcPr>
            <w:tcW w:w="758" w:type="dxa"/>
          </w:tcPr>
          <w:p w14:paraId="1D0A6E57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1760" w:type="dxa"/>
          </w:tcPr>
          <w:p w14:paraId="3437B628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Mật khẩu</w:t>
            </w:r>
          </w:p>
        </w:tc>
        <w:tc>
          <w:tcPr>
            <w:tcW w:w="1276" w:type="dxa"/>
          </w:tcPr>
          <w:p w14:paraId="5853D8FF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23B89EE2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798" w:type="dxa"/>
          </w:tcPr>
          <w:p w14:paraId="7CB3FB52" w14:textId="77777777" w:rsidR="00D42A26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Mật khẩu đăng nhập</w:t>
            </w:r>
          </w:p>
        </w:tc>
      </w:tr>
      <w:tr w:rsidR="00550695" w:rsidRPr="00550695" w14:paraId="489C6726" w14:textId="77777777" w:rsidTr="00FD7E04">
        <w:tc>
          <w:tcPr>
            <w:tcW w:w="758" w:type="dxa"/>
          </w:tcPr>
          <w:p w14:paraId="4216E29C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1760" w:type="dxa"/>
          </w:tcPr>
          <w:p w14:paraId="03005BA2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Ngày sinh</w:t>
            </w:r>
          </w:p>
        </w:tc>
        <w:tc>
          <w:tcPr>
            <w:tcW w:w="1276" w:type="dxa"/>
          </w:tcPr>
          <w:p w14:paraId="3FC80AFA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7859EA57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798" w:type="dxa"/>
          </w:tcPr>
          <w:p w14:paraId="2C80146D" w14:textId="77777777" w:rsidR="00D42A26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Ngày sinh của nhân viên</w:t>
            </w:r>
          </w:p>
        </w:tc>
      </w:tr>
      <w:tr w:rsidR="00D42A26" w:rsidRPr="00550695" w14:paraId="40CA34DA" w14:textId="77777777" w:rsidTr="00FD7E04">
        <w:tc>
          <w:tcPr>
            <w:tcW w:w="758" w:type="dxa"/>
          </w:tcPr>
          <w:p w14:paraId="332DF692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1760" w:type="dxa"/>
          </w:tcPr>
          <w:p w14:paraId="055909BF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Q</w:t>
            </w:r>
            <w:r w:rsidR="00D42A26" w:rsidRPr="00550695">
              <w:rPr>
                <w:lang w:val="en-US"/>
              </w:rPr>
              <w:t>uyền</w:t>
            </w:r>
          </w:p>
        </w:tc>
        <w:tc>
          <w:tcPr>
            <w:tcW w:w="1276" w:type="dxa"/>
          </w:tcPr>
          <w:p w14:paraId="43D79B89" w14:textId="77777777" w:rsidR="00D42A26" w:rsidRPr="00550695" w:rsidRDefault="00D42A26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14:paraId="4176A49F" w14:textId="77777777" w:rsidR="00D42A26" w:rsidRPr="00550695" w:rsidRDefault="00C42531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798" w:type="dxa"/>
          </w:tcPr>
          <w:p w14:paraId="7F963708" w14:textId="77777777" w:rsidR="00D42A26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Quyền nhân viên: nhân viên, quản lý</w:t>
            </w:r>
          </w:p>
        </w:tc>
      </w:tr>
    </w:tbl>
    <w:p w14:paraId="285A6E48" w14:textId="77777777" w:rsidR="00D42A26" w:rsidRPr="00550695" w:rsidRDefault="00D42A26" w:rsidP="00D42A26">
      <w:pPr>
        <w:rPr>
          <w:lang w:val="en-US"/>
        </w:rPr>
      </w:pPr>
    </w:p>
    <w:p w14:paraId="304586E4" w14:textId="77777777" w:rsidR="00D42A26" w:rsidRPr="00550695" w:rsidRDefault="00C85BA2" w:rsidP="003C42B7">
      <w:pPr>
        <w:pStyle w:val="Heading3"/>
        <w:rPr>
          <w:lang w:val="en-US"/>
        </w:rPr>
      </w:pPr>
      <w:r w:rsidRPr="00550695">
        <w:rPr>
          <w:lang w:val="en-US"/>
        </w:rPr>
        <w:t>Lớp khuyến mãi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134"/>
        <w:gridCol w:w="1418"/>
        <w:gridCol w:w="4081"/>
      </w:tblGrid>
      <w:tr w:rsidR="00550695" w:rsidRPr="00550695" w14:paraId="12267B2C" w14:textId="77777777" w:rsidTr="00FD7E04">
        <w:tc>
          <w:tcPr>
            <w:tcW w:w="758" w:type="dxa"/>
          </w:tcPr>
          <w:p w14:paraId="76549E49" w14:textId="77777777" w:rsidR="00C85BA2" w:rsidRPr="00550695" w:rsidRDefault="00C85BA2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2185" w:type="dxa"/>
          </w:tcPr>
          <w:p w14:paraId="27493EF9" w14:textId="77777777" w:rsidR="00C85BA2" w:rsidRPr="00550695" w:rsidRDefault="00C85BA2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134" w:type="dxa"/>
          </w:tcPr>
          <w:p w14:paraId="40019206" w14:textId="77777777" w:rsidR="00C85BA2" w:rsidRPr="00550695" w:rsidRDefault="00C85BA2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418" w:type="dxa"/>
          </w:tcPr>
          <w:p w14:paraId="174BD988" w14:textId="77777777" w:rsidR="00C85BA2" w:rsidRPr="00550695" w:rsidRDefault="00C85BA2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4081" w:type="dxa"/>
          </w:tcPr>
          <w:p w14:paraId="53E4F8B8" w14:textId="77777777" w:rsidR="00C85BA2" w:rsidRPr="00550695" w:rsidRDefault="00C85BA2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1103D9CC" w14:textId="77777777" w:rsidTr="00FD7E04">
        <w:tc>
          <w:tcPr>
            <w:tcW w:w="758" w:type="dxa"/>
          </w:tcPr>
          <w:p w14:paraId="694FEFAB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3AAA652A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Mã khuyến mãi</w:t>
            </w:r>
          </w:p>
        </w:tc>
        <w:tc>
          <w:tcPr>
            <w:tcW w:w="1134" w:type="dxa"/>
          </w:tcPr>
          <w:p w14:paraId="35F7C145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18" w:type="dxa"/>
          </w:tcPr>
          <w:p w14:paraId="7CBE32B4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Duy nhất</w:t>
            </w:r>
          </w:p>
        </w:tc>
        <w:tc>
          <w:tcPr>
            <w:tcW w:w="4081" w:type="dxa"/>
          </w:tcPr>
          <w:p w14:paraId="27AC1DE6" w14:textId="77777777" w:rsidR="00C85BA2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Mã của khuyến mãi</w:t>
            </w:r>
          </w:p>
        </w:tc>
      </w:tr>
      <w:tr w:rsidR="00550695" w:rsidRPr="00550695" w14:paraId="13EAE32C" w14:textId="77777777" w:rsidTr="00FD7E04">
        <w:tc>
          <w:tcPr>
            <w:tcW w:w="758" w:type="dxa"/>
          </w:tcPr>
          <w:p w14:paraId="5BC72765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2185" w:type="dxa"/>
          </w:tcPr>
          <w:p w14:paraId="023F480E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Giá trị khuyến mãi</w:t>
            </w:r>
          </w:p>
        </w:tc>
        <w:tc>
          <w:tcPr>
            <w:tcW w:w="1134" w:type="dxa"/>
          </w:tcPr>
          <w:p w14:paraId="50BBE5F3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18" w:type="dxa"/>
          </w:tcPr>
          <w:p w14:paraId="53718334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4081" w:type="dxa"/>
          </w:tcPr>
          <w:p w14:paraId="44C35043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Giá trị khuyến mãi</w:t>
            </w:r>
          </w:p>
        </w:tc>
      </w:tr>
      <w:tr w:rsidR="00550695" w:rsidRPr="00550695" w14:paraId="64A9DDC0" w14:textId="77777777" w:rsidTr="00FD7E04">
        <w:tc>
          <w:tcPr>
            <w:tcW w:w="758" w:type="dxa"/>
          </w:tcPr>
          <w:p w14:paraId="3519D7BE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3B7655D0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Thời gian kết thúc</w:t>
            </w:r>
          </w:p>
        </w:tc>
        <w:tc>
          <w:tcPr>
            <w:tcW w:w="1134" w:type="dxa"/>
          </w:tcPr>
          <w:p w14:paraId="45C6D278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18" w:type="dxa"/>
          </w:tcPr>
          <w:p w14:paraId="7785317D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4081" w:type="dxa"/>
          </w:tcPr>
          <w:p w14:paraId="4BC877D4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Thời gian kết thúc chương trình khuyến mãi</w:t>
            </w:r>
          </w:p>
        </w:tc>
      </w:tr>
      <w:tr w:rsidR="00C85BA2" w:rsidRPr="00550695" w14:paraId="346C2689" w14:textId="77777777" w:rsidTr="00FD7E04">
        <w:tc>
          <w:tcPr>
            <w:tcW w:w="758" w:type="dxa"/>
          </w:tcPr>
          <w:p w14:paraId="63ACF181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2185" w:type="dxa"/>
          </w:tcPr>
          <w:p w14:paraId="7CB9CB22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Điều khoản</w:t>
            </w:r>
          </w:p>
        </w:tc>
        <w:tc>
          <w:tcPr>
            <w:tcW w:w="1134" w:type="dxa"/>
          </w:tcPr>
          <w:p w14:paraId="7EB2DF6B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18" w:type="dxa"/>
          </w:tcPr>
          <w:p w14:paraId="2F3206AE" w14:textId="77777777" w:rsidR="00C85BA2" w:rsidRPr="00550695" w:rsidRDefault="00C85BA2" w:rsidP="006F5849">
            <w:pPr>
              <w:pStyle w:val="BodyText"/>
              <w:spacing w:after="0"/>
            </w:pPr>
          </w:p>
        </w:tc>
        <w:tc>
          <w:tcPr>
            <w:tcW w:w="4081" w:type="dxa"/>
          </w:tcPr>
          <w:p w14:paraId="2D370FF6" w14:textId="77777777" w:rsidR="00C85BA2" w:rsidRPr="00550695" w:rsidRDefault="00C85BA2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Điều khoản của chương trình khuyến mãi</w:t>
            </w:r>
          </w:p>
        </w:tc>
      </w:tr>
    </w:tbl>
    <w:p w14:paraId="340F2B44" w14:textId="77777777" w:rsidR="00C85BA2" w:rsidRPr="00550695" w:rsidRDefault="00C85BA2" w:rsidP="00C85BA2">
      <w:pPr>
        <w:rPr>
          <w:lang w:val="en-US"/>
        </w:rPr>
      </w:pPr>
    </w:p>
    <w:p w14:paraId="44FB8CD8" w14:textId="77777777" w:rsidR="00C85BA2" w:rsidRPr="00550695" w:rsidRDefault="00C85BA2" w:rsidP="00C85BA2">
      <w:pPr>
        <w:rPr>
          <w:lang w:val="en-US"/>
        </w:rPr>
      </w:pPr>
    </w:p>
    <w:p w14:paraId="01571CB4" w14:textId="77777777" w:rsidR="001E2770" w:rsidRPr="00550695" w:rsidRDefault="001E2770" w:rsidP="003C42B7">
      <w:pPr>
        <w:pStyle w:val="Heading3"/>
        <w:rPr>
          <w:lang w:val="en-US"/>
        </w:rPr>
      </w:pPr>
      <w:r w:rsidRPr="00550695">
        <w:rPr>
          <w:lang w:val="en-US"/>
        </w:rPr>
        <w:t>Lớp báo cáo hóa đơn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752"/>
        <w:gridCol w:w="993"/>
        <w:gridCol w:w="1427"/>
        <w:gridCol w:w="3646"/>
      </w:tblGrid>
      <w:tr w:rsidR="00550695" w:rsidRPr="00550695" w14:paraId="2554D374" w14:textId="77777777" w:rsidTr="00FD7E04">
        <w:tc>
          <w:tcPr>
            <w:tcW w:w="758" w:type="dxa"/>
          </w:tcPr>
          <w:p w14:paraId="05F4DDE4" w14:textId="77777777" w:rsidR="001E2770" w:rsidRPr="00550695" w:rsidRDefault="001E2770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2752" w:type="dxa"/>
          </w:tcPr>
          <w:p w14:paraId="1DF125A9" w14:textId="77777777" w:rsidR="001E2770" w:rsidRPr="00550695" w:rsidRDefault="001E2770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993" w:type="dxa"/>
          </w:tcPr>
          <w:p w14:paraId="473E7B5A" w14:textId="77777777" w:rsidR="001E2770" w:rsidRPr="00550695" w:rsidRDefault="001E2770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427" w:type="dxa"/>
          </w:tcPr>
          <w:p w14:paraId="430EF3AA" w14:textId="77777777" w:rsidR="001E2770" w:rsidRPr="00550695" w:rsidRDefault="001E2770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2FA69953" w14:textId="77777777" w:rsidR="001E2770" w:rsidRPr="00550695" w:rsidRDefault="001E2770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7DC59743" w14:textId="77777777" w:rsidTr="00FD7E04">
        <w:tc>
          <w:tcPr>
            <w:tcW w:w="758" w:type="dxa"/>
          </w:tcPr>
          <w:p w14:paraId="4240DBDD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2752" w:type="dxa"/>
          </w:tcPr>
          <w:p w14:paraId="4D3F7524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Thời gian bắt đầu</w:t>
            </w:r>
          </w:p>
        </w:tc>
        <w:tc>
          <w:tcPr>
            <w:tcW w:w="993" w:type="dxa"/>
          </w:tcPr>
          <w:p w14:paraId="167DC757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bookmarkStart w:id="6" w:name="_Hlk6346048"/>
            <w:r w:rsidRPr="00550695">
              <w:rPr>
                <w:lang w:val="en-US"/>
              </w:rPr>
              <w:t>Public</w:t>
            </w:r>
            <w:bookmarkEnd w:id="6"/>
          </w:p>
        </w:tc>
        <w:tc>
          <w:tcPr>
            <w:tcW w:w="1427" w:type="dxa"/>
          </w:tcPr>
          <w:p w14:paraId="7254FF3D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41D0AE90" w14:textId="77777777" w:rsidR="001E2770" w:rsidRPr="00550695" w:rsidRDefault="001B17CB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Thời gian bắt đầu thống kê</w:t>
            </w:r>
          </w:p>
        </w:tc>
      </w:tr>
      <w:tr w:rsidR="00550695" w:rsidRPr="00550695" w14:paraId="4113543A" w14:textId="77777777" w:rsidTr="00FD7E04">
        <w:tc>
          <w:tcPr>
            <w:tcW w:w="758" w:type="dxa"/>
          </w:tcPr>
          <w:p w14:paraId="2048D416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2752" w:type="dxa"/>
          </w:tcPr>
          <w:p w14:paraId="24FD1574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Thời gian kết thúc</w:t>
            </w:r>
          </w:p>
        </w:tc>
        <w:tc>
          <w:tcPr>
            <w:tcW w:w="993" w:type="dxa"/>
          </w:tcPr>
          <w:p w14:paraId="1C2CC53B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27" w:type="dxa"/>
          </w:tcPr>
          <w:p w14:paraId="7C9723D9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4D473D9B" w14:textId="77777777" w:rsidR="001E2770" w:rsidRPr="00550695" w:rsidRDefault="001B17CB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Thời gian kết thúc thống kê</w:t>
            </w:r>
          </w:p>
        </w:tc>
      </w:tr>
      <w:tr w:rsidR="00550695" w:rsidRPr="00550695" w14:paraId="4A181087" w14:textId="77777777" w:rsidTr="00FD7E04">
        <w:tc>
          <w:tcPr>
            <w:tcW w:w="758" w:type="dxa"/>
          </w:tcPr>
          <w:p w14:paraId="1D9304A6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3</w:t>
            </w:r>
          </w:p>
        </w:tc>
        <w:tc>
          <w:tcPr>
            <w:tcW w:w="2752" w:type="dxa"/>
          </w:tcPr>
          <w:p w14:paraId="2C260409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Doanh thu</w:t>
            </w:r>
          </w:p>
        </w:tc>
        <w:tc>
          <w:tcPr>
            <w:tcW w:w="993" w:type="dxa"/>
          </w:tcPr>
          <w:p w14:paraId="49759BCB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27" w:type="dxa"/>
          </w:tcPr>
          <w:p w14:paraId="3FE6A25F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0DEFF85F" w14:textId="77777777" w:rsidR="001E2770" w:rsidRPr="00550695" w:rsidRDefault="001B17CB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Doanh thu trong khoảng thời gian thống kê</w:t>
            </w:r>
          </w:p>
        </w:tc>
      </w:tr>
      <w:tr w:rsidR="00550695" w:rsidRPr="00550695" w14:paraId="005AD183" w14:textId="77777777" w:rsidTr="00FD7E04">
        <w:tc>
          <w:tcPr>
            <w:tcW w:w="758" w:type="dxa"/>
          </w:tcPr>
          <w:p w14:paraId="183EF7D7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4</w:t>
            </w:r>
          </w:p>
        </w:tc>
        <w:tc>
          <w:tcPr>
            <w:tcW w:w="2752" w:type="dxa"/>
          </w:tcPr>
          <w:p w14:paraId="42B6C30E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Món được yêu thích nhất</w:t>
            </w:r>
          </w:p>
        </w:tc>
        <w:tc>
          <w:tcPr>
            <w:tcW w:w="993" w:type="dxa"/>
          </w:tcPr>
          <w:p w14:paraId="7865C2A7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27" w:type="dxa"/>
          </w:tcPr>
          <w:p w14:paraId="72E98750" w14:textId="77777777" w:rsidR="001E2770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03F8F1A4" w14:textId="77777777" w:rsidR="001E2770" w:rsidRPr="00550695" w:rsidRDefault="001B17CB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Món được mua nhiều nhất</w:t>
            </w:r>
          </w:p>
        </w:tc>
      </w:tr>
      <w:tr w:rsidR="001E2770" w:rsidRPr="00550695" w14:paraId="783037A9" w14:textId="77777777" w:rsidTr="00FD7E04">
        <w:tc>
          <w:tcPr>
            <w:tcW w:w="758" w:type="dxa"/>
          </w:tcPr>
          <w:p w14:paraId="37243328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5</w:t>
            </w:r>
          </w:p>
        </w:tc>
        <w:tc>
          <w:tcPr>
            <w:tcW w:w="2752" w:type="dxa"/>
          </w:tcPr>
          <w:p w14:paraId="02CB5197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Các món ít được chọn</w:t>
            </w:r>
          </w:p>
        </w:tc>
        <w:tc>
          <w:tcPr>
            <w:tcW w:w="993" w:type="dxa"/>
          </w:tcPr>
          <w:p w14:paraId="4D05B75E" w14:textId="77777777" w:rsidR="001E2770" w:rsidRPr="00550695" w:rsidRDefault="001E2770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427" w:type="dxa"/>
          </w:tcPr>
          <w:p w14:paraId="6F585CC0" w14:textId="77777777" w:rsidR="001E2770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2BEB2D29" w14:textId="77777777" w:rsidR="001E2770" w:rsidRPr="00550695" w:rsidRDefault="001B17CB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Các món được mua ít nhất</w:t>
            </w:r>
          </w:p>
        </w:tc>
      </w:tr>
    </w:tbl>
    <w:p w14:paraId="6CD45051" w14:textId="77777777" w:rsidR="001E2770" w:rsidRPr="00550695" w:rsidRDefault="001E2770" w:rsidP="004701B3">
      <w:pPr>
        <w:rPr>
          <w:lang w:val="en-US"/>
        </w:rPr>
      </w:pPr>
    </w:p>
    <w:p w14:paraId="281A326E" w14:textId="77777777" w:rsidR="004701B3" w:rsidRPr="00550695" w:rsidRDefault="004701B3" w:rsidP="003C42B7">
      <w:pPr>
        <w:pStyle w:val="Heading3"/>
        <w:rPr>
          <w:lang w:val="en-US"/>
        </w:rPr>
      </w:pPr>
      <w:r w:rsidRPr="00550695">
        <w:rPr>
          <w:lang w:val="en-US"/>
        </w:rPr>
        <w:t>Lớp khách hàng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212"/>
        <w:gridCol w:w="1994"/>
        <w:gridCol w:w="3646"/>
      </w:tblGrid>
      <w:tr w:rsidR="00550695" w:rsidRPr="00550695" w14:paraId="045A8D4C" w14:textId="77777777" w:rsidTr="00FD7E04">
        <w:tc>
          <w:tcPr>
            <w:tcW w:w="758" w:type="dxa"/>
          </w:tcPr>
          <w:p w14:paraId="100D7B4F" w14:textId="77777777" w:rsidR="004701B3" w:rsidRPr="00550695" w:rsidRDefault="004701B3" w:rsidP="006F5849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1966" w:type="dxa"/>
          </w:tcPr>
          <w:p w14:paraId="704034E7" w14:textId="77777777" w:rsidR="004701B3" w:rsidRPr="00550695" w:rsidRDefault="004701B3" w:rsidP="006F5849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212" w:type="dxa"/>
          </w:tcPr>
          <w:p w14:paraId="6A3A6C64" w14:textId="77777777" w:rsidR="004701B3" w:rsidRPr="00550695" w:rsidRDefault="004701B3" w:rsidP="006F5849">
            <w:pPr>
              <w:spacing w:line="360" w:lineRule="auto"/>
              <w:jc w:val="center"/>
              <w:rPr>
                <w:lang w:val="en-US"/>
              </w:rPr>
            </w:pPr>
            <w:r w:rsidRPr="00550695">
              <w:rPr>
                <w:lang w:val="en-US"/>
              </w:rPr>
              <w:t>Loại</w:t>
            </w:r>
          </w:p>
        </w:tc>
        <w:tc>
          <w:tcPr>
            <w:tcW w:w="1994" w:type="dxa"/>
          </w:tcPr>
          <w:p w14:paraId="5E5D1683" w14:textId="77777777" w:rsidR="004701B3" w:rsidRPr="00550695" w:rsidRDefault="004701B3" w:rsidP="006F5849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646" w:type="dxa"/>
          </w:tcPr>
          <w:p w14:paraId="343585CB" w14:textId="77777777" w:rsidR="004701B3" w:rsidRPr="00550695" w:rsidRDefault="004701B3" w:rsidP="006F5849">
            <w:pPr>
              <w:spacing w:line="360" w:lineRule="auto"/>
            </w:pPr>
            <w:r w:rsidRPr="00550695">
              <w:t>Ý nghĩa/ghi chú</w:t>
            </w:r>
          </w:p>
        </w:tc>
      </w:tr>
      <w:tr w:rsidR="00550695" w:rsidRPr="00550695" w14:paraId="58E689BD" w14:textId="77777777" w:rsidTr="00FD7E04">
        <w:tc>
          <w:tcPr>
            <w:tcW w:w="758" w:type="dxa"/>
          </w:tcPr>
          <w:p w14:paraId="20EB5A34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FF03C34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và tên</w:t>
            </w:r>
          </w:p>
        </w:tc>
        <w:tc>
          <w:tcPr>
            <w:tcW w:w="1212" w:type="dxa"/>
          </w:tcPr>
          <w:p w14:paraId="3E428363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94" w:type="dxa"/>
          </w:tcPr>
          <w:p w14:paraId="18B74768" w14:textId="77777777" w:rsidR="004701B3" w:rsidRPr="00550695" w:rsidRDefault="004701B3" w:rsidP="006F5849">
            <w:pPr>
              <w:pStyle w:val="BodyText"/>
              <w:spacing w:after="0"/>
            </w:pPr>
            <w:r w:rsidRPr="00550695">
              <w:rPr>
                <w:lang w:val="en-US"/>
              </w:rPr>
              <w:t>Tối đa 50 ký tự</w:t>
            </w:r>
          </w:p>
        </w:tc>
        <w:tc>
          <w:tcPr>
            <w:tcW w:w="3646" w:type="dxa"/>
          </w:tcPr>
          <w:p w14:paraId="4A3B1D79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Họ và tên của khách hàng</w:t>
            </w:r>
          </w:p>
        </w:tc>
      </w:tr>
      <w:tr w:rsidR="004701B3" w:rsidRPr="00550695" w14:paraId="6F914A5C" w14:textId="77777777" w:rsidTr="00FD7E04">
        <w:tc>
          <w:tcPr>
            <w:tcW w:w="758" w:type="dxa"/>
          </w:tcPr>
          <w:p w14:paraId="1F3F0F3F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138B9D4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điện thoại</w:t>
            </w:r>
          </w:p>
        </w:tc>
        <w:tc>
          <w:tcPr>
            <w:tcW w:w="1212" w:type="dxa"/>
          </w:tcPr>
          <w:p w14:paraId="083DE0F9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Public</w:t>
            </w:r>
          </w:p>
        </w:tc>
        <w:tc>
          <w:tcPr>
            <w:tcW w:w="1994" w:type="dxa"/>
          </w:tcPr>
          <w:p w14:paraId="48EC5399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Hợp lệ</w:t>
            </w:r>
          </w:p>
        </w:tc>
        <w:tc>
          <w:tcPr>
            <w:tcW w:w="3646" w:type="dxa"/>
          </w:tcPr>
          <w:p w14:paraId="2D4FF5B1" w14:textId="77777777" w:rsidR="004701B3" w:rsidRPr="00550695" w:rsidRDefault="004701B3" w:rsidP="006F5849">
            <w:pPr>
              <w:pStyle w:val="BodyText"/>
              <w:spacing w:after="0"/>
              <w:rPr>
                <w:lang w:val="en-US"/>
              </w:rPr>
            </w:pPr>
            <w:r w:rsidRPr="00550695">
              <w:rPr>
                <w:lang w:val="en-US"/>
              </w:rPr>
              <w:t>Số điện thoại của khách hàng</w:t>
            </w:r>
          </w:p>
        </w:tc>
      </w:tr>
    </w:tbl>
    <w:p w14:paraId="33DE9B11" w14:textId="77777777" w:rsidR="004701B3" w:rsidRPr="00550695" w:rsidRDefault="004701B3" w:rsidP="004701B3">
      <w:pPr>
        <w:rPr>
          <w:lang w:val="en-US"/>
        </w:rPr>
      </w:pPr>
    </w:p>
    <w:p w14:paraId="7DEFA786" w14:textId="77777777" w:rsidR="004701B3" w:rsidRPr="00550695" w:rsidRDefault="004701B3" w:rsidP="004701B3">
      <w:pPr>
        <w:rPr>
          <w:lang w:val="en-US"/>
        </w:rPr>
      </w:pPr>
    </w:p>
    <w:p w14:paraId="6DFAC367" w14:textId="77777777" w:rsidR="00FD06E2" w:rsidRPr="00550695" w:rsidRDefault="00FD06E2" w:rsidP="00363B6E">
      <w:pPr>
        <w:pStyle w:val="Heading1"/>
      </w:pPr>
      <w:bookmarkStart w:id="7" w:name="_Toc167699050"/>
      <w:bookmarkStart w:id="8" w:name="_Toc6402318"/>
      <w:r w:rsidRPr="00550695">
        <w:lastRenderedPageBreak/>
        <w:t>Sơ đồ trạng thái</w:t>
      </w:r>
      <w:bookmarkEnd w:id="7"/>
      <w:bookmarkEnd w:id="8"/>
    </w:p>
    <w:p w14:paraId="2FEB58F1" w14:textId="22BCD888" w:rsidR="001E2770" w:rsidRPr="00550695" w:rsidRDefault="009A10FE" w:rsidP="00FD06E2">
      <w:pPr>
        <w:pStyle w:val="BodyText"/>
      </w:pPr>
      <w:r w:rsidRPr="00550695">
        <w:rPr>
          <w:noProof/>
        </w:rPr>
        <w:drawing>
          <wp:inline distT="0" distB="0" distL="0" distR="0" wp14:anchorId="41CB9619" wp14:editId="23FA9D48">
            <wp:extent cx="5738862" cy="6406657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36" cy="64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770" w:rsidRPr="00550695" w:rsidSect="00746ED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222F0" w14:textId="77777777" w:rsidR="003E7FC3" w:rsidRDefault="003E7FC3">
      <w:r>
        <w:separator/>
      </w:r>
    </w:p>
  </w:endnote>
  <w:endnote w:type="continuationSeparator" w:id="0">
    <w:p w14:paraId="3BFCC5A3" w14:textId="77777777" w:rsidR="003E7FC3" w:rsidRDefault="003E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F5849" w14:paraId="50C426F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5FC2562" w14:textId="77777777" w:rsidR="006F5849" w:rsidRPr="007A1DE8" w:rsidRDefault="006F5849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27A0FAE" wp14:editId="5FB84D17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5330142" w14:textId="77777777" w:rsidR="006F5849" w:rsidRDefault="006F5849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01740A6" w14:textId="77777777" w:rsidR="006F5849" w:rsidRPr="0037628A" w:rsidRDefault="006F5849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5C2A" w14:textId="77777777" w:rsidR="003E7FC3" w:rsidRDefault="003E7FC3">
      <w:r>
        <w:separator/>
      </w:r>
    </w:p>
  </w:footnote>
  <w:footnote w:type="continuationSeparator" w:id="0">
    <w:p w14:paraId="7826631C" w14:textId="77777777" w:rsidR="003E7FC3" w:rsidRDefault="003E7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7AF30" w14:textId="77777777" w:rsidR="006F5849" w:rsidRPr="00550695" w:rsidRDefault="006F5849">
    <w:r w:rsidRPr="004257CD"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03A0941C" wp14:editId="425E9B5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550695" w:rsidRPr="00550695" w14:paraId="5C557473" w14:textId="77777777" w:rsidTr="00746ED1">
      <w:tc>
        <w:tcPr>
          <w:tcW w:w="6623" w:type="dxa"/>
        </w:tcPr>
        <w:p w14:paraId="79488A91" w14:textId="77777777" w:rsidR="006F5849" w:rsidRPr="00550695" w:rsidRDefault="006F5849" w:rsidP="00565DFE">
          <w:pPr>
            <w:pStyle w:val="Header"/>
            <w:rPr>
              <w:lang w:val="en-US"/>
            </w:rPr>
          </w:pPr>
          <w:r w:rsidRPr="00550695">
            <w:rPr>
              <w:lang w:val="en-US"/>
            </w:rPr>
            <w:t>Quản lý nhà hàng</w:t>
          </w:r>
        </w:p>
      </w:tc>
      <w:tc>
        <w:tcPr>
          <w:tcW w:w="2620" w:type="dxa"/>
        </w:tcPr>
        <w:p w14:paraId="6EF8DD7A" w14:textId="77777777" w:rsidR="006F5849" w:rsidRPr="00550695" w:rsidRDefault="006F5849" w:rsidP="00565DFE">
          <w:pPr>
            <w:pStyle w:val="Header"/>
            <w:rPr>
              <w:lang w:val="en-US"/>
            </w:rPr>
          </w:pPr>
          <w:r w:rsidRPr="00550695">
            <w:rPr>
              <w:lang w:val="en-US"/>
            </w:rPr>
            <w:t>Phiên bản: 1.0</w:t>
          </w:r>
        </w:p>
      </w:tc>
    </w:tr>
    <w:tr w:rsidR="006F5849" w14:paraId="25989E70" w14:textId="77777777" w:rsidTr="00746ED1">
      <w:trPr>
        <w:trHeight w:val="130"/>
      </w:trPr>
      <w:tc>
        <w:tcPr>
          <w:tcW w:w="6623" w:type="dxa"/>
        </w:tcPr>
        <w:p w14:paraId="5561459B" w14:textId="77777777" w:rsidR="006F5849" w:rsidRPr="00FD06E2" w:rsidRDefault="006F5849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0FB81F62" w14:textId="77777777" w:rsidR="006F5849" w:rsidRPr="007A1DE8" w:rsidRDefault="006F5849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Ngày: 16/04/2019</w:t>
          </w:r>
        </w:p>
      </w:tc>
    </w:tr>
  </w:tbl>
  <w:p w14:paraId="6B02EC20" w14:textId="77777777" w:rsidR="006F5849" w:rsidRPr="0037628A" w:rsidRDefault="006F5849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5ACC9C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3B17A53"/>
    <w:multiLevelType w:val="hybridMultilevel"/>
    <w:tmpl w:val="0606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A0565"/>
    <w:multiLevelType w:val="hybridMultilevel"/>
    <w:tmpl w:val="69F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7435A5"/>
    <w:multiLevelType w:val="hybridMultilevel"/>
    <w:tmpl w:val="85184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31853F0"/>
    <w:multiLevelType w:val="hybridMultilevel"/>
    <w:tmpl w:val="BC9C5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DDB26D9"/>
    <w:multiLevelType w:val="hybridMultilevel"/>
    <w:tmpl w:val="37145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3"/>
  </w:num>
  <w:num w:numId="5">
    <w:abstractNumId w:val="27"/>
  </w:num>
  <w:num w:numId="6">
    <w:abstractNumId w:val="14"/>
  </w:num>
  <w:num w:numId="7">
    <w:abstractNumId w:val="28"/>
  </w:num>
  <w:num w:numId="8">
    <w:abstractNumId w:val="34"/>
  </w:num>
  <w:num w:numId="9">
    <w:abstractNumId w:val="18"/>
  </w:num>
  <w:num w:numId="10">
    <w:abstractNumId w:val="12"/>
  </w:num>
  <w:num w:numId="11">
    <w:abstractNumId w:val="41"/>
  </w:num>
  <w:num w:numId="12">
    <w:abstractNumId w:val="37"/>
  </w:num>
  <w:num w:numId="13">
    <w:abstractNumId w:val="33"/>
  </w:num>
  <w:num w:numId="14">
    <w:abstractNumId w:val="3"/>
  </w:num>
  <w:num w:numId="15">
    <w:abstractNumId w:val="8"/>
  </w:num>
  <w:num w:numId="16">
    <w:abstractNumId w:val="32"/>
  </w:num>
  <w:num w:numId="17">
    <w:abstractNumId w:val="39"/>
  </w:num>
  <w:num w:numId="18">
    <w:abstractNumId w:val="17"/>
  </w:num>
  <w:num w:numId="19">
    <w:abstractNumId w:val="30"/>
  </w:num>
  <w:num w:numId="20">
    <w:abstractNumId w:val="38"/>
  </w:num>
  <w:num w:numId="21">
    <w:abstractNumId w:val="40"/>
  </w:num>
  <w:num w:numId="22">
    <w:abstractNumId w:val="13"/>
  </w:num>
  <w:num w:numId="23">
    <w:abstractNumId w:val="21"/>
  </w:num>
  <w:num w:numId="24">
    <w:abstractNumId w:val="9"/>
  </w:num>
  <w:num w:numId="25">
    <w:abstractNumId w:val="7"/>
  </w:num>
  <w:num w:numId="26">
    <w:abstractNumId w:val="19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20"/>
  </w:num>
  <w:num w:numId="34">
    <w:abstractNumId w:val="36"/>
  </w:num>
  <w:num w:numId="35">
    <w:abstractNumId w:val="25"/>
  </w:num>
  <w:num w:numId="36">
    <w:abstractNumId w:val="11"/>
  </w:num>
  <w:num w:numId="37">
    <w:abstractNumId w:val="16"/>
  </w:num>
  <w:num w:numId="38">
    <w:abstractNumId w:val="10"/>
  </w:num>
  <w:num w:numId="39">
    <w:abstractNumId w:val="24"/>
  </w:num>
  <w:num w:numId="40">
    <w:abstractNumId w:val="15"/>
  </w:num>
  <w:num w:numId="41">
    <w:abstractNumId w:val="22"/>
  </w:num>
  <w:num w:numId="42">
    <w:abstractNumId w:val="6"/>
  </w:num>
  <w:num w:numId="43">
    <w:abstractNumId w:val="35"/>
  </w:num>
  <w:num w:numId="44">
    <w:abstractNumId w:val="31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74FB2"/>
    <w:rsid w:val="001A3901"/>
    <w:rsid w:val="001A6914"/>
    <w:rsid w:val="001B17CB"/>
    <w:rsid w:val="001E2770"/>
    <w:rsid w:val="001E412B"/>
    <w:rsid w:val="00213B43"/>
    <w:rsid w:val="00322825"/>
    <w:rsid w:val="00362991"/>
    <w:rsid w:val="00363884"/>
    <w:rsid w:val="00363B6E"/>
    <w:rsid w:val="0037628A"/>
    <w:rsid w:val="00397E60"/>
    <w:rsid w:val="003B6D89"/>
    <w:rsid w:val="003C42B7"/>
    <w:rsid w:val="003E7FC3"/>
    <w:rsid w:val="004540F1"/>
    <w:rsid w:val="004626FB"/>
    <w:rsid w:val="004701B3"/>
    <w:rsid w:val="004A6BB7"/>
    <w:rsid w:val="004B7CC9"/>
    <w:rsid w:val="005439AE"/>
    <w:rsid w:val="00550695"/>
    <w:rsid w:val="00562E67"/>
    <w:rsid w:val="00565DFE"/>
    <w:rsid w:val="0057432C"/>
    <w:rsid w:val="005A02B6"/>
    <w:rsid w:val="005B721D"/>
    <w:rsid w:val="005E2817"/>
    <w:rsid w:val="005F3F51"/>
    <w:rsid w:val="00620E99"/>
    <w:rsid w:val="00621E40"/>
    <w:rsid w:val="00681CD0"/>
    <w:rsid w:val="006F5849"/>
    <w:rsid w:val="00746ED1"/>
    <w:rsid w:val="00751440"/>
    <w:rsid w:val="007A1DE8"/>
    <w:rsid w:val="00852513"/>
    <w:rsid w:val="008B0E3E"/>
    <w:rsid w:val="008C283A"/>
    <w:rsid w:val="008F22E3"/>
    <w:rsid w:val="008F7BA1"/>
    <w:rsid w:val="0093744D"/>
    <w:rsid w:val="00976D26"/>
    <w:rsid w:val="009A10FE"/>
    <w:rsid w:val="009C7B3B"/>
    <w:rsid w:val="00A122CE"/>
    <w:rsid w:val="00A37142"/>
    <w:rsid w:val="00AA30A6"/>
    <w:rsid w:val="00AA49C3"/>
    <w:rsid w:val="00AA56DD"/>
    <w:rsid w:val="00B13CC5"/>
    <w:rsid w:val="00B4691A"/>
    <w:rsid w:val="00B62132"/>
    <w:rsid w:val="00B63BFF"/>
    <w:rsid w:val="00B9220E"/>
    <w:rsid w:val="00BC6F1E"/>
    <w:rsid w:val="00BD1F8A"/>
    <w:rsid w:val="00C107A7"/>
    <w:rsid w:val="00C122ED"/>
    <w:rsid w:val="00C161AA"/>
    <w:rsid w:val="00C42531"/>
    <w:rsid w:val="00C81ADC"/>
    <w:rsid w:val="00C85BA2"/>
    <w:rsid w:val="00C929D6"/>
    <w:rsid w:val="00CE7D5B"/>
    <w:rsid w:val="00D24E39"/>
    <w:rsid w:val="00D42A26"/>
    <w:rsid w:val="00D52AFF"/>
    <w:rsid w:val="00D75557"/>
    <w:rsid w:val="00DA2A6D"/>
    <w:rsid w:val="00DF0966"/>
    <w:rsid w:val="00DF7B94"/>
    <w:rsid w:val="00E75A04"/>
    <w:rsid w:val="00ED3427"/>
    <w:rsid w:val="00EE6C3E"/>
    <w:rsid w:val="00F22516"/>
    <w:rsid w:val="00F22AB9"/>
    <w:rsid w:val="00F66431"/>
    <w:rsid w:val="00FB6741"/>
    <w:rsid w:val="00FD06E2"/>
    <w:rsid w:val="00FD7E04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DE9BF"/>
  <w15:docId w15:val="{9CD52304-80CE-4DC3-A0AF-B57D6AF1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7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138</TotalTime>
  <Pages>7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3646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Sĩ Văn Nguyễn</cp:lastModifiedBy>
  <cp:revision>18</cp:revision>
  <cp:lastPrinted>2013-12-07T15:57:00Z</cp:lastPrinted>
  <dcterms:created xsi:type="dcterms:W3CDTF">2019-04-17T05:11:00Z</dcterms:created>
  <dcterms:modified xsi:type="dcterms:W3CDTF">2019-04-17T07:38:00Z</dcterms:modified>
</cp:coreProperties>
</file>