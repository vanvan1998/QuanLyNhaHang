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E685" w14:textId="77777777" w:rsidR="003548A8" w:rsidRDefault="003548A8" w:rsidP="003548A8">
      <w:pPr>
        <w:rPr>
          <w:lang w:val="en-US"/>
        </w:rPr>
      </w:pPr>
    </w:p>
    <w:p w14:paraId="2DA82FDE" w14:textId="77777777" w:rsidR="00301562" w:rsidRDefault="00301562" w:rsidP="003548A8">
      <w:pPr>
        <w:rPr>
          <w:lang w:val="en-US"/>
        </w:rPr>
      </w:pPr>
    </w:p>
    <w:p w14:paraId="2841304A" w14:textId="77777777" w:rsidR="00301562" w:rsidRDefault="00301562" w:rsidP="003548A8">
      <w:pPr>
        <w:rPr>
          <w:lang w:val="en-US"/>
        </w:rPr>
      </w:pPr>
    </w:p>
    <w:p w14:paraId="67E65C26" w14:textId="77777777" w:rsidR="00301562" w:rsidRDefault="00301562" w:rsidP="003548A8">
      <w:pPr>
        <w:rPr>
          <w:lang w:val="en-US"/>
        </w:rPr>
      </w:pPr>
    </w:p>
    <w:p w14:paraId="0B6A12C5" w14:textId="77777777" w:rsidR="00301562" w:rsidRDefault="00301562" w:rsidP="003548A8">
      <w:pPr>
        <w:rPr>
          <w:lang w:val="en-US"/>
        </w:rPr>
      </w:pPr>
    </w:p>
    <w:p w14:paraId="7F5ED7CB" w14:textId="77777777" w:rsidR="00301562" w:rsidRDefault="00301562" w:rsidP="003548A8">
      <w:pPr>
        <w:rPr>
          <w:lang w:val="en-US"/>
        </w:rPr>
      </w:pPr>
    </w:p>
    <w:p w14:paraId="74898AD7" w14:textId="77777777" w:rsidR="00301562" w:rsidRDefault="00301562" w:rsidP="003548A8">
      <w:pPr>
        <w:rPr>
          <w:lang w:val="en-US"/>
        </w:rPr>
      </w:pPr>
    </w:p>
    <w:p w14:paraId="5BA0634C" w14:textId="77777777" w:rsidR="003548A8" w:rsidRPr="003548A8" w:rsidRDefault="003548A8" w:rsidP="003548A8">
      <w:pPr>
        <w:rPr>
          <w:lang w:val="en-US"/>
        </w:rPr>
      </w:pPr>
    </w:p>
    <w:p w14:paraId="330E4AEE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r w:rsidR="00B93F02">
        <w:rPr>
          <w:color w:val="0000FF"/>
          <w:lang w:val="en-US"/>
        </w:rPr>
        <w:t>QUẢN LÝ NHÀ HÀNG</w:t>
      </w:r>
    </w:p>
    <w:p w14:paraId="465D4AA7" w14:textId="77777777" w:rsidR="007A1DE8" w:rsidRPr="007A1DE8" w:rsidRDefault="007A1DE8" w:rsidP="007A1DE8">
      <w:pPr>
        <w:rPr>
          <w:lang w:val="en-US"/>
        </w:rPr>
      </w:pPr>
    </w:p>
    <w:p w14:paraId="0405B95F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93F02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6AA516AD" w14:textId="77777777" w:rsidR="00D234F3" w:rsidRDefault="00D234F3">
      <w:pPr>
        <w:pStyle w:val="Title"/>
        <w:jc w:val="both"/>
        <w:rPr>
          <w:lang w:val="en-US"/>
        </w:rPr>
      </w:pPr>
    </w:p>
    <w:p w14:paraId="5A63C848" w14:textId="77777777" w:rsidR="003548A8" w:rsidRDefault="003548A8" w:rsidP="003548A8">
      <w:pPr>
        <w:rPr>
          <w:lang w:val="en-US"/>
        </w:rPr>
      </w:pPr>
    </w:p>
    <w:p w14:paraId="41075F67" w14:textId="77777777" w:rsidR="00301562" w:rsidRDefault="00301562" w:rsidP="003548A8">
      <w:pPr>
        <w:rPr>
          <w:lang w:val="en-US"/>
        </w:rPr>
      </w:pPr>
    </w:p>
    <w:p w14:paraId="52E3C5D0" w14:textId="77777777" w:rsidR="00301562" w:rsidRDefault="00301562" w:rsidP="003548A8">
      <w:pPr>
        <w:rPr>
          <w:lang w:val="en-US"/>
        </w:rPr>
      </w:pPr>
    </w:p>
    <w:p w14:paraId="07289CC6" w14:textId="77777777" w:rsidR="00301562" w:rsidRDefault="00301562" w:rsidP="003548A8">
      <w:pPr>
        <w:rPr>
          <w:lang w:val="en-US"/>
        </w:rPr>
      </w:pPr>
    </w:p>
    <w:p w14:paraId="3C131419" w14:textId="77777777" w:rsidR="00301562" w:rsidRDefault="00301562" w:rsidP="003548A8">
      <w:pPr>
        <w:rPr>
          <w:lang w:val="en-US"/>
        </w:rPr>
      </w:pPr>
    </w:p>
    <w:p w14:paraId="42F6D774" w14:textId="77777777" w:rsidR="00301562" w:rsidRDefault="00301562" w:rsidP="003548A8">
      <w:pPr>
        <w:rPr>
          <w:lang w:val="en-US"/>
        </w:rPr>
      </w:pPr>
    </w:p>
    <w:p w14:paraId="12B444DA" w14:textId="77777777" w:rsidR="00301562" w:rsidRDefault="00301562" w:rsidP="003548A8">
      <w:pPr>
        <w:rPr>
          <w:lang w:val="en-US"/>
        </w:rPr>
      </w:pPr>
    </w:p>
    <w:p w14:paraId="28C20C27" w14:textId="77777777" w:rsidR="00301562" w:rsidRDefault="00301562" w:rsidP="003548A8">
      <w:pPr>
        <w:rPr>
          <w:lang w:val="en-US"/>
        </w:rPr>
      </w:pPr>
    </w:p>
    <w:p w14:paraId="37590D69" w14:textId="77777777" w:rsidR="00301562" w:rsidRDefault="00301562" w:rsidP="003548A8">
      <w:pPr>
        <w:rPr>
          <w:lang w:val="en-US"/>
        </w:rPr>
      </w:pPr>
    </w:p>
    <w:p w14:paraId="6E64356E" w14:textId="77777777" w:rsidR="003548A8" w:rsidRDefault="003548A8" w:rsidP="003548A8">
      <w:pPr>
        <w:rPr>
          <w:lang w:val="en-US"/>
        </w:rPr>
      </w:pPr>
    </w:p>
    <w:p w14:paraId="1562B752" w14:textId="77777777" w:rsidR="003548A8" w:rsidRDefault="003548A8" w:rsidP="003548A8">
      <w:pPr>
        <w:rPr>
          <w:lang w:val="en-US"/>
        </w:rPr>
      </w:pPr>
    </w:p>
    <w:p w14:paraId="071F9019" w14:textId="77777777" w:rsidR="003548A8" w:rsidRDefault="003548A8" w:rsidP="003548A8">
      <w:pPr>
        <w:rPr>
          <w:lang w:val="en-US"/>
        </w:rPr>
      </w:pPr>
    </w:p>
    <w:p w14:paraId="60E7B13F" w14:textId="77777777" w:rsidR="003548A8" w:rsidRDefault="003548A8" w:rsidP="003548A8">
      <w:pPr>
        <w:rPr>
          <w:lang w:val="en-US"/>
        </w:rPr>
      </w:pPr>
    </w:p>
    <w:p w14:paraId="3387B77F" w14:textId="77777777" w:rsidR="003548A8" w:rsidRDefault="003548A8" w:rsidP="003548A8">
      <w:pPr>
        <w:rPr>
          <w:lang w:val="en-US"/>
        </w:rPr>
      </w:pPr>
    </w:p>
    <w:p w14:paraId="78975568" w14:textId="77777777" w:rsid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0B4618D" w14:textId="77777777" w:rsidR="00B93F02" w:rsidRDefault="00B93F02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 xml:space="preserve">1612800 –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Sĩ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Văn</w:t>
      </w:r>
      <w:proofErr w:type="spellEnd"/>
    </w:p>
    <w:p w14:paraId="030F5849" w14:textId="77777777" w:rsidR="00B93F02" w:rsidRPr="003548A8" w:rsidRDefault="00B93F02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1612785 – Đặng Thanh Tuấn</w:t>
      </w:r>
    </w:p>
    <w:p w14:paraId="7EBA97DF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57613E6C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48A4A21B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6EEBBCB9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64B3FA05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678B728C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6BB651CE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4C6D29B8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12E6689D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2C4810AD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63B474D1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1CF26A11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1ADBD67C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7EC01162" w14:textId="77777777" w:rsidR="00B93F02" w:rsidRDefault="00B93F02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2967E19A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146944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6FB452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4597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9F27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89CB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391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6B6571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D7AF" w14:textId="77777777" w:rsidR="00E95D0C" w:rsidRPr="003548A8" w:rsidRDefault="00B93F02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751B5" w14:textId="77777777" w:rsidR="00E95D0C" w:rsidRPr="003548A8" w:rsidRDefault="00B93F02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64D6A" w14:textId="77777777" w:rsidR="00E95D0C" w:rsidRPr="0037628A" w:rsidRDefault="00B93F02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dữ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4D258" w14:textId="77777777" w:rsidR="00E95D0C" w:rsidRPr="003548A8" w:rsidRDefault="00B93F02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1612800,1612785</w:t>
            </w:r>
          </w:p>
        </w:tc>
      </w:tr>
      <w:tr w:rsidR="00E95D0C" w:rsidRPr="007A1DE8" w14:paraId="2F3F796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782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7609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15FA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EE7C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967D82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1BE8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75E3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74D8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55E1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1E2FECB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CE9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3155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5EAB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647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F9A01C0" w14:textId="77777777" w:rsidR="00A23833" w:rsidRDefault="00A23833" w:rsidP="0031511D">
      <w:pPr>
        <w:pStyle w:val="Title"/>
        <w:rPr>
          <w:lang w:val="en-US"/>
        </w:rPr>
      </w:pPr>
    </w:p>
    <w:p w14:paraId="4241FC97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bookmarkStart w:id="0" w:name="_GoBack"/>
      <w:bookmarkEnd w:id="0"/>
      <w:proofErr w:type="spellEnd"/>
    </w:p>
    <w:p w14:paraId="46510246" w14:textId="1D686AC0" w:rsidR="00F15809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8641016" w:history="1">
        <w:r w:rsidR="00F15809" w:rsidRPr="00EC38E9">
          <w:rPr>
            <w:rStyle w:val="Hyperlink"/>
            <w:noProof/>
          </w:rPr>
          <w:t>1.</w:t>
        </w:r>
        <w:r w:rsidR="00F1580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15809" w:rsidRPr="00EC38E9">
          <w:rPr>
            <w:rStyle w:val="Hyperlink"/>
            <w:noProof/>
          </w:rPr>
          <w:t>Sơ đồ logic</w:t>
        </w:r>
        <w:r w:rsidR="00F15809">
          <w:rPr>
            <w:noProof/>
            <w:webHidden/>
          </w:rPr>
          <w:tab/>
        </w:r>
        <w:r w:rsidR="00F15809">
          <w:rPr>
            <w:noProof/>
            <w:webHidden/>
          </w:rPr>
          <w:fldChar w:fldCharType="begin"/>
        </w:r>
        <w:r w:rsidR="00F15809">
          <w:rPr>
            <w:noProof/>
            <w:webHidden/>
          </w:rPr>
          <w:instrText xml:space="preserve"> PAGEREF _Toc8641016 \h </w:instrText>
        </w:r>
        <w:r w:rsidR="00F15809">
          <w:rPr>
            <w:noProof/>
            <w:webHidden/>
          </w:rPr>
        </w:r>
        <w:r w:rsidR="00F15809">
          <w:rPr>
            <w:noProof/>
            <w:webHidden/>
          </w:rPr>
          <w:fldChar w:fldCharType="separate"/>
        </w:r>
        <w:r w:rsidR="00F15809">
          <w:rPr>
            <w:noProof/>
            <w:webHidden/>
          </w:rPr>
          <w:t>4</w:t>
        </w:r>
        <w:r w:rsidR="00F15809">
          <w:rPr>
            <w:noProof/>
            <w:webHidden/>
          </w:rPr>
          <w:fldChar w:fldCharType="end"/>
        </w:r>
      </w:hyperlink>
    </w:p>
    <w:p w14:paraId="2CD10DF9" w14:textId="77A53DAB" w:rsidR="00F15809" w:rsidRDefault="00F158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17" w:history="1">
        <w:r w:rsidRPr="00EC38E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</w:rPr>
          <w:t>Mô tả chi tiết các kiểu dữ liệu trong 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11DB6D" w14:textId="20772398" w:rsidR="00F15809" w:rsidRDefault="00F158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18" w:history="1">
        <w:r w:rsidRPr="00EC38E9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KhachHang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1BD9DD" w14:textId="0444D9BF" w:rsidR="00F15809" w:rsidRDefault="00F158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19" w:history="1">
        <w:r w:rsidRPr="00EC38E9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81B119" w14:textId="669D878F" w:rsidR="00F15809" w:rsidRDefault="00F158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20" w:history="1">
        <w:r w:rsidRPr="00EC38E9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DatBan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7406A9" w14:textId="7D05696B" w:rsidR="00F15809" w:rsidRDefault="00F158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21" w:history="1">
        <w:r w:rsidRPr="00EC38E9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3087E5" w14:textId="25BEEDB4" w:rsidR="00F15809" w:rsidRDefault="00F158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22" w:history="1">
        <w:r w:rsidRPr="00EC38E9">
          <w:rPr>
            <w:rStyle w:val="Hyperlink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GoiMon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A1177" w14:textId="0F8D0F83" w:rsidR="00F15809" w:rsidRDefault="00F158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23" w:history="1">
        <w:r w:rsidRPr="00EC38E9">
          <w:rPr>
            <w:rStyle w:val="Hyperlink"/>
            <w:noProof/>
            <w:lang w:val="en-US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HoaDon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DCE1B0" w14:textId="36D1A15B" w:rsidR="00F15809" w:rsidRDefault="00F158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24" w:history="1">
        <w:r w:rsidRPr="00EC38E9">
          <w:rPr>
            <w:rStyle w:val="Hyperlink"/>
            <w:noProof/>
            <w:lang w:val="en-US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ThanhToan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CB0682" w14:textId="6D9B4B26" w:rsidR="00F15809" w:rsidRDefault="00F158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25" w:history="1">
        <w:r w:rsidRPr="00EC38E9">
          <w:rPr>
            <w:rStyle w:val="Hyperlink"/>
            <w:noProof/>
            <w:lang w:val="en-US"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KhuyenMai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C5A6CF" w14:textId="233E73CC" w:rsidR="00F15809" w:rsidRDefault="00F158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26" w:history="1">
        <w:r w:rsidRPr="00EC38E9">
          <w:rPr>
            <w:rStyle w:val="Hyperlink"/>
            <w:noProof/>
            <w:lang w:val="en-US"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ThemKhuyenMai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9D1728" w14:textId="10041D04" w:rsidR="00F15809" w:rsidRDefault="00F1580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27" w:history="1">
        <w:r w:rsidRPr="00EC38E9">
          <w:rPr>
            <w:rStyle w:val="Hyperlink"/>
            <w:noProof/>
            <w:lang w:val="en-US"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BaoCaoHoaDon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8E5011" w14:textId="0D912A2B" w:rsidR="00F15809" w:rsidRDefault="00F1580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28" w:history="1">
        <w:r w:rsidRPr="00EC38E9">
          <w:rPr>
            <w:rStyle w:val="Hyperlink"/>
            <w:noProof/>
            <w:lang w:val="en-US"/>
          </w:rPr>
          <w:t>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TruyXuat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A283A8" w14:textId="3A0317B8" w:rsidR="00F15809" w:rsidRDefault="00F1580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29" w:history="1">
        <w:r w:rsidRPr="00EC38E9">
          <w:rPr>
            <w:rStyle w:val="Hyperlink"/>
            <w:noProof/>
            <w:lang w:val="en-US"/>
          </w:rPr>
          <w:t>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NhanVien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17197" w14:textId="4E88BCDC" w:rsidR="00F15809" w:rsidRDefault="00F1580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641030" w:history="1">
        <w:r w:rsidRPr="00EC38E9">
          <w:rPr>
            <w:rStyle w:val="Hyperlink"/>
            <w:noProof/>
            <w:lang w:val="en-US"/>
          </w:rPr>
          <w:t>2.13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38E9">
          <w:rPr>
            <w:rStyle w:val="Hyperlink"/>
            <w:noProof/>
            <w:lang w:val="en-US"/>
          </w:rPr>
          <w:t>LapHoaDon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42229F" w14:textId="3357B1E9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4B3726EC" w14:textId="33407B50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4BC775CB" w14:textId="77777777" w:rsidR="00F15809" w:rsidRPr="00F15809" w:rsidRDefault="00F15809" w:rsidP="00F15809">
      <w:pPr>
        <w:rPr>
          <w:lang w:val="en-US"/>
        </w:rPr>
      </w:pPr>
    </w:p>
    <w:p w14:paraId="52CA3AD9" w14:textId="77777777" w:rsidR="00F15809" w:rsidRPr="00F15809" w:rsidRDefault="00F15809" w:rsidP="00F15809">
      <w:pPr>
        <w:rPr>
          <w:lang w:val="en-US"/>
        </w:rPr>
      </w:pPr>
    </w:p>
    <w:p w14:paraId="1249E4DE" w14:textId="77777777" w:rsidR="00F15809" w:rsidRPr="00F15809" w:rsidRDefault="00F15809" w:rsidP="00F15809">
      <w:pPr>
        <w:rPr>
          <w:lang w:val="en-US"/>
        </w:rPr>
      </w:pPr>
    </w:p>
    <w:p w14:paraId="4A1ABCB4" w14:textId="77777777" w:rsidR="00F15809" w:rsidRPr="00F15809" w:rsidRDefault="00F15809" w:rsidP="00F15809">
      <w:pPr>
        <w:rPr>
          <w:lang w:val="en-US"/>
        </w:rPr>
      </w:pPr>
    </w:p>
    <w:p w14:paraId="3A1288BB" w14:textId="77777777" w:rsidR="00F15809" w:rsidRPr="00F15809" w:rsidRDefault="00F15809" w:rsidP="00F15809">
      <w:pPr>
        <w:rPr>
          <w:lang w:val="en-US"/>
        </w:rPr>
      </w:pPr>
    </w:p>
    <w:p w14:paraId="5EC56B97" w14:textId="77777777" w:rsidR="00F15809" w:rsidRPr="00F15809" w:rsidRDefault="00F15809" w:rsidP="00F15809">
      <w:pPr>
        <w:rPr>
          <w:lang w:val="en-US"/>
        </w:rPr>
      </w:pPr>
    </w:p>
    <w:p w14:paraId="3AE9EEF5" w14:textId="77777777" w:rsidR="00F15809" w:rsidRPr="00F15809" w:rsidRDefault="00F15809" w:rsidP="00F15809">
      <w:pPr>
        <w:rPr>
          <w:lang w:val="en-US"/>
        </w:rPr>
      </w:pPr>
    </w:p>
    <w:p w14:paraId="227DE67B" w14:textId="77777777" w:rsidR="00F15809" w:rsidRPr="00F15809" w:rsidRDefault="00F15809" w:rsidP="00F15809">
      <w:pPr>
        <w:rPr>
          <w:lang w:val="en-US"/>
        </w:rPr>
      </w:pPr>
    </w:p>
    <w:p w14:paraId="65C794FA" w14:textId="77777777" w:rsidR="00F15809" w:rsidRPr="00F15809" w:rsidRDefault="00F15809" w:rsidP="00F15809">
      <w:pPr>
        <w:rPr>
          <w:lang w:val="en-US"/>
        </w:rPr>
      </w:pPr>
    </w:p>
    <w:p w14:paraId="19416531" w14:textId="77777777" w:rsidR="00F15809" w:rsidRPr="00F15809" w:rsidRDefault="00F15809" w:rsidP="00F15809">
      <w:pPr>
        <w:rPr>
          <w:lang w:val="en-US"/>
        </w:rPr>
      </w:pPr>
    </w:p>
    <w:p w14:paraId="3741A05B" w14:textId="77777777" w:rsidR="00F15809" w:rsidRPr="00F15809" w:rsidRDefault="00F15809" w:rsidP="00F15809">
      <w:pPr>
        <w:rPr>
          <w:lang w:val="en-US"/>
        </w:rPr>
      </w:pPr>
    </w:p>
    <w:p w14:paraId="4680C4FF" w14:textId="77777777" w:rsidR="00F15809" w:rsidRPr="00F15809" w:rsidRDefault="00F15809" w:rsidP="00F15809">
      <w:pPr>
        <w:rPr>
          <w:lang w:val="en-US"/>
        </w:rPr>
      </w:pPr>
    </w:p>
    <w:p w14:paraId="4A91C950" w14:textId="77777777" w:rsidR="00F15809" w:rsidRPr="00F15809" w:rsidRDefault="00F15809" w:rsidP="00F15809">
      <w:pPr>
        <w:rPr>
          <w:lang w:val="en-US"/>
        </w:rPr>
      </w:pPr>
    </w:p>
    <w:p w14:paraId="74A4A614" w14:textId="77777777" w:rsidR="00F15809" w:rsidRPr="00F15809" w:rsidRDefault="00F15809" w:rsidP="00F15809">
      <w:pPr>
        <w:rPr>
          <w:lang w:val="en-US"/>
        </w:rPr>
      </w:pPr>
    </w:p>
    <w:p w14:paraId="79B4BB8A" w14:textId="77777777" w:rsidR="00F15809" w:rsidRPr="00F15809" w:rsidRDefault="00F15809" w:rsidP="00F15809">
      <w:pPr>
        <w:rPr>
          <w:lang w:val="en-US"/>
        </w:rPr>
      </w:pPr>
    </w:p>
    <w:p w14:paraId="06130C3D" w14:textId="77777777" w:rsidR="00F15809" w:rsidRPr="00F15809" w:rsidRDefault="00F15809" w:rsidP="00F15809">
      <w:pPr>
        <w:rPr>
          <w:lang w:val="en-US"/>
        </w:rPr>
      </w:pPr>
    </w:p>
    <w:p w14:paraId="10E6C31A" w14:textId="77777777" w:rsidR="00F15809" w:rsidRPr="00F15809" w:rsidRDefault="00F15809" w:rsidP="00F15809">
      <w:pPr>
        <w:rPr>
          <w:lang w:val="en-US"/>
        </w:rPr>
      </w:pPr>
    </w:p>
    <w:p w14:paraId="0D1AD46E" w14:textId="77777777" w:rsidR="00F15809" w:rsidRPr="00F15809" w:rsidRDefault="00F15809" w:rsidP="00F15809">
      <w:pPr>
        <w:rPr>
          <w:lang w:val="en-US"/>
        </w:rPr>
      </w:pPr>
    </w:p>
    <w:p w14:paraId="19001042" w14:textId="3A720169" w:rsidR="00C14AB8" w:rsidRPr="005F2DFA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8641016"/>
      <w:r w:rsidRPr="005F2DFA">
        <w:t>Sơ đồ logic</w:t>
      </w:r>
      <w:bookmarkEnd w:id="1"/>
      <w:bookmarkEnd w:id="2"/>
    </w:p>
    <w:p w14:paraId="6B3ECF99" w14:textId="75F81FB5" w:rsidR="003306A3" w:rsidRDefault="003306A3" w:rsidP="00C14AB8">
      <w:pPr>
        <w:pStyle w:val="BodyText"/>
        <w:rPr>
          <w:i/>
          <w:color w:val="0000FF"/>
        </w:rPr>
      </w:pPr>
      <w:r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E55D43" wp14:editId="6D170BE0">
                <wp:simplePos x="0" y="0"/>
                <wp:positionH relativeFrom="column">
                  <wp:posOffset>3219450</wp:posOffset>
                </wp:positionH>
                <wp:positionV relativeFrom="paragraph">
                  <wp:posOffset>150495</wp:posOffset>
                </wp:positionV>
                <wp:extent cx="99060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28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3.5pt;margin-top:11.85pt;width:78pt;height: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935AB1" wp14:editId="46A256A2">
                <wp:simplePos x="0" y="0"/>
                <wp:positionH relativeFrom="column">
                  <wp:posOffset>1419225</wp:posOffset>
                </wp:positionH>
                <wp:positionV relativeFrom="paragraph">
                  <wp:posOffset>169545</wp:posOffset>
                </wp:positionV>
                <wp:extent cx="7715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4AEB5" id="Straight Arrow Connector 9" o:spid="_x0000_s1026" type="#_x0000_t32" style="position:absolute;margin-left:111.75pt;margin-top:13.35pt;width:60.75pt;height:0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8ECAB52" wp14:editId="2109A964">
                <wp:simplePos x="0" y="0"/>
                <wp:positionH relativeFrom="column">
                  <wp:posOffset>2190750</wp:posOffset>
                </wp:positionH>
                <wp:positionV relativeFrom="paragraph">
                  <wp:posOffset>10795</wp:posOffset>
                </wp:positionV>
                <wp:extent cx="1019175" cy="304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D1CF3" w14:textId="5A797742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ECAB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2.5pt;margin-top:.85pt;width:80.25pt;height:24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" fillcolor="#4f81bd [3204]" strokeweight=".5pt">
                <v:textbox>
                  <w:txbxContent>
                    <w:p w14:paraId="4A3D1CF3" w14:textId="5A797742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DatBan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2FA8E91" wp14:editId="360A85D8">
                <wp:simplePos x="0" y="0"/>
                <wp:positionH relativeFrom="column">
                  <wp:posOffset>4219575</wp:posOffset>
                </wp:positionH>
                <wp:positionV relativeFrom="paragraph">
                  <wp:posOffset>10795</wp:posOffset>
                </wp:positionV>
                <wp:extent cx="1057275" cy="304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7717B" w14:textId="3444B0BD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A8E91" id="Text Box 2" o:spid="_x0000_s1027" type="#_x0000_t202" style="position:absolute;left:0;text-align:left;margin-left:332.25pt;margin-top:.85pt;width:83.25pt;height:24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" fillcolor="#4f81bd [3204]" strokeweight=".5pt">
                <v:textbox>
                  <w:txbxContent>
                    <w:p w14:paraId="22D7717B" w14:textId="3444B0BD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B9B5D75" wp14:editId="7680C26D">
                <wp:simplePos x="0" y="0"/>
                <wp:positionH relativeFrom="column">
                  <wp:posOffset>295275</wp:posOffset>
                </wp:positionH>
                <wp:positionV relativeFrom="paragraph">
                  <wp:posOffset>20320</wp:posOffset>
                </wp:positionV>
                <wp:extent cx="1114425" cy="304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C623E" w14:textId="14EA35D0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KhachHang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B5D75" id="Text Box 1" o:spid="_x0000_s1028" type="#_x0000_t202" style="position:absolute;left:0;text-align:left;margin-left:23.25pt;margin-top:1.6pt;width:87.75pt;height:24pt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" fillcolor="#4f81bd [3204]" strokeweight=".5pt">
                <v:textbox>
                  <w:txbxContent>
                    <w:p w14:paraId="011C623E" w14:textId="14EA35D0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KhachHang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6A74B8" w14:textId="680DEBB4" w:rsidR="003306A3" w:rsidRDefault="003306A3" w:rsidP="00C14AB8">
      <w:pPr>
        <w:pStyle w:val="BodyText"/>
        <w:rPr>
          <w:i/>
          <w:color w:val="0000FF"/>
        </w:rPr>
      </w:pPr>
    </w:p>
    <w:p w14:paraId="6548390C" w14:textId="47DD4E36" w:rsidR="003306A3" w:rsidRDefault="003306A3" w:rsidP="00C14AB8">
      <w:pPr>
        <w:pStyle w:val="BodyText"/>
        <w:rPr>
          <w:i/>
          <w:color w:val="0000FF"/>
        </w:rPr>
      </w:pP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B45BEDB" wp14:editId="651BF7D1">
                <wp:simplePos x="0" y="0"/>
                <wp:positionH relativeFrom="column">
                  <wp:posOffset>3228975</wp:posOffset>
                </wp:positionH>
                <wp:positionV relativeFrom="paragraph">
                  <wp:posOffset>291465</wp:posOffset>
                </wp:positionV>
                <wp:extent cx="99060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16E2D" id="Straight Arrow Connector 15" o:spid="_x0000_s1026" type="#_x0000_t32" style="position:absolute;margin-left:254.25pt;margin-top:22.95pt;width:78pt;height: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A27B91D" wp14:editId="0FF7983F">
                <wp:simplePos x="0" y="0"/>
                <wp:positionH relativeFrom="column">
                  <wp:posOffset>2200275</wp:posOffset>
                </wp:positionH>
                <wp:positionV relativeFrom="paragraph">
                  <wp:posOffset>94615</wp:posOffset>
                </wp:positionV>
                <wp:extent cx="1019175" cy="3048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E8C4B" w14:textId="4DCECCBE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GoiMon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7B91D" id="Text Box 13" o:spid="_x0000_s1029" type="#_x0000_t202" style="position:absolute;left:0;text-align:left;margin-left:173.25pt;margin-top:7.45pt;width:80.25pt;height:24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" fillcolor="#4f81bd [3204]" strokeweight=".5pt">
                <v:textbox>
                  <w:txbxContent>
                    <w:p w14:paraId="5B1E8C4B" w14:textId="4DCECCBE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GoiMon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91C1C6" wp14:editId="6F67E64F">
                <wp:simplePos x="0" y="0"/>
                <wp:positionH relativeFrom="column">
                  <wp:posOffset>4229100</wp:posOffset>
                </wp:positionH>
                <wp:positionV relativeFrom="paragraph">
                  <wp:posOffset>94615</wp:posOffset>
                </wp:positionV>
                <wp:extent cx="1057275" cy="3048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99ED2" w14:textId="2676DFBE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1C1C6" id="Text Box 12" o:spid="_x0000_s1030" type="#_x0000_t202" style="position:absolute;left:0;text-align:left;margin-left:333pt;margin-top:7.45pt;width:83.25pt;height:24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" fillcolor="#4f81bd [3204]" strokeweight=".5pt">
                <v:textbox>
                  <w:txbxContent>
                    <w:p w14:paraId="1B099ED2" w14:textId="2676DFBE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</w:t>
                      </w:r>
                    </w:p>
                  </w:txbxContent>
                </v:textbox>
              </v:shape>
            </w:pict>
          </mc:Fallback>
        </mc:AlternateContent>
      </w: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59A81C0" wp14:editId="512120D4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</wp:posOffset>
                </wp:positionV>
                <wp:extent cx="1114425" cy="3048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436DD" w14:textId="5846DA57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A81C0" id="Text Box 11" o:spid="_x0000_s1031" type="#_x0000_t202" style="position:absolute;left:0;text-align:left;margin-left:24pt;margin-top:8.2pt;width:87.75pt;height:24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" fillcolor="#4f81bd [3204]" strokeweight=".5pt">
                <v:textbox>
                  <w:txbxContent>
                    <w:p w14:paraId="529436DD" w14:textId="5846DA57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</w:t>
                      </w:r>
                    </w:p>
                  </w:txbxContent>
                </v:textbox>
              </v:shape>
            </w:pict>
          </mc:Fallback>
        </mc:AlternateContent>
      </w:r>
    </w:p>
    <w:p w14:paraId="7BC31A76" w14:textId="100E4EF4" w:rsidR="003306A3" w:rsidRDefault="003306A3" w:rsidP="00C14AB8">
      <w:pPr>
        <w:pStyle w:val="BodyText"/>
        <w:rPr>
          <w:i/>
          <w:color w:val="0000FF"/>
        </w:rPr>
      </w:pP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E84972" wp14:editId="7E15F022">
                <wp:simplePos x="0" y="0"/>
                <wp:positionH relativeFrom="column">
                  <wp:posOffset>1428750</wp:posOffset>
                </wp:positionH>
                <wp:positionV relativeFrom="paragraph">
                  <wp:posOffset>30480</wp:posOffset>
                </wp:positionV>
                <wp:extent cx="77152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639D" id="Straight Arrow Connector 14" o:spid="_x0000_s1026" type="#_x0000_t32" style="position:absolute;margin-left:112.5pt;margin-top:2.4pt;width:60.75pt;height:0;flip:x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72EF3403" w14:textId="58173363" w:rsidR="003306A3" w:rsidRDefault="003306A3" w:rsidP="00C14AB8">
      <w:pPr>
        <w:pStyle w:val="BodyText"/>
        <w:rPr>
          <w:i/>
          <w:color w:val="0000FF"/>
        </w:rPr>
      </w:pP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55E6D5" wp14:editId="477071C1">
                <wp:simplePos x="0" y="0"/>
                <wp:positionH relativeFrom="column">
                  <wp:posOffset>4229100</wp:posOffset>
                </wp:positionH>
                <wp:positionV relativeFrom="paragraph">
                  <wp:posOffset>250825</wp:posOffset>
                </wp:positionV>
                <wp:extent cx="105727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62D38" w14:textId="4A609396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HoaDon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5E6D5" id="Text Box 17" o:spid="_x0000_s1032" type="#_x0000_t202" style="position:absolute;left:0;text-align:left;margin-left:333pt;margin-top:19.75pt;width:83.25pt;height:24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" fillcolor="#4f81bd [3204]" strokeweight=".5pt">
                <v:textbox>
                  <w:txbxContent>
                    <w:p w14:paraId="15A62D38" w14:textId="4A609396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HoaDon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B76C7B" wp14:editId="7C759F62">
                <wp:simplePos x="0" y="0"/>
                <wp:positionH relativeFrom="column">
                  <wp:posOffset>2200275</wp:posOffset>
                </wp:positionH>
                <wp:positionV relativeFrom="paragraph">
                  <wp:posOffset>250825</wp:posOffset>
                </wp:positionV>
                <wp:extent cx="101917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AC955" w14:textId="58DC2BCC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ThanhToan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76C7B" id="Text Box 18" o:spid="_x0000_s1033" type="#_x0000_t202" style="position:absolute;left:0;text-align:left;margin-left:173.25pt;margin-top:19.75pt;width:80.25pt;height:24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" fillcolor="#4f81bd [3204]" strokeweight=".5pt">
                <v:textbox>
                  <w:txbxContent>
                    <w:p w14:paraId="592AC955" w14:textId="58DC2BCC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ThanhToan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F92435" wp14:editId="6B3A0A2A">
                <wp:simplePos x="0" y="0"/>
                <wp:positionH relativeFrom="column">
                  <wp:posOffset>3228975</wp:posOffset>
                </wp:positionH>
                <wp:positionV relativeFrom="paragraph">
                  <wp:posOffset>447675</wp:posOffset>
                </wp:positionV>
                <wp:extent cx="990600" cy="9525"/>
                <wp:effectExtent l="0" t="5715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9CA7C" id="Straight Arrow Connector 20" o:spid="_x0000_s1026" type="#_x0000_t32" style="position:absolute;margin-left:254.25pt;margin-top:35.25pt;width:78pt;height: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</w:p>
    <w:p w14:paraId="1026F6AC" w14:textId="0D1B4BDD" w:rsidR="003306A3" w:rsidRDefault="003306A3" w:rsidP="00C14AB8">
      <w:pPr>
        <w:pStyle w:val="BodyText"/>
        <w:rPr>
          <w:i/>
          <w:color w:val="0000FF"/>
        </w:rPr>
      </w:pP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446D7E" wp14:editId="7380CD9F">
                <wp:simplePos x="0" y="0"/>
                <wp:positionH relativeFrom="column">
                  <wp:posOffset>1428750</wp:posOffset>
                </wp:positionH>
                <wp:positionV relativeFrom="paragraph">
                  <wp:posOffset>177165</wp:posOffset>
                </wp:positionV>
                <wp:extent cx="771525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A928A" id="Straight Arrow Connector 19" o:spid="_x0000_s1026" type="#_x0000_t32" style="position:absolute;margin-left:112.5pt;margin-top:13.95pt;width:60.75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2823AE3" wp14:editId="7CA3F5FB">
                <wp:simplePos x="0" y="0"/>
                <wp:positionH relativeFrom="column">
                  <wp:posOffset>304800</wp:posOffset>
                </wp:positionH>
                <wp:positionV relativeFrom="paragraph">
                  <wp:posOffset>8890</wp:posOffset>
                </wp:positionV>
                <wp:extent cx="111442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24E72" w14:textId="689373EA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23AE3" id="Text Box 16" o:spid="_x0000_s1034" type="#_x0000_t202" style="position:absolute;left:0;text-align:left;margin-left:24pt;margin-top:.7pt;width:87.75pt;height:24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" fillcolor="#4f81bd [3204]" strokeweight=".5pt">
                <v:textbox>
                  <w:txbxContent>
                    <w:p w14:paraId="39724E72" w14:textId="689373EA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</w:t>
                      </w:r>
                    </w:p>
                  </w:txbxContent>
                </v:textbox>
              </v:shape>
            </w:pict>
          </mc:Fallback>
        </mc:AlternateContent>
      </w:r>
    </w:p>
    <w:p w14:paraId="28993E16" w14:textId="0104F8C8" w:rsidR="003306A3" w:rsidRDefault="003306A3" w:rsidP="00C14AB8">
      <w:pPr>
        <w:pStyle w:val="BodyText"/>
        <w:rPr>
          <w:i/>
          <w:color w:val="0000FF"/>
        </w:rPr>
      </w:pPr>
    </w:p>
    <w:p w14:paraId="188C13FB" w14:textId="3A5B666D" w:rsidR="003306A3" w:rsidRDefault="003306A3" w:rsidP="00C14AB8">
      <w:pPr>
        <w:pStyle w:val="BodyText"/>
        <w:rPr>
          <w:i/>
          <w:color w:val="0000FF"/>
        </w:rPr>
      </w:pP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3ED65" wp14:editId="2F022C07">
                <wp:simplePos x="0" y="0"/>
                <wp:positionH relativeFrom="column">
                  <wp:posOffset>2190750</wp:posOffset>
                </wp:positionH>
                <wp:positionV relativeFrom="paragraph">
                  <wp:posOffset>133350</wp:posOffset>
                </wp:positionV>
                <wp:extent cx="1314450" cy="3048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9F0DE" w14:textId="47AB4BB3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ThemKhuyenMai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3ED65" id="Text Box 23" o:spid="_x0000_s1035" type="#_x0000_t202" style="position:absolute;left:0;text-align:left;margin-left:172.5pt;margin-top:10.5pt;width:103.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" fillcolor="#4f81bd [3204]" strokeweight=".5pt">
                <v:textbox>
                  <w:txbxContent>
                    <w:p w14:paraId="66E9F0DE" w14:textId="47AB4BB3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ThemKhuyenMai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C8E55" wp14:editId="0B856DAE">
                <wp:simplePos x="0" y="0"/>
                <wp:positionH relativeFrom="column">
                  <wp:posOffset>4219575</wp:posOffset>
                </wp:positionH>
                <wp:positionV relativeFrom="paragraph">
                  <wp:posOffset>132715</wp:posOffset>
                </wp:positionV>
                <wp:extent cx="1057275" cy="3048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52295" w14:textId="7A3D01D4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KhuyenMai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C8E55" id="Text Box 22" o:spid="_x0000_s1036" type="#_x0000_t202" style="position:absolute;left:0;text-align:left;margin-left:332.25pt;margin-top:10.45pt;width:83.2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" fillcolor="#4f81bd [3204]" strokeweight=".5pt">
                <v:textbox>
                  <w:txbxContent>
                    <w:p w14:paraId="0D152295" w14:textId="7A3D01D4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KhuyenMai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8739F" wp14:editId="3AFC39F1">
                <wp:simplePos x="0" y="0"/>
                <wp:positionH relativeFrom="column">
                  <wp:posOffset>295275</wp:posOffset>
                </wp:positionH>
                <wp:positionV relativeFrom="paragraph">
                  <wp:posOffset>142240</wp:posOffset>
                </wp:positionV>
                <wp:extent cx="1114425" cy="3048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AC19F" w14:textId="3697898E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HoaDon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8739F" id="Text Box 21" o:spid="_x0000_s1037" type="#_x0000_t202" style="position:absolute;left:0;text-align:left;margin-left:23.25pt;margin-top:11.2pt;width:87.7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" fillcolor="#4f81bd [3204]" strokeweight=".5pt">
                <v:textbox>
                  <w:txbxContent>
                    <w:p w14:paraId="760AC19F" w14:textId="3697898E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HoaDon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83093F" w14:textId="6338D440" w:rsidR="003306A3" w:rsidRDefault="00157B9B" w:rsidP="00C14AB8">
      <w:pPr>
        <w:pStyle w:val="BodyText"/>
        <w:rPr>
          <w:i/>
          <w:color w:val="0000FF"/>
        </w:rPr>
      </w:pPr>
      <w:r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394B6" wp14:editId="37F62D31">
                <wp:simplePos x="0" y="0"/>
                <wp:positionH relativeFrom="column">
                  <wp:posOffset>3514725</wp:posOffset>
                </wp:positionH>
                <wp:positionV relativeFrom="paragraph">
                  <wp:posOffset>15240</wp:posOffset>
                </wp:positionV>
                <wp:extent cx="695325" cy="9525"/>
                <wp:effectExtent l="0" t="5715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26AE0" id="Straight Arrow Connector 37" o:spid="_x0000_s1026" type="#_x0000_t32" style="position:absolute;margin-left:276.75pt;margin-top:1.2pt;width:54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  <w:r w:rsidR="003306A3"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D624D6" wp14:editId="05F08669">
                <wp:simplePos x="0" y="0"/>
                <wp:positionH relativeFrom="column">
                  <wp:posOffset>1419225</wp:posOffset>
                </wp:positionH>
                <wp:positionV relativeFrom="paragraph">
                  <wp:posOffset>68580</wp:posOffset>
                </wp:positionV>
                <wp:extent cx="771525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CF58B" id="Straight Arrow Connector 24" o:spid="_x0000_s1026" type="#_x0000_t32" style="position:absolute;margin-left:111.75pt;margin-top:5.4pt;width:60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704E1B80" w14:textId="4939CD8C" w:rsidR="003306A3" w:rsidRDefault="003306A3" w:rsidP="00C14AB8">
      <w:pPr>
        <w:pStyle w:val="BodyText"/>
        <w:rPr>
          <w:i/>
          <w:color w:val="0000FF"/>
        </w:rPr>
      </w:pP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E421E8" wp14:editId="19B01D2F">
                <wp:simplePos x="0" y="0"/>
                <wp:positionH relativeFrom="column">
                  <wp:posOffset>2200275</wp:posOffset>
                </wp:positionH>
                <wp:positionV relativeFrom="paragraph">
                  <wp:posOffset>250825</wp:posOffset>
                </wp:positionV>
                <wp:extent cx="101917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01662" w14:textId="151052FF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TruyXuat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421E8" id="Text Box 28" o:spid="_x0000_s1038" type="#_x0000_t202" style="position:absolute;left:0;text-align:left;margin-left:173.25pt;margin-top:19.75pt;width:80.25pt;height:2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" fillcolor="#4f81bd [3204]" strokeweight=".5pt">
                <v:textbox>
                  <w:txbxContent>
                    <w:p w14:paraId="07001662" w14:textId="151052FF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TruyXuat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61AB5" wp14:editId="0F581676">
                <wp:simplePos x="0" y="0"/>
                <wp:positionH relativeFrom="column">
                  <wp:posOffset>4229100</wp:posOffset>
                </wp:positionH>
                <wp:positionV relativeFrom="paragraph">
                  <wp:posOffset>250825</wp:posOffset>
                </wp:positionV>
                <wp:extent cx="1057275" cy="3048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07C7B" w14:textId="72E4EDCC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HoaDon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61AB5" id="Text Box 27" o:spid="_x0000_s1039" type="#_x0000_t202" style="position:absolute;left:0;text-align:left;margin-left:333pt;margin-top:19.75pt;width:83.25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" fillcolor="#4f81bd [3204]" strokeweight=".5pt">
                <v:textbox>
                  <w:txbxContent>
                    <w:p w14:paraId="56707C7B" w14:textId="72E4EDCC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HoaDon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9CC0A1B" w14:textId="62F75663" w:rsidR="003306A3" w:rsidRDefault="00157B9B" w:rsidP="00C14AB8">
      <w:pPr>
        <w:pStyle w:val="BodyText"/>
        <w:rPr>
          <w:i/>
          <w:color w:val="0000FF"/>
        </w:rPr>
      </w:pP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FA9ED1" wp14:editId="6936481B">
                <wp:simplePos x="0" y="0"/>
                <wp:positionH relativeFrom="column">
                  <wp:posOffset>3228975</wp:posOffset>
                </wp:positionH>
                <wp:positionV relativeFrom="paragraph">
                  <wp:posOffset>148590</wp:posOffset>
                </wp:positionV>
                <wp:extent cx="990600" cy="9525"/>
                <wp:effectExtent l="0" t="57150" r="3810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6875" id="Straight Arrow Connector 30" o:spid="_x0000_s1026" type="#_x0000_t32" style="position:absolute;margin-left:254.25pt;margin-top:11.7pt;width:78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643A0E" wp14:editId="45B9FDEA">
                <wp:simplePos x="0" y="0"/>
                <wp:positionH relativeFrom="column">
                  <wp:posOffset>1628775</wp:posOffset>
                </wp:positionH>
                <wp:positionV relativeFrom="paragraph">
                  <wp:posOffset>150495</wp:posOffset>
                </wp:positionV>
                <wp:extent cx="609600" cy="9525"/>
                <wp:effectExtent l="19050" t="5715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EE00E" id="Straight Arrow Connector 31" o:spid="_x0000_s1026" type="#_x0000_t32" style="position:absolute;margin-left:128.25pt;margin-top:11.85pt;width:48pt;height: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3306A3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0FCC8" wp14:editId="008852ED">
                <wp:simplePos x="0" y="0"/>
                <wp:positionH relativeFrom="column">
                  <wp:posOffset>304800</wp:posOffset>
                </wp:positionH>
                <wp:positionV relativeFrom="paragraph">
                  <wp:posOffset>7620</wp:posOffset>
                </wp:positionV>
                <wp:extent cx="1323975" cy="3048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166E5" w14:textId="5F43A9F3" w:rsidR="003643E2" w:rsidRPr="003306A3" w:rsidRDefault="003643E2" w:rsidP="003306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BaoCaoHoaDon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0FCC8" id="Text Box 26" o:spid="_x0000_s1040" type="#_x0000_t202" style="position:absolute;left:0;text-align:left;margin-left:24pt;margin-top:.6pt;width:104.2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" fillcolor="#4f81bd [3204]" strokeweight=".5pt">
                <v:textbox>
                  <w:txbxContent>
                    <w:p w14:paraId="457166E5" w14:textId="5F43A9F3" w:rsidR="003643E2" w:rsidRPr="003306A3" w:rsidRDefault="003643E2" w:rsidP="003306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BaoCaoHoaDon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CF095D" w14:textId="751BAD8B" w:rsidR="003306A3" w:rsidRDefault="003306A3" w:rsidP="00C14AB8">
      <w:pPr>
        <w:pStyle w:val="BodyText"/>
        <w:rPr>
          <w:i/>
          <w:color w:val="0000FF"/>
        </w:rPr>
      </w:pPr>
    </w:p>
    <w:p w14:paraId="16445B22" w14:textId="7EBB144E" w:rsidR="003306A3" w:rsidRDefault="00157B9B" w:rsidP="00C14AB8">
      <w:pPr>
        <w:pStyle w:val="BodyText"/>
        <w:rPr>
          <w:i/>
          <w:color w:val="0000FF"/>
        </w:rPr>
      </w:pPr>
      <w:r w:rsidRPr="00157B9B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526EFD" wp14:editId="2B8C5DEF">
                <wp:simplePos x="0" y="0"/>
                <wp:positionH relativeFrom="column">
                  <wp:posOffset>323850</wp:posOffset>
                </wp:positionH>
                <wp:positionV relativeFrom="paragraph">
                  <wp:posOffset>142875</wp:posOffset>
                </wp:positionV>
                <wp:extent cx="1114425" cy="3048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3A684" w14:textId="08249C91" w:rsidR="003643E2" w:rsidRPr="003306A3" w:rsidRDefault="003643E2" w:rsidP="00157B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NhanVien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26EFD" id="Text Box 32" o:spid="_x0000_s1041" type="#_x0000_t202" style="position:absolute;left:0;text-align:left;margin-left:25.5pt;margin-top:11.25pt;width:87.75pt;height:2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" fillcolor="#4f81bd [3204]" strokeweight=".5pt">
                <v:textbox>
                  <w:txbxContent>
                    <w:p w14:paraId="5383A684" w14:textId="08249C91" w:rsidR="003643E2" w:rsidRPr="003306A3" w:rsidRDefault="003643E2" w:rsidP="00157B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NhanVien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57B9B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8A0554" wp14:editId="22E0F7BA">
                <wp:simplePos x="0" y="0"/>
                <wp:positionH relativeFrom="column">
                  <wp:posOffset>4248150</wp:posOffset>
                </wp:positionH>
                <wp:positionV relativeFrom="paragraph">
                  <wp:posOffset>133350</wp:posOffset>
                </wp:positionV>
                <wp:extent cx="1057275" cy="3048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8858D" w14:textId="4A93DC7B" w:rsidR="003643E2" w:rsidRPr="003306A3" w:rsidRDefault="003643E2" w:rsidP="00157B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HoaDon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A0554" id="Text Box 33" o:spid="_x0000_s1042" type="#_x0000_t202" style="position:absolute;left:0;text-align:left;margin-left:334.5pt;margin-top:10.5pt;width:83.25pt;height:2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" fillcolor="#4f81bd [3204]" strokeweight=".5pt">
                <v:textbox>
                  <w:txbxContent>
                    <w:p w14:paraId="6CC8858D" w14:textId="4A93DC7B" w:rsidR="003643E2" w:rsidRPr="003306A3" w:rsidRDefault="003643E2" w:rsidP="00157B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HoaDon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57B9B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D0323" wp14:editId="76B1ED13">
                <wp:simplePos x="0" y="0"/>
                <wp:positionH relativeFrom="column">
                  <wp:posOffset>2219325</wp:posOffset>
                </wp:positionH>
                <wp:positionV relativeFrom="paragraph">
                  <wp:posOffset>133350</wp:posOffset>
                </wp:positionV>
                <wp:extent cx="1019175" cy="3048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C936A" w14:textId="705A83A1" w:rsidR="003643E2" w:rsidRPr="003306A3" w:rsidRDefault="003643E2" w:rsidP="00157B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LapHoaDon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D0323" id="Text Box 34" o:spid="_x0000_s1043" type="#_x0000_t202" style="position:absolute;left:0;text-align:left;margin-left:174.75pt;margin-top:10.5pt;width:80.25pt;height:2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" fillcolor="#4f81bd [3204]" strokeweight=".5pt">
                <v:textbox>
                  <w:txbxContent>
                    <w:p w14:paraId="35DC936A" w14:textId="705A83A1" w:rsidR="003643E2" w:rsidRPr="003306A3" w:rsidRDefault="003643E2" w:rsidP="00157B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LapHoaDon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DF315A" w14:textId="6A06E733" w:rsidR="003306A3" w:rsidRDefault="00157B9B" w:rsidP="00C14AB8">
      <w:pPr>
        <w:pStyle w:val="BodyText"/>
        <w:rPr>
          <w:i/>
          <w:color w:val="0000FF"/>
        </w:rPr>
      </w:pPr>
      <w:r w:rsidRPr="00157B9B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45ECEB" wp14:editId="1608AE78">
                <wp:simplePos x="0" y="0"/>
                <wp:positionH relativeFrom="column">
                  <wp:posOffset>1447800</wp:posOffset>
                </wp:positionH>
                <wp:positionV relativeFrom="paragraph">
                  <wp:posOffset>50165</wp:posOffset>
                </wp:positionV>
                <wp:extent cx="771525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E9B72" id="Straight Arrow Connector 35" o:spid="_x0000_s1026" type="#_x0000_t32" style="position:absolute;margin-left:114pt;margin-top:3.95pt;width:60.7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157B9B"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3873FE" wp14:editId="11029EC6">
                <wp:simplePos x="0" y="0"/>
                <wp:positionH relativeFrom="column">
                  <wp:posOffset>3248025</wp:posOffset>
                </wp:positionH>
                <wp:positionV relativeFrom="paragraph">
                  <wp:posOffset>31115</wp:posOffset>
                </wp:positionV>
                <wp:extent cx="990600" cy="9525"/>
                <wp:effectExtent l="0" t="57150" r="381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ED93C" id="Straight Arrow Connector 36" o:spid="_x0000_s1026" type="#_x0000_t32" style="position:absolute;margin-left:255.75pt;margin-top:2.45pt;width:78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" strokecolor="#4579b8 [3044]">
                <v:stroke endarrow="block"/>
              </v:shape>
            </w:pict>
          </mc:Fallback>
        </mc:AlternateContent>
      </w:r>
    </w:p>
    <w:p w14:paraId="65F2244E" w14:textId="1567A3DF" w:rsidR="003306A3" w:rsidRDefault="003306A3" w:rsidP="00C14AB8">
      <w:pPr>
        <w:pStyle w:val="BodyText"/>
        <w:rPr>
          <w:i/>
          <w:color w:val="0000FF"/>
        </w:rPr>
      </w:pPr>
    </w:p>
    <w:p w14:paraId="697521DD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8641017"/>
      <w:r w:rsidRPr="005F2DFA">
        <w:t>Mô tả chi tiết các kiểu dữ liệu trong sơ đồ logic</w:t>
      </w:r>
      <w:bookmarkEnd w:id="3"/>
      <w:bookmarkEnd w:id="4"/>
    </w:p>
    <w:p w14:paraId="4DA10828" w14:textId="6607008A" w:rsidR="003C2F0F" w:rsidRDefault="00157B9B" w:rsidP="00157B9B">
      <w:pPr>
        <w:pStyle w:val="Heading2"/>
        <w:rPr>
          <w:lang w:val="en-US"/>
        </w:rPr>
      </w:pPr>
      <w:bookmarkStart w:id="5" w:name="_Toc8641018"/>
      <w:proofErr w:type="spellStart"/>
      <w:r>
        <w:rPr>
          <w:lang w:val="en-US"/>
        </w:rPr>
        <w:t>KhachHang</w:t>
      </w:r>
      <w:bookmarkEnd w:id="5"/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8"/>
        <w:gridCol w:w="2179"/>
        <w:gridCol w:w="1550"/>
        <w:gridCol w:w="1872"/>
        <w:gridCol w:w="3237"/>
      </w:tblGrid>
      <w:tr w:rsidR="00157B9B" w:rsidRPr="00550695" w14:paraId="228B7740" w14:textId="77777777" w:rsidTr="00157B9B">
        <w:tc>
          <w:tcPr>
            <w:tcW w:w="738" w:type="dxa"/>
          </w:tcPr>
          <w:p w14:paraId="234B1AA6" w14:textId="77777777" w:rsidR="00157B9B" w:rsidRPr="00550695" w:rsidRDefault="00157B9B" w:rsidP="003643E2">
            <w:pPr>
              <w:spacing w:line="360" w:lineRule="auto"/>
            </w:pPr>
            <w:r w:rsidRPr="00550695">
              <w:t>STT</w:t>
            </w:r>
          </w:p>
        </w:tc>
        <w:tc>
          <w:tcPr>
            <w:tcW w:w="2179" w:type="dxa"/>
          </w:tcPr>
          <w:p w14:paraId="134A0D5A" w14:textId="77777777" w:rsidR="00157B9B" w:rsidRPr="00550695" w:rsidRDefault="00157B9B" w:rsidP="003643E2">
            <w:pPr>
              <w:spacing w:line="360" w:lineRule="auto"/>
            </w:pPr>
            <w:r w:rsidRPr="00550695">
              <w:t>Tên thuộc tính</w:t>
            </w:r>
          </w:p>
        </w:tc>
        <w:tc>
          <w:tcPr>
            <w:tcW w:w="1550" w:type="dxa"/>
          </w:tcPr>
          <w:p w14:paraId="1AEEEE45" w14:textId="4CE45C8A" w:rsidR="00157B9B" w:rsidRPr="00550695" w:rsidRDefault="00157B9B" w:rsidP="003643E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872" w:type="dxa"/>
          </w:tcPr>
          <w:p w14:paraId="5B3785DC" w14:textId="77777777" w:rsidR="00157B9B" w:rsidRPr="00550695" w:rsidRDefault="00157B9B" w:rsidP="003643E2">
            <w:pPr>
              <w:spacing w:line="360" w:lineRule="auto"/>
            </w:pPr>
            <w:r w:rsidRPr="00550695">
              <w:t>Ràng buộc</w:t>
            </w:r>
          </w:p>
        </w:tc>
        <w:tc>
          <w:tcPr>
            <w:tcW w:w="3237" w:type="dxa"/>
          </w:tcPr>
          <w:p w14:paraId="7C173CFC" w14:textId="77777777" w:rsidR="00157B9B" w:rsidRPr="00550695" w:rsidRDefault="00157B9B" w:rsidP="003643E2">
            <w:pPr>
              <w:spacing w:line="360" w:lineRule="auto"/>
            </w:pPr>
            <w:r w:rsidRPr="00550695">
              <w:t>Ý nghĩa/ghi chú</w:t>
            </w:r>
          </w:p>
        </w:tc>
      </w:tr>
      <w:tr w:rsidR="00273F43" w:rsidRPr="00550695" w14:paraId="56919CC7" w14:textId="77777777" w:rsidTr="00157B9B">
        <w:tc>
          <w:tcPr>
            <w:tcW w:w="738" w:type="dxa"/>
          </w:tcPr>
          <w:p w14:paraId="6A4AC7B1" w14:textId="2B3872F5" w:rsidR="00273F43" w:rsidRPr="00273F43" w:rsidRDefault="00273F43" w:rsidP="003643E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9" w:type="dxa"/>
          </w:tcPr>
          <w:p w14:paraId="51DBBCF9" w14:textId="3D2F93A8" w:rsidR="00273F43" w:rsidRPr="00273F43" w:rsidRDefault="00273F43" w:rsidP="003643E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550" w:type="dxa"/>
          </w:tcPr>
          <w:p w14:paraId="75ED76F8" w14:textId="0359C4C6" w:rsidR="00273F43" w:rsidRDefault="00273F43" w:rsidP="00273F4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2" w:type="dxa"/>
          </w:tcPr>
          <w:p w14:paraId="31F9F21E" w14:textId="34FC7864" w:rsidR="00273F43" w:rsidRPr="00273F43" w:rsidRDefault="00273F43" w:rsidP="003643E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  <w:tc>
          <w:tcPr>
            <w:tcW w:w="3237" w:type="dxa"/>
          </w:tcPr>
          <w:p w14:paraId="5CCA43A3" w14:textId="392EF5DE" w:rsidR="00273F43" w:rsidRPr="00273F43" w:rsidRDefault="00273F43" w:rsidP="003643E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157B9B" w:rsidRPr="00550695" w14:paraId="677E9F7C" w14:textId="77777777" w:rsidTr="00157B9B">
        <w:tc>
          <w:tcPr>
            <w:tcW w:w="738" w:type="dxa"/>
          </w:tcPr>
          <w:p w14:paraId="5B6A94B6" w14:textId="2B8778F3" w:rsidR="00157B9B" w:rsidRPr="00550695" w:rsidRDefault="00273F43" w:rsidP="00157B9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79" w:type="dxa"/>
          </w:tcPr>
          <w:p w14:paraId="22D7E861" w14:textId="77777777" w:rsidR="00157B9B" w:rsidRPr="00550695" w:rsidRDefault="00157B9B" w:rsidP="00157B9B">
            <w:pPr>
              <w:pStyle w:val="BodyText"/>
              <w:spacing w:after="0"/>
              <w:ind w:left="0"/>
              <w:rPr>
                <w:lang w:val="en-US"/>
              </w:rPr>
            </w:pPr>
            <w:proofErr w:type="spellStart"/>
            <w:r w:rsidRPr="00550695">
              <w:rPr>
                <w:lang w:val="en-US"/>
              </w:rPr>
              <w:t>Họ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và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tên</w:t>
            </w:r>
            <w:proofErr w:type="spellEnd"/>
          </w:p>
        </w:tc>
        <w:tc>
          <w:tcPr>
            <w:tcW w:w="1550" w:type="dxa"/>
          </w:tcPr>
          <w:p w14:paraId="4FFA980B" w14:textId="6C04EEB0" w:rsidR="00157B9B" w:rsidRPr="00550695" w:rsidRDefault="00157B9B" w:rsidP="00157B9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72" w:type="dxa"/>
          </w:tcPr>
          <w:p w14:paraId="5BA7D0C9" w14:textId="77777777" w:rsidR="00157B9B" w:rsidRPr="00550695" w:rsidRDefault="00157B9B" w:rsidP="00157B9B">
            <w:pPr>
              <w:pStyle w:val="BodyText"/>
              <w:spacing w:after="0"/>
              <w:ind w:left="0"/>
            </w:pPr>
            <w:proofErr w:type="spellStart"/>
            <w:r w:rsidRPr="00550695">
              <w:rPr>
                <w:lang w:val="en-US"/>
              </w:rPr>
              <w:t>Tối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đa</w:t>
            </w:r>
            <w:proofErr w:type="spellEnd"/>
            <w:r w:rsidRPr="00550695">
              <w:rPr>
                <w:lang w:val="en-US"/>
              </w:rPr>
              <w:t xml:space="preserve"> 50 </w:t>
            </w:r>
            <w:proofErr w:type="spellStart"/>
            <w:r w:rsidRPr="00550695">
              <w:rPr>
                <w:lang w:val="en-US"/>
              </w:rPr>
              <w:t>ký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tự</w:t>
            </w:r>
            <w:proofErr w:type="spellEnd"/>
          </w:p>
        </w:tc>
        <w:tc>
          <w:tcPr>
            <w:tcW w:w="3237" w:type="dxa"/>
          </w:tcPr>
          <w:p w14:paraId="50019359" w14:textId="77777777" w:rsidR="00157B9B" w:rsidRPr="00550695" w:rsidRDefault="00157B9B" w:rsidP="00157B9B">
            <w:pPr>
              <w:pStyle w:val="BodyText"/>
              <w:spacing w:after="0"/>
              <w:ind w:left="0"/>
              <w:rPr>
                <w:lang w:val="en-US"/>
              </w:rPr>
            </w:pPr>
            <w:proofErr w:type="spellStart"/>
            <w:r w:rsidRPr="00550695">
              <w:rPr>
                <w:lang w:val="en-US"/>
              </w:rPr>
              <w:t>Họ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và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tên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của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khách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hàng</w:t>
            </w:r>
            <w:proofErr w:type="spellEnd"/>
          </w:p>
        </w:tc>
      </w:tr>
      <w:tr w:rsidR="00157B9B" w:rsidRPr="00550695" w14:paraId="19DEDCB1" w14:textId="77777777" w:rsidTr="00157B9B">
        <w:tc>
          <w:tcPr>
            <w:tcW w:w="738" w:type="dxa"/>
          </w:tcPr>
          <w:p w14:paraId="7FB9564C" w14:textId="02D3514C" w:rsidR="00157B9B" w:rsidRPr="00550695" w:rsidRDefault="00273F43" w:rsidP="00157B9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179" w:type="dxa"/>
          </w:tcPr>
          <w:p w14:paraId="0430A44A" w14:textId="77777777" w:rsidR="00157B9B" w:rsidRPr="00550695" w:rsidRDefault="00157B9B" w:rsidP="00157B9B">
            <w:pPr>
              <w:pStyle w:val="BodyText"/>
              <w:spacing w:after="0"/>
              <w:ind w:left="0"/>
              <w:rPr>
                <w:lang w:val="en-US"/>
              </w:rPr>
            </w:pPr>
            <w:proofErr w:type="spellStart"/>
            <w:r w:rsidRPr="00550695">
              <w:rPr>
                <w:lang w:val="en-US"/>
              </w:rPr>
              <w:t>Số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điện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thoại</w:t>
            </w:r>
            <w:proofErr w:type="spellEnd"/>
          </w:p>
        </w:tc>
        <w:tc>
          <w:tcPr>
            <w:tcW w:w="1550" w:type="dxa"/>
          </w:tcPr>
          <w:p w14:paraId="591B55F7" w14:textId="74AA35B9" w:rsidR="00157B9B" w:rsidRPr="00550695" w:rsidRDefault="00157B9B" w:rsidP="00157B9B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72" w:type="dxa"/>
          </w:tcPr>
          <w:p w14:paraId="08BDCF95" w14:textId="77777777" w:rsidR="00157B9B" w:rsidRPr="00550695" w:rsidRDefault="00157B9B" w:rsidP="00157B9B">
            <w:pPr>
              <w:pStyle w:val="BodyText"/>
              <w:spacing w:after="0"/>
              <w:ind w:left="0"/>
              <w:rPr>
                <w:lang w:val="en-US"/>
              </w:rPr>
            </w:pPr>
            <w:proofErr w:type="spellStart"/>
            <w:r w:rsidRPr="00550695">
              <w:rPr>
                <w:lang w:val="en-US"/>
              </w:rPr>
              <w:t>Hợp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lệ</w:t>
            </w:r>
            <w:proofErr w:type="spellEnd"/>
          </w:p>
        </w:tc>
        <w:tc>
          <w:tcPr>
            <w:tcW w:w="3237" w:type="dxa"/>
          </w:tcPr>
          <w:p w14:paraId="74D13B5A" w14:textId="77777777" w:rsidR="00157B9B" w:rsidRPr="00550695" w:rsidRDefault="00157B9B" w:rsidP="00157B9B">
            <w:pPr>
              <w:pStyle w:val="BodyText"/>
              <w:spacing w:after="0"/>
              <w:ind w:left="0"/>
              <w:rPr>
                <w:lang w:val="en-US"/>
              </w:rPr>
            </w:pPr>
            <w:proofErr w:type="spellStart"/>
            <w:r w:rsidRPr="00550695">
              <w:rPr>
                <w:lang w:val="en-US"/>
              </w:rPr>
              <w:t>Số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điện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thoại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của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khách</w:t>
            </w:r>
            <w:proofErr w:type="spellEnd"/>
            <w:r w:rsidRPr="00550695">
              <w:rPr>
                <w:lang w:val="en-US"/>
              </w:rPr>
              <w:t xml:space="preserve"> </w:t>
            </w:r>
            <w:proofErr w:type="spellStart"/>
            <w:r w:rsidRPr="00550695">
              <w:rPr>
                <w:lang w:val="en-US"/>
              </w:rPr>
              <w:t>hàng</w:t>
            </w:r>
            <w:proofErr w:type="spellEnd"/>
          </w:p>
        </w:tc>
      </w:tr>
    </w:tbl>
    <w:p w14:paraId="64725F92" w14:textId="77777777" w:rsidR="00157B9B" w:rsidRDefault="00157B9B" w:rsidP="00157B9B">
      <w:pPr>
        <w:rPr>
          <w:lang w:val="en-US"/>
        </w:rPr>
      </w:pPr>
    </w:p>
    <w:p w14:paraId="09D047E5" w14:textId="48945336" w:rsidR="003C2F0F" w:rsidRDefault="00157B9B" w:rsidP="00157B9B">
      <w:pPr>
        <w:pStyle w:val="Heading2"/>
        <w:rPr>
          <w:lang w:val="en-US"/>
        </w:rPr>
      </w:pPr>
      <w:bookmarkStart w:id="6" w:name="_Toc8641019"/>
      <w:r>
        <w:rPr>
          <w:lang w:val="en-US"/>
        </w:rPr>
        <w:t>Ban</w:t>
      </w:r>
      <w:bookmarkEnd w:id="6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57B9B" w:rsidRPr="00157B9B" w14:paraId="4D2896EF" w14:textId="77777777" w:rsidTr="003643E2">
        <w:tc>
          <w:tcPr>
            <w:tcW w:w="758" w:type="dxa"/>
          </w:tcPr>
          <w:p w14:paraId="2F1CD0E4" w14:textId="77777777" w:rsidR="00157B9B" w:rsidRPr="00157B9B" w:rsidRDefault="00157B9B" w:rsidP="00157B9B">
            <w:r w:rsidRPr="00157B9B">
              <w:t>STT</w:t>
            </w:r>
          </w:p>
        </w:tc>
        <w:tc>
          <w:tcPr>
            <w:tcW w:w="1966" w:type="dxa"/>
          </w:tcPr>
          <w:p w14:paraId="7F868082" w14:textId="77777777" w:rsidR="00157B9B" w:rsidRPr="00157B9B" w:rsidRDefault="00157B9B" w:rsidP="00157B9B">
            <w:r w:rsidRPr="00157B9B">
              <w:t>Tên thuộc tính</w:t>
            </w:r>
          </w:p>
        </w:tc>
        <w:tc>
          <w:tcPr>
            <w:tcW w:w="1566" w:type="dxa"/>
          </w:tcPr>
          <w:p w14:paraId="65FCF894" w14:textId="488F5CA4" w:rsidR="00157B9B" w:rsidRPr="00157B9B" w:rsidRDefault="00273F43" w:rsidP="00157B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640" w:type="dxa"/>
          </w:tcPr>
          <w:p w14:paraId="34D941A0" w14:textId="77777777" w:rsidR="00157B9B" w:rsidRPr="00157B9B" w:rsidRDefault="00157B9B" w:rsidP="00157B9B">
            <w:r w:rsidRPr="00157B9B">
              <w:t>Ràng buộc</w:t>
            </w:r>
          </w:p>
        </w:tc>
        <w:tc>
          <w:tcPr>
            <w:tcW w:w="3646" w:type="dxa"/>
          </w:tcPr>
          <w:p w14:paraId="0DB75445" w14:textId="77777777" w:rsidR="00157B9B" w:rsidRPr="00157B9B" w:rsidRDefault="00157B9B" w:rsidP="00157B9B">
            <w:r w:rsidRPr="00157B9B">
              <w:t>Ý nghĩa/ghi chú</w:t>
            </w:r>
          </w:p>
        </w:tc>
      </w:tr>
      <w:tr w:rsidR="00157B9B" w:rsidRPr="00157B9B" w14:paraId="53E7D510" w14:textId="77777777" w:rsidTr="003643E2">
        <w:tc>
          <w:tcPr>
            <w:tcW w:w="758" w:type="dxa"/>
          </w:tcPr>
          <w:p w14:paraId="29332DAF" w14:textId="77777777" w:rsidR="00157B9B" w:rsidRPr="00157B9B" w:rsidRDefault="00157B9B" w:rsidP="00157B9B">
            <w:pPr>
              <w:rPr>
                <w:lang w:val="en-US"/>
              </w:rPr>
            </w:pPr>
            <w:r w:rsidRPr="00157B9B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B6C6AC4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Số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</w:p>
        </w:tc>
        <w:tc>
          <w:tcPr>
            <w:tcW w:w="1566" w:type="dxa"/>
          </w:tcPr>
          <w:p w14:paraId="7948B306" w14:textId="0A31D3E6" w:rsidR="00157B9B" w:rsidRPr="00157B9B" w:rsidRDefault="00273F43" w:rsidP="00157B9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508D481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Duy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6ECD4548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Số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của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</w:p>
        </w:tc>
      </w:tr>
      <w:tr w:rsidR="00157B9B" w:rsidRPr="00157B9B" w14:paraId="72AE0AA4" w14:textId="77777777" w:rsidTr="003643E2">
        <w:tc>
          <w:tcPr>
            <w:tcW w:w="758" w:type="dxa"/>
          </w:tcPr>
          <w:p w14:paraId="7FE5B507" w14:textId="77777777" w:rsidR="00157B9B" w:rsidRPr="00157B9B" w:rsidRDefault="00157B9B" w:rsidP="00157B9B">
            <w:pPr>
              <w:rPr>
                <w:lang w:val="en-US"/>
              </w:rPr>
            </w:pPr>
            <w:r w:rsidRPr="00157B9B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A5ED52A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Loại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</w:p>
        </w:tc>
        <w:tc>
          <w:tcPr>
            <w:tcW w:w="1566" w:type="dxa"/>
          </w:tcPr>
          <w:p w14:paraId="13247D69" w14:textId="6658848A" w:rsidR="00157B9B" w:rsidRPr="00157B9B" w:rsidRDefault="00273F43" w:rsidP="00157B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79EBCDC1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Hợp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6641502F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Loại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  <w:r w:rsidRPr="00157B9B">
              <w:rPr>
                <w:lang w:val="en-US"/>
              </w:rPr>
              <w:t xml:space="preserve">: </w:t>
            </w:r>
            <w:proofErr w:type="spellStart"/>
            <w:r w:rsidRPr="00157B9B">
              <w:rPr>
                <w:lang w:val="en-US"/>
              </w:rPr>
              <w:t>số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người</w:t>
            </w:r>
            <w:proofErr w:type="spellEnd"/>
            <w:r w:rsidRPr="00157B9B">
              <w:rPr>
                <w:lang w:val="en-US"/>
              </w:rPr>
              <w:t xml:space="preserve"> </w:t>
            </w:r>
          </w:p>
        </w:tc>
      </w:tr>
      <w:tr w:rsidR="00157B9B" w:rsidRPr="00157B9B" w14:paraId="58E1BFE3" w14:textId="77777777" w:rsidTr="003643E2">
        <w:tc>
          <w:tcPr>
            <w:tcW w:w="758" w:type="dxa"/>
          </w:tcPr>
          <w:p w14:paraId="19DB212E" w14:textId="77777777" w:rsidR="00157B9B" w:rsidRPr="00157B9B" w:rsidRDefault="00157B9B" w:rsidP="00157B9B">
            <w:pPr>
              <w:rPr>
                <w:lang w:val="en-US"/>
              </w:rPr>
            </w:pPr>
            <w:r w:rsidRPr="00157B9B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06948EE6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Giờ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đặt</w:t>
            </w:r>
            <w:proofErr w:type="spellEnd"/>
          </w:p>
        </w:tc>
        <w:tc>
          <w:tcPr>
            <w:tcW w:w="1566" w:type="dxa"/>
          </w:tcPr>
          <w:p w14:paraId="0C3AAEFA" w14:textId="55CDD912" w:rsidR="00157B9B" w:rsidRPr="00157B9B" w:rsidRDefault="00273F43" w:rsidP="00157B9B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640" w:type="dxa"/>
          </w:tcPr>
          <w:p w14:paraId="425760BF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Hợp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2D275482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Giờ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đặt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</w:p>
        </w:tc>
      </w:tr>
      <w:tr w:rsidR="00157B9B" w:rsidRPr="00157B9B" w14:paraId="20D7D703" w14:textId="77777777" w:rsidTr="003643E2">
        <w:tc>
          <w:tcPr>
            <w:tcW w:w="758" w:type="dxa"/>
          </w:tcPr>
          <w:p w14:paraId="678B5E4D" w14:textId="77777777" w:rsidR="00157B9B" w:rsidRPr="00157B9B" w:rsidRDefault="00157B9B" w:rsidP="00157B9B">
            <w:pPr>
              <w:rPr>
                <w:lang w:val="en-US"/>
              </w:rPr>
            </w:pPr>
            <w:r w:rsidRPr="00157B9B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68AD8CF5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Trạng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thái</w:t>
            </w:r>
            <w:proofErr w:type="spellEnd"/>
          </w:p>
        </w:tc>
        <w:tc>
          <w:tcPr>
            <w:tcW w:w="1566" w:type="dxa"/>
          </w:tcPr>
          <w:p w14:paraId="65057CCD" w14:textId="63C62E59" w:rsidR="00157B9B" w:rsidRPr="00157B9B" w:rsidRDefault="00273F43" w:rsidP="00157B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1E91B099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Hợp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5630952E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Trạng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thái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  <w:r w:rsidRPr="00157B9B">
              <w:rPr>
                <w:lang w:val="en-US"/>
              </w:rPr>
              <w:t xml:space="preserve">: </w:t>
            </w:r>
            <w:proofErr w:type="spellStart"/>
            <w:r w:rsidRPr="00157B9B">
              <w:rPr>
                <w:lang w:val="en-US"/>
              </w:rPr>
              <w:t>đã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có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khách</w:t>
            </w:r>
            <w:proofErr w:type="spellEnd"/>
            <w:r w:rsidRPr="00157B9B">
              <w:rPr>
                <w:lang w:val="en-US"/>
              </w:rPr>
              <w:t xml:space="preserve">,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trống</w:t>
            </w:r>
            <w:proofErr w:type="spellEnd"/>
            <w:r w:rsidRPr="00157B9B">
              <w:rPr>
                <w:lang w:val="en-US"/>
              </w:rPr>
              <w:t xml:space="preserve">, </w:t>
            </w:r>
            <w:proofErr w:type="spellStart"/>
            <w:r w:rsidRPr="00157B9B">
              <w:rPr>
                <w:lang w:val="en-US"/>
              </w:rPr>
              <w:t>đã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đặt</w:t>
            </w:r>
            <w:proofErr w:type="spellEnd"/>
          </w:p>
        </w:tc>
      </w:tr>
      <w:tr w:rsidR="00157B9B" w:rsidRPr="00157B9B" w14:paraId="541AAF30" w14:textId="77777777" w:rsidTr="003643E2">
        <w:tc>
          <w:tcPr>
            <w:tcW w:w="758" w:type="dxa"/>
          </w:tcPr>
          <w:p w14:paraId="136044A4" w14:textId="77777777" w:rsidR="00157B9B" w:rsidRPr="00157B9B" w:rsidRDefault="00157B9B" w:rsidP="00157B9B">
            <w:pPr>
              <w:rPr>
                <w:lang w:val="en-US"/>
              </w:rPr>
            </w:pPr>
            <w:r w:rsidRPr="00157B9B"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6F36040B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Ghi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chú</w:t>
            </w:r>
            <w:proofErr w:type="spellEnd"/>
          </w:p>
        </w:tc>
        <w:tc>
          <w:tcPr>
            <w:tcW w:w="1566" w:type="dxa"/>
          </w:tcPr>
          <w:p w14:paraId="06460A3E" w14:textId="4BCE4466" w:rsidR="00157B9B" w:rsidRPr="00157B9B" w:rsidRDefault="00273F43" w:rsidP="00157B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4803A3E5" w14:textId="77777777" w:rsidR="00157B9B" w:rsidRPr="00157B9B" w:rsidRDefault="00157B9B" w:rsidP="00157B9B">
            <w:pPr>
              <w:rPr>
                <w:lang w:val="en-US"/>
              </w:rPr>
            </w:pPr>
          </w:p>
        </w:tc>
        <w:tc>
          <w:tcPr>
            <w:tcW w:w="3646" w:type="dxa"/>
          </w:tcPr>
          <w:p w14:paraId="4EB36AF2" w14:textId="77777777" w:rsidR="00157B9B" w:rsidRPr="00157B9B" w:rsidRDefault="00157B9B" w:rsidP="00157B9B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Thông</w:t>
            </w:r>
            <w:proofErr w:type="spellEnd"/>
            <w:r w:rsidRPr="00157B9B">
              <w:rPr>
                <w:lang w:val="en-US"/>
              </w:rPr>
              <w:t xml:space="preserve"> tin </w:t>
            </w:r>
            <w:proofErr w:type="spellStart"/>
            <w:r w:rsidRPr="00157B9B">
              <w:rPr>
                <w:lang w:val="en-US"/>
              </w:rPr>
              <w:t>thêm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về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</w:p>
        </w:tc>
      </w:tr>
    </w:tbl>
    <w:p w14:paraId="7D492378" w14:textId="4322C998" w:rsidR="00157B9B" w:rsidRDefault="00157B9B" w:rsidP="00157B9B">
      <w:pPr>
        <w:rPr>
          <w:lang w:val="en-US"/>
        </w:rPr>
      </w:pPr>
    </w:p>
    <w:p w14:paraId="289CA7C8" w14:textId="1981C296" w:rsidR="00273F43" w:rsidRDefault="00273F43" w:rsidP="00273F43">
      <w:pPr>
        <w:pStyle w:val="Heading2"/>
        <w:rPr>
          <w:lang w:val="en-US"/>
        </w:rPr>
      </w:pPr>
      <w:bookmarkStart w:id="7" w:name="_Toc8641020"/>
      <w:proofErr w:type="spellStart"/>
      <w:r>
        <w:rPr>
          <w:lang w:val="en-US"/>
        </w:rPr>
        <w:t>DatBan</w:t>
      </w:r>
      <w:bookmarkEnd w:id="7"/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254"/>
        <w:gridCol w:w="1952"/>
        <w:gridCol w:w="3646"/>
      </w:tblGrid>
      <w:tr w:rsidR="00273F43" w:rsidRPr="00157B9B" w14:paraId="1AE24253" w14:textId="77777777" w:rsidTr="00273F43">
        <w:tc>
          <w:tcPr>
            <w:tcW w:w="758" w:type="dxa"/>
          </w:tcPr>
          <w:p w14:paraId="0CF7875E" w14:textId="77777777" w:rsidR="00273F43" w:rsidRPr="00157B9B" w:rsidRDefault="00273F43" w:rsidP="003643E2">
            <w:r w:rsidRPr="00157B9B">
              <w:t>STT</w:t>
            </w:r>
          </w:p>
        </w:tc>
        <w:tc>
          <w:tcPr>
            <w:tcW w:w="1966" w:type="dxa"/>
          </w:tcPr>
          <w:p w14:paraId="0F10E8EF" w14:textId="77777777" w:rsidR="00273F43" w:rsidRPr="00157B9B" w:rsidRDefault="00273F43" w:rsidP="003643E2">
            <w:r w:rsidRPr="00157B9B">
              <w:t>Tên thuộc tính</w:t>
            </w:r>
          </w:p>
        </w:tc>
        <w:tc>
          <w:tcPr>
            <w:tcW w:w="1254" w:type="dxa"/>
          </w:tcPr>
          <w:p w14:paraId="16C4CCC1" w14:textId="58733E59" w:rsidR="00273F43" w:rsidRPr="00157B9B" w:rsidRDefault="00273F43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952" w:type="dxa"/>
          </w:tcPr>
          <w:p w14:paraId="16EFB6DF" w14:textId="77777777" w:rsidR="00273F43" w:rsidRPr="00157B9B" w:rsidRDefault="00273F43" w:rsidP="003643E2">
            <w:r w:rsidRPr="00157B9B">
              <w:t>Ràng buộc</w:t>
            </w:r>
          </w:p>
        </w:tc>
        <w:tc>
          <w:tcPr>
            <w:tcW w:w="3646" w:type="dxa"/>
          </w:tcPr>
          <w:p w14:paraId="054749AE" w14:textId="77777777" w:rsidR="00273F43" w:rsidRPr="00157B9B" w:rsidRDefault="00273F43" w:rsidP="003643E2">
            <w:r w:rsidRPr="00157B9B">
              <w:t>Ý nghĩa/ghi chú</w:t>
            </w:r>
          </w:p>
        </w:tc>
      </w:tr>
      <w:tr w:rsidR="00273F43" w:rsidRPr="00157B9B" w14:paraId="22B99921" w14:textId="77777777" w:rsidTr="00273F43">
        <w:tc>
          <w:tcPr>
            <w:tcW w:w="758" w:type="dxa"/>
          </w:tcPr>
          <w:p w14:paraId="751720C6" w14:textId="77777777" w:rsidR="00273F43" w:rsidRPr="00157B9B" w:rsidRDefault="00273F43" w:rsidP="003643E2">
            <w:pPr>
              <w:rPr>
                <w:lang w:val="en-US"/>
              </w:rPr>
            </w:pPr>
            <w:r w:rsidRPr="00157B9B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35135BB" w14:textId="77777777" w:rsidR="00273F43" w:rsidRPr="00157B9B" w:rsidRDefault="00273F43" w:rsidP="003643E2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Số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</w:p>
        </w:tc>
        <w:tc>
          <w:tcPr>
            <w:tcW w:w="1254" w:type="dxa"/>
          </w:tcPr>
          <w:p w14:paraId="2D870CB1" w14:textId="77777777" w:rsidR="00273F43" w:rsidRPr="00157B9B" w:rsidRDefault="00273F43" w:rsidP="003643E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52" w:type="dxa"/>
          </w:tcPr>
          <w:p w14:paraId="30FEC043" w14:textId="77777777" w:rsidR="00273F43" w:rsidRPr="00157B9B" w:rsidRDefault="00273F43" w:rsidP="003643E2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Duy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38229BA3" w14:textId="77777777" w:rsidR="00273F43" w:rsidRPr="00157B9B" w:rsidRDefault="00273F43" w:rsidP="003643E2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Số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của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</w:p>
        </w:tc>
      </w:tr>
      <w:tr w:rsidR="00273F43" w:rsidRPr="00157B9B" w14:paraId="7F7DE4AF" w14:textId="77777777" w:rsidTr="00273F43">
        <w:tc>
          <w:tcPr>
            <w:tcW w:w="758" w:type="dxa"/>
          </w:tcPr>
          <w:p w14:paraId="4D7FF59D" w14:textId="1BBB12E0" w:rsidR="00273F43" w:rsidRPr="00157B9B" w:rsidRDefault="00273F43" w:rsidP="003643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40FE5895" w14:textId="52C57A80" w:rsidR="00273F43" w:rsidRPr="00157B9B" w:rsidRDefault="00273F43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254" w:type="dxa"/>
          </w:tcPr>
          <w:p w14:paraId="78993015" w14:textId="04F4DFD4" w:rsidR="00273F43" w:rsidRDefault="00273F43" w:rsidP="003643E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52" w:type="dxa"/>
          </w:tcPr>
          <w:p w14:paraId="27D67B4F" w14:textId="75A4F63F" w:rsidR="00273F43" w:rsidRPr="00157B9B" w:rsidRDefault="00273F43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6A454BE8" w14:textId="54E861B4" w:rsidR="00273F43" w:rsidRPr="00157B9B" w:rsidRDefault="00273F43" w:rsidP="003643E2">
            <w:pPr>
              <w:rPr>
                <w:lang w:val="en-US"/>
              </w:rPr>
            </w:pPr>
            <w:r>
              <w:rPr>
                <w:lang w:val="en-US"/>
              </w:rPr>
              <w:t xml:space="preserve">Ma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273F43" w:rsidRPr="00157B9B" w14:paraId="00F86912" w14:textId="77777777" w:rsidTr="00273F43">
        <w:tc>
          <w:tcPr>
            <w:tcW w:w="758" w:type="dxa"/>
          </w:tcPr>
          <w:p w14:paraId="15D291EB" w14:textId="54E387CB" w:rsidR="00273F43" w:rsidRDefault="00273F43" w:rsidP="003643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4A3494A0" w14:textId="39C96B92" w:rsidR="00273F43" w:rsidRDefault="00273F43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</w:p>
        </w:tc>
        <w:tc>
          <w:tcPr>
            <w:tcW w:w="1254" w:type="dxa"/>
          </w:tcPr>
          <w:p w14:paraId="5E369710" w14:textId="742839E5" w:rsidR="00273F43" w:rsidRDefault="00273F43" w:rsidP="003643E2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952" w:type="dxa"/>
          </w:tcPr>
          <w:p w14:paraId="6F4E31F4" w14:textId="09513F7B" w:rsidR="00273F43" w:rsidRDefault="00273F43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25DF421F" w14:textId="7739A87B" w:rsidR="00273F43" w:rsidRDefault="00273F43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</w:tr>
    </w:tbl>
    <w:p w14:paraId="2212B1C9" w14:textId="7A017396" w:rsidR="00273F43" w:rsidRDefault="00273F43" w:rsidP="00273F43">
      <w:pPr>
        <w:rPr>
          <w:lang w:val="en-US"/>
        </w:rPr>
      </w:pPr>
    </w:p>
    <w:p w14:paraId="24BC39E7" w14:textId="32926D39" w:rsidR="00273F43" w:rsidRDefault="00273F43" w:rsidP="00273F43">
      <w:pPr>
        <w:pStyle w:val="Heading2"/>
        <w:rPr>
          <w:lang w:val="en-US"/>
        </w:rPr>
      </w:pPr>
      <w:bookmarkStart w:id="8" w:name="_Toc8641021"/>
      <w:r>
        <w:rPr>
          <w:lang w:val="en-US"/>
        </w:rPr>
        <w:t>Mon</w:t>
      </w:r>
      <w:bookmarkEnd w:id="8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73F43" w:rsidRPr="00273F43" w14:paraId="2B48B027" w14:textId="77777777" w:rsidTr="003643E2">
        <w:tc>
          <w:tcPr>
            <w:tcW w:w="758" w:type="dxa"/>
          </w:tcPr>
          <w:p w14:paraId="5D35CCD4" w14:textId="77777777" w:rsidR="00273F43" w:rsidRPr="00273F43" w:rsidRDefault="00273F43" w:rsidP="00273F43">
            <w:r w:rsidRPr="00273F43">
              <w:t>STT</w:t>
            </w:r>
          </w:p>
        </w:tc>
        <w:tc>
          <w:tcPr>
            <w:tcW w:w="1966" w:type="dxa"/>
          </w:tcPr>
          <w:p w14:paraId="73FFC591" w14:textId="77777777" w:rsidR="00273F43" w:rsidRPr="00273F43" w:rsidRDefault="00273F43" w:rsidP="00273F43">
            <w:r w:rsidRPr="00273F43">
              <w:t>Tên thuộc tính</w:t>
            </w:r>
          </w:p>
        </w:tc>
        <w:tc>
          <w:tcPr>
            <w:tcW w:w="1566" w:type="dxa"/>
          </w:tcPr>
          <w:p w14:paraId="364B42BD" w14:textId="27168325" w:rsidR="00273F43" w:rsidRPr="00273F43" w:rsidRDefault="00273F43" w:rsidP="00273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640" w:type="dxa"/>
          </w:tcPr>
          <w:p w14:paraId="004C1844" w14:textId="77777777" w:rsidR="00273F43" w:rsidRPr="00273F43" w:rsidRDefault="00273F43" w:rsidP="00273F43">
            <w:r w:rsidRPr="00273F43">
              <w:t>Ràng buộc</w:t>
            </w:r>
          </w:p>
        </w:tc>
        <w:tc>
          <w:tcPr>
            <w:tcW w:w="3646" w:type="dxa"/>
          </w:tcPr>
          <w:p w14:paraId="024BA6BF" w14:textId="77777777" w:rsidR="00273F43" w:rsidRPr="00273F43" w:rsidRDefault="00273F43" w:rsidP="00273F43">
            <w:r w:rsidRPr="00273F43">
              <w:t>Ý nghĩa/ghi chú</w:t>
            </w:r>
          </w:p>
        </w:tc>
      </w:tr>
      <w:tr w:rsidR="00273F43" w:rsidRPr="00273F43" w14:paraId="3D8FA7A6" w14:textId="77777777" w:rsidTr="003643E2">
        <w:tc>
          <w:tcPr>
            <w:tcW w:w="758" w:type="dxa"/>
          </w:tcPr>
          <w:p w14:paraId="1E9A83F4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8C4D948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Tên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món</w:t>
            </w:r>
            <w:proofErr w:type="spellEnd"/>
          </w:p>
        </w:tc>
        <w:tc>
          <w:tcPr>
            <w:tcW w:w="1566" w:type="dxa"/>
          </w:tcPr>
          <w:p w14:paraId="22D072BE" w14:textId="04B501A6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31CE9B1C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Duy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5E214637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Tên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của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món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ăn</w:t>
            </w:r>
            <w:proofErr w:type="spellEnd"/>
          </w:p>
        </w:tc>
      </w:tr>
      <w:tr w:rsidR="00273F43" w:rsidRPr="00273F43" w14:paraId="60F7C0F1" w14:textId="77777777" w:rsidTr="003643E2">
        <w:tc>
          <w:tcPr>
            <w:tcW w:w="758" w:type="dxa"/>
          </w:tcPr>
          <w:p w14:paraId="4B1F709B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102FDA54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Giá</w:t>
            </w:r>
            <w:proofErr w:type="spellEnd"/>
          </w:p>
        </w:tc>
        <w:tc>
          <w:tcPr>
            <w:tcW w:w="1566" w:type="dxa"/>
          </w:tcPr>
          <w:p w14:paraId="16D79133" w14:textId="2696EE6E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640" w:type="dxa"/>
          </w:tcPr>
          <w:p w14:paraId="66EA0C58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Không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âm</w:t>
            </w:r>
            <w:proofErr w:type="spellEnd"/>
          </w:p>
        </w:tc>
        <w:tc>
          <w:tcPr>
            <w:tcW w:w="3646" w:type="dxa"/>
          </w:tcPr>
          <w:p w14:paraId="3BE87C5D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Giá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của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món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ăn</w:t>
            </w:r>
            <w:proofErr w:type="spellEnd"/>
          </w:p>
        </w:tc>
      </w:tr>
      <w:tr w:rsidR="00273F43" w:rsidRPr="00273F43" w14:paraId="4B59BA3D" w14:textId="77777777" w:rsidTr="003643E2">
        <w:tc>
          <w:tcPr>
            <w:tcW w:w="758" w:type="dxa"/>
          </w:tcPr>
          <w:p w14:paraId="1BB1D07E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0F983DAE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Thành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phần</w:t>
            </w:r>
            <w:proofErr w:type="spellEnd"/>
          </w:p>
        </w:tc>
        <w:tc>
          <w:tcPr>
            <w:tcW w:w="1566" w:type="dxa"/>
          </w:tcPr>
          <w:p w14:paraId="5E82EFC3" w14:textId="4AB0D77D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6034E47A" w14:textId="77777777" w:rsidR="00273F43" w:rsidRPr="00273F43" w:rsidRDefault="00273F43" w:rsidP="00273F43"/>
        </w:tc>
        <w:tc>
          <w:tcPr>
            <w:tcW w:w="3646" w:type="dxa"/>
          </w:tcPr>
          <w:p w14:paraId="682E17F3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Thành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phần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trong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món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ăn</w:t>
            </w:r>
            <w:proofErr w:type="spellEnd"/>
          </w:p>
        </w:tc>
      </w:tr>
      <w:tr w:rsidR="00273F43" w:rsidRPr="00273F43" w14:paraId="76C9AA16" w14:textId="77777777" w:rsidTr="003643E2">
        <w:tc>
          <w:tcPr>
            <w:tcW w:w="758" w:type="dxa"/>
          </w:tcPr>
          <w:p w14:paraId="4C4AA4C1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669F5DD9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Loại</w:t>
            </w:r>
            <w:proofErr w:type="spellEnd"/>
          </w:p>
        </w:tc>
        <w:tc>
          <w:tcPr>
            <w:tcW w:w="1566" w:type="dxa"/>
          </w:tcPr>
          <w:p w14:paraId="0AE03097" w14:textId="3DACA089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55B4D3C4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Hợp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152CE7EA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Loại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món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ăn</w:t>
            </w:r>
            <w:proofErr w:type="spellEnd"/>
          </w:p>
        </w:tc>
      </w:tr>
      <w:tr w:rsidR="00273F43" w:rsidRPr="00273F43" w14:paraId="0EF18EFA" w14:textId="77777777" w:rsidTr="003643E2">
        <w:tc>
          <w:tcPr>
            <w:tcW w:w="758" w:type="dxa"/>
          </w:tcPr>
          <w:p w14:paraId="318F0308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56741941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Ghi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chú</w:t>
            </w:r>
            <w:proofErr w:type="spellEnd"/>
          </w:p>
        </w:tc>
        <w:tc>
          <w:tcPr>
            <w:tcW w:w="1566" w:type="dxa"/>
          </w:tcPr>
          <w:p w14:paraId="3EF9BA2A" w14:textId="771002E9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0D67B826" w14:textId="77777777" w:rsidR="00273F43" w:rsidRPr="00273F43" w:rsidRDefault="00273F43" w:rsidP="00273F43"/>
        </w:tc>
        <w:tc>
          <w:tcPr>
            <w:tcW w:w="3646" w:type="dxa"/>
          </w:tcPr>
          <w:p w14:paraId="5F1049F1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Thông</w:t>
            </w:r>
            <w:proofErr w:type="spellEnd"/>
            <w:r w:rsidRPr="00273F43">
              <w:rPr>
                <w:lang w:val="en-US"/>
              </w:rPr>
              <w:t xml:space="preserve"> tin </w:t>
            </w:r>
            <w:proofErr w:type="spellStart"/>
            <w:r w:rsidRPr="00273F43">
              <w:rPr>
                <w:lang w:val="en-US"/>
              </w:rPr>
              <w:t>thêm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về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món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ăn</w:t>
            </w:r>
            <w:proofErr w:type="spellEnd"/>
          </w:p>
        </w:tc>
      </w:tr>
    </w:tbl>
    <w:p w14:paraId="36750244" w14:textId="3C4CAF0A" w:rsidR="00273F43" w:rsidRDefault="00273F43" w:rsidP="00273F43">
      <w:pPr>
        <w:rPr>
          <w:lang w:val="en-US"/>
        </w:rPr>
      </w:pPr>
    </w:p>
    <w:p w14:paraId="64E3D8FD" w14:textId="549A7599" w:rsidR="00273F43" w:rsidRDefault="00273F43" w:rsidP="00273F43">
      <w:pPr>
        <w:pStyle w:val="Heading2"/>
        <w:rPr>
          <w:lang w:val="en-US"/>
        </w:rPr>
      </w:pPr>
      <w:bookmarkStart w:id="9" w:name="_Toc8641022"/>
      <w:proofErr w:type="spellStart"/>
      <w:r>
        <w:rPr>
          <w:lang w:val="en-US"/>
        </w:rPr>
        <w:t>GoiMon</w:t>
      </w:r>
      <w:bookmarkEnd w:id="9"/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73F43" w:rsidRPr="00273F43" w14:paraId="0CEF63C1" w14:textId="77777777" w:rsidTr="003643E2">
        <w:tc>
          <w:tcPr>
            <w:tcW w:w="758" w:type="dxa"/>
          </w:tcPr>
          <w:p w14:paraId="07F3E169" w14:textId="77777777" w:rsidR="00273F43" w:rsidRPr="00273F43" w:rsidRDefault="00273F43" w:rsidP="00273F43">
            <w:r w:rsidRPr="00273F43">
              <w:t>STT</w:t>
            </w:r>
          </w:p>
        </w:tc>
        <w:tc>
          <w:tcPr>
            <w:tcW w:w="1966" w:type="dxa"/>
          </w:tcPr>
          <w:p w14:paraId="321B2355" w14:textId="77777777" w:rsidR="00273F43" w:rsidRPr="00273F43" w:rsidRDefault="00273F43" w:rsidP="00273F43">
            <w:r w:rsidRPr="00273F43">
              <w:t>Tên thuộc tính</w:t>
            </w:r>
          </w:p>
        </w:tc>
        <w:tc>
          <w:tcPr>
            <w:tcW w:w="1566" w:type="dxa"/>
          </w:tcPr>
          <w:p w14:paraId="56273178" w14:textId="1B71F227" w:rsidR="00273F43" w:rsidRPr="00273F43" w:rsidRDefault="003643E2" w:rsidP="00273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640" w:type="dxa"/>
          </w:tcPr>
          <w:p w14:paraId="38A1AE46" w14:textId="77777777" w:rsidR="00273F43" w:rsidRPr="00273F43" w:rsidRDefault="00273F43" w:rsidP="00273F43">
            <w:r w:rsidRPr="00273F43">
              <w:t>Ràng buộc</w:t>
            </w:r>
          </w:p>
        </w:tc>
        <w:tc>
          <w:tcPr>
            <w:tcW w:w="3646" w:type="dxa"/>
          </w:tcPr>
          <w:p w14:paraId="2DA77990" w14:textId="77777777" w:rsidR="00273F43" w:rsidRPr="00273F43" w:rsidRDefault="00273F43" w:rsidP="00273F43">
            <w:r w:rsidRPr="00273F43">
              <w:t>Ý nghĩa/ghi chú</w:t>
            </w:r>
          </w:p>
        </w:tc>
      </w:tr>
      <w:tr w:rsidR="00273F43" w:rsidRPr="00273F43" w14:paraId="5FAC684A" w14:textId="77777777" w:rsidTr="003643E2">
        <w:tc>
          <w:tcPr>
            <w:tcW w:w="758" w:type="dxa"/>
          </w:tcPr>
          <w:p w14:paraId="56D29FCE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949809E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Tên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món</w:t>
            </w:r>
            <w:proofErr w:type="spellEnd"/>
          </w:p>
        </w:tc>
        <w:tc>
          <w:tcPr>
            <w:tcW w:w="1566" w:type="dxa"/>
          </w:tcPr>
          <w:p w14:paraId="43D824FC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14:paraId="560FAD7D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Duy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327F7B5D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Tên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của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món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ăn</w:t>
            </w:r>
            <w:proofErr w:type="spellEnd"/>
          </w:p>
        </w:tc>
      </w:tr>
      <w:tr w:rsidR="00273F43" w:rsidRPr="00273F43" w14:paraId="54CC101D" w14:textId="77777777" w:rsidTr="003643E2">
        <w:tc>
          <w:tcPr>
            <w:tcW w:w="758" w:type="dxa"/>
          </w:tcPr>
          <w:p w14:paraId="679B3042" w14:textId="3392FD35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47974FAF" w14:textId="1412C7C2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Số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</w:p>
        </w:tc>
        <w:tc>
          <w:tcPr>
            <w:tcW w:w="1566" w:type="dxa"/>
          </w:tcPr>
          <w:p w14:paraId="12D8C225" w14:textId="2F8615D3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209CC98E" w14:textId="460009E8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Duy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39ED0455" w14:textId="0A88E359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157B9B">
              <w:rPr>
                <w:lang w:val="en-US"/>
              </w:rPr>
              <w:t>Số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của</w:t>
            </w:r>
            <w:proofErr w:type="spellEnd"/>
            <w:r w:rsidRPr="00157B9B">
              <w:rPr>
                <w:lang w:val="en-US"/>
              </w:rPr>
              <w:t xml:space="preserve"> </w:t>
            </w:r>
            <w:proofErr w:type="spellStart"/>
            <w:r w:rsidRPr="00157B9B">
              <w:rPr>
                <w:lang w:val="en-US"/>
              </w:rPr>
              <w:t>bàn</w:t>
            </w:r>
            <w:proofErr w:type="spellEnd"/>
          </w:p>
        </w:tc>
      </w:tr>
    </w:tbl>
    <w:p w14:paraId="449E4CC4" w14:textId="40868D8C" w:rsidR="00273F43" w:rsidRDefault="00273F43" w:rsidP="00273F43">
      <w:pPr>
        <w:rPr>
          <w:lang w:val="en-US"/>
        </w:rPr>
      </w:pPr>
    </w:p>
    <w:p w14:paraId="04F100E4" w14:textId="30D6714B" w:rsidR="00273F43" w:rsidRDefault="00273F43" w:rsidP="00273F43">
      <w:pPr>
        <w:pStyle w:val="Heading2"/>
        <w:rPr>
          <w:lang w:val="en-US"/>
        </w:rPr>
      </w:pPr>
      <w:bookmarkStart w:id="10" w:name="_Toc8641023"/>
      <w:proofErr w:type="spellStart"/>
      <w:r>
        <w:rPr>
          <w:lang w:val="en-US"/>
        </w:rPr>
        <w:t>HoaDon</w:t>
      </w:r>
      <w:bookmarkEnd w:id="10"/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273F43" w:rsidRPr="00273F43" w14:paraId="5748CE44" w14:textId="77777777" w:rsidTr="003643E2">
        <w:tc>
          <w:tcPr>
            <w:tcW w:w="758" w:type="dxa"/>
          </w:tcPr>
          <w:p w14:paraId="1F39FEFC" w14:textId="77777777" w:rsidR="00273F43" w:rsidRPr="00273F43" w:rsidRDefault="00273F43" w:rsidP="00273F43">
            <w:r w:rsidRPr="00273F43">
              <w:t>STT</w:t>
            </w:r>
          </w:p>
        </w:tc>
        <w:tc>
          <w:tcPr>
            <w:tcW w:w="2185" w:type="dxa"/>
          </w:tcPr>
          <w:p w14:paraId="0EF7C8F1" w14:textId="77777777" w:rsidR="00273F43" w:rsidRPr="00273F43" w:rsidRDefault="00273F43" w:rsidP="00273F43">
            <w:r w:rsidRPr="00273F43">
              <w:t>Tên thuộc tính</w:t>
            </w:r>
          </w:p>
        </w:tc>
        <w:tc>
          <w:tcPr>
            <w:tcW w:w="1347" w:type="dxa"/>
          </w:tcPr>
          <w:p w14:paraId="52E46C4A" w14:textId="0922303D" w:rsidR="00273F43" w:rsidRPr="00273F43" w:rsidRDefault="00273F43" w:rsidP="00273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640" w:type="dxa"/>
          </w:tcPr>
          <w:p w14:paraId="201B2934" w14:textId="77777777" w:rsidR="00273F43" w:rsidRPr="00273F43" w:rsidRDefault="00273F43" w:rsidP="00273F43">
            <w:r w:rsidRPr="00273F43">
              <w:t>Ràng buộc</w:t>
            </w:r>
          </w:p>
        </w:tc>
        <w:tc>
          <w:tcPr>
            <w:tcW w:w="3646" w:type="dxa"/>
          </w:tcPr>
          <w:p w14:paraId="4D086CF5" w14:textId="77777777" w:rsidR="00273F43" w:rsidRPr="00273F43" w:rsidRDefault="00273F43" w:rsidP="00273F43">
            <w:r w:rsidRPr="00273F43">
              <w:t>Ý nghĩa/ghi chú</w:t>
            </w:r>
          </w:p>
        </w:tc>
      </w:tr>
      <w:tr w:rsidR="00273F43" w:rsidRPr="00273F43" w14:paraId="0720CC5A" w14:textId="77777777" w:rsidTr="003643E2">
        <w:tc>
          <w:tcPr>
            <w:tcW w:w="758" w:type="dxa"/>
          </w:tcPr>
          <w:p w14:paraId="1F1DE9B0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1</w:t>
            </w:r>
          </w:p>
        </w:tc>
        <w:tc>
          <w:tcPr>
            <w:tcW w:w="2185" w:type="dxa"/>
          </w:tcPr>
          <w:p w14:paraId="599AB664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Số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bàn</w:t>
            </w:r>
            <w:proofErr w:type="spellEnd"/>
          </w:p>
        </w:tc>
        <w:tc>
          <w:tcPr>
            <w:tcW w:w="1347" w:type="dxa"/>
          </w:tcPr>
          <w:p w14:paraId="1F53EFAC" w14:textId="4C124AC2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21E6F0D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Duy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14973033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Bàn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thanh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toán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  <w:tr w:rsidR="00273F43" w:rsidRPr="00273F43" w14:paraId="17BFE94E" w14:textId="77777777" w:rsidTr="003643E2">
        <w:tc>
          <w:tcPr>
            <w:tcW w:w="758" w:type="dxa"/>
          </w:tcPr>
          <w:p w14:paraId="104C588A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2</w:t>
            </w:r>
          </w:p>
        </w:tc>
        <w:tc>
          <w:tcPr>
            <w:tcW w:w="2185" w:type="dxa"/>
          </w:tcPr>
          <w:p w14:paraId="5BED5051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Nhân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viên</w:t>
            </w:r>
            <w:proofErr w:type="spellEnd"/>
          </w:p>
        </w:tc>
        <w:tc>
          <w:tcPr>
            <w:tcW w:w="1347" w:type="dxa"/>
          </w:tcPr>
          <w:p w14:paraId="3A2F1761" w14:textId="2C33A9B7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3BA0C9EB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Duy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226F0282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Họ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tên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nhân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viên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lập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  <w:tr w:rsidR="00273F43" w:rsidRPr="00273F43" w14:paraId="18CD0310" w14:textId="77777777" w:rsidTr="003643E2">
        <w:tc>
          <w:tcPr>
            <w:tcW w:w="758" w:type="dxa"/>
          </w:tcPr>
          <w:p w14:paraId="38661207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3</w:t>
            </w:r>
          </w:p>
        </w:tc>
        <w:tc>
          <w:tcPr>
            <w:tcW w:w="2185" w:type="dxa"/>
          </w:tcPr>
          <w:p w14:paraId="3ECE7554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Ngày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giờ</w:t>
            </w:r>
            <w:proofErr w:type="spellEnd"/>
          </w:p>
        </w:tc>
        <w:tc>
          <w:tcPr>
            <w:tcW w:w="1347" w:type="dxa"/>
          </w:tcPr>
          <w:p w14:paraId="1177E8BE" w14:textId="35BC773D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640" w:type="dxa"/>
          </w:tcPr>
          <w:p w14:paraId="4028709A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Hợp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6A74AAE5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Ngày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giờ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lập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  <w:tr w:rsidR="00273F43" w:rsidRPr="00273F43" w14:paraId="776C3B4E" w14:textId="77777777" w:rsidTr="003643E2">
        <w:tc>
          <w:tcPr>
            <w:tcW w:w="758" w:type="dxa"/>
          </w:tcPr>
          <w:p w14:paraId="0BFB378F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4</w:t>
            </w:r>
          </w:p>
        </w:tc>
        <w:tc>
          <w:tcPr>
            <w:tcW w:w="2185" w:type="dxa"/>
          </w:tcPr>
          <w:p w14:paraId="3F8F2C03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Số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  <w:tc>
          <w:tcPr>
            <w:tcW w:w="1347" w:type="dxa"/>
          </w:tcPr>
          <w:p w14:paraId="7298385E" w14:textId="7B7570E4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54B760B6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Duy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1A061BFB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Mã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của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  <w:tr w:rsidR="00273F43" w:rsidRPr="00273F43" w14:paraId="3D72401D" w14:textId="77777777" w:rsidTr="003643E2">
        <w:tc>
          <w:tcPr>
            <w:tcW w:w="758" w:type="dxa"/>
          </w:tcPr>
          <w:p w14:paraId="0E2C1859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5</w:t>
            </w:r>
          </w:p>
        </w:tc>
        <w:tc>
          <w:tcPr>
            <w:tcW w:w="2185" w:type="dxa"/>
          </w:tcPr>
          <w:p w14:paraId="4CAECF4B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 xml:space="preserve">Danh sách </w:t>
            </w:r>
            <w:proofErr w:type="spellStart"/>
            <w:r w:rsidRPr="00273F43">
              <w:rPr>
                <w:lang w:val="en-US"/>
              </w:rPr>
              <w:t>món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ăn</w:t>
            </w:r>
            <w:proofErr w:type="spellEnd"/>
          </w:p>
        </w:tc>
        <w:tc>
          <w:tcPr>
            <w:tcW w:w="1347" w:type="dxa"/>
          </w:tcPr>
          <w:p w14:paraId="69535C97" w14:textId="2BF086DA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640" w:type="dxa"/>
          </w:tcPr>
          <w:p w14:paraId="3E13FFB9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Hợp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20462125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 xml:space="preserve">Danh sách </w:t>
            </w:r>
            <w:proofErr w:type="spellStart"/>
            <w:r w:rsidRPr="00273F43">
              <w:rPr>
                <w:lang w:val="en-US"/>
              </w:rPr>
              <w:t>các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món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ăn</w:t>
            </w:r>
            <w:proofErr w:type="spellEnd"/>
          </w:p>
        </w:tc>
      </w:tr>
      <w:tr w:rsidR="00273F43" w:rsidRPr="00273F43" w14:paraId="4E4ADAD8" w14:textId="77777777" w:rsidTr="003643E2">
        <w:tc>
          <w:tcPr>
            <w:tcW w:w="758" w:type="dxa"/>
          </w:tcPr>
          <w:p w14:paraId="631270CD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6</w:t>
            </w:r>
          </w:p>
        </w:tc>
        <w:tc>
          <w:tcPr>
            <w:tcW w:w="2185" w:type="dxa"/>
          </w:tcPr>
          <w:p w14:paraId="557E4143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Khuyến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mãi</w:t>
            </w:r>
            <w:proofErr w:type="spellEnd"/>
          </w:p>
        </w:tc>
        <w:tc>
          <w:tcPr>
            <w:tcW w:w="1347" w:type="dxa"/>
          </w:tcPr>
          <w:p w14:paraId="679A8A8B" w14:textId="469E8EA7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40" w:type="dxa"/>
          </w:tcPr>
          <w:p w14:paraId="2EC1E338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Hợp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5F36A453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Mã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khuyến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mãi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của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  <w:tr w:rsidR="00273F43" w:rsidRPr="00273F43" w14:paraId="310F8F90" w14:textId="77777777" w:rsidTr="003643E2">
        <w:tc>
          <w:tcPr>
            <w:tcW w:w="758" w:type="dxa"/>
          </w:tcPr>
          <w:p w14:paraId="28BA7061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7</w:t>
            </w:r>
          </w:p>
        </w:tc>
        <w:tc>
          <w:tcPr>
            <w:tcW w:w="2185" w:type="dxa"/>
          </w:tcPr>
          <w:p w14:paraId="1375FFE6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Thành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tiền</w:t>
            </w:r>
            <w:proofErr w:type="spellEnd"/>
          </w:p>
        </w:tc>
        <w:tc>
          <w:tcPr>
            <w:tcW w:w="1347" w:type="dxa"/>
          </w:tcPr>
          <w:p w14:paraId="30E6D90C" w14:textId="69B34A37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640" w:type="dxa"/>
          </w:tcPr>
          <w:p w14:paraId="23216792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Không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âm</w:t>
            </w:r>
            <w:proofErr w:type="spellEnd"/>
          </w:p>
        </w:tc>
        <w:tc>
          <w:tcPr>
            <w:tcW w:w="3646" w:type="dxa"/>
          </w:tcPr>
          <w:p w14:paraId="538F0715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Số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tiền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khách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hàng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cần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phải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trả</w:t>
            </w:r>
            <w:proofErr w:type="spellEnd"/>
          </w:p>
        </w:tc>
      </w:tr>
      <w:tr w:rsidR="00273F43" w:rsidRPr="00273F43" w14:paraId="58B4189E" w14:textId="77777777" w:rsidTr="003643E2">
        <w:tc>
          <w:tcPr>
            <w:tcW w:w="758" w:type="dxa"/>
          </w:tcPr>
          <w:p w14:paraId="3D036679" w14:textId="77777777" w:rsidR="00273F43" w:rsidRPr="00273F43" w:rsidRDefault="00273F43" w:rsidP="00273F43">
            <w:pPr>
              <w:rPr>
                <w:lang w:val="en-US"/>
              </w:rPr>
            </w:pPr>
            <w:r w:rsidRPr="00273F43">
              <w:rPr>
                <w:lang w:val="en-US"/>
              </w:rPr>
              <w:t>8</w:t>
            </w:r>
          </w:p>
        </w:tc>
        <w:tc>
          <w:tcPr>
            <w:tcW w:w="2185" w:type="dxa"/>
          </w:tcPr>
          <w:p w14:paraId="467EFDA8" w14:textId="39368C54" w:rsidR="00273F43" w:rsidRPr="00273F43" w:rsidRDefault="00273F43" w:rsidP="00273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Pr="00273F43">
              <w:rPr>
                <w:lang w:val="en-US"/>
              </w:rPr>
              <w:t>hách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hàng</w:t>
            </w:r>
            <w:proofErr w:type="spellEnd"/>
          </w:p>
        </w:tc>
        <w:tc>
          <w:tcPr>
            <w:tcW w:w="1347" w:type="dxa"/>
          </w:tcPr>
          <w:p w14:paraId="10D5FDBC" w14:textId="27AB7DCF" w:rsidR="00273F43" w:rsidRPr="00273F43" w:rsidRDefault="00273F43" w:rsidP="00273F4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C73D7C1" w14:textId="77777777" w:rsidR="00273F43" w:rsidRPr="00273F43" w:rsidRDefault="00273F43" w:rsidP="00273F43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Hơp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03290BBE" w14:textId="7ADCDBE0" w:rsidR="00273F43" w:rsidRPr="00273F43" w:rsidRDefault="00273F43" w:rsidP="00273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Pr="00273F43">
              <w:rPr>
                <w:lang w:val="en-US"/>
              </w:rPr>
              <w:t>hách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hàng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thanh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toán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</w:tbl>
    <w:p w14:paraId="2DC518FF" w14:textId="041EC829" w:rsidR="00273F43" w:rsidRDefault="00273F43" w:rsidP="00273F43">
      <w:pPr>
        <w:rPr>
          <w:lang w:val="en-US"/>
        </w:rPr>
      </w:pPr>
    </w:p>
    <w:p w14:paraId="2BF17907" w14:textId="0481E2C8" w:rsidR="003643E2" w:rsidRDefault="003643E2" w:rsidP="003643E2">
      <w:pPr>
        <w:pStyle w:val="Heading2"/>
        <w:rPr>
          <w:lang w:val="en-US"/>
        </w:rPr>
      </w:pPr>
      <w:bookmarkStart w:id="11" w:name="_Toc8641024"/>
      <w:proofErr w:type="spellStart"/>
      <w:r>
        <w:rPr>
          <w:lang w:val="en-US"/>
        </w:rPr>
        <w:t>ThanhToan</w:t>
      </w:r>
      <w:bookmarkEnd w:id="11"/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3643E2" w:rsidRPr="00273F43" w14:paraId="26A652A2" w14:textId="77777777" w:rsidTr="003643E2">
        <w:tc>
          <w:tcPr>
            <w:tcW w:w="758" w:type="dxa"/>
          </w:tcPr>
          <w:p w14:paraId="50D30843" w14:textId="77777777" w:rsidR="003643E2" w:rsidRPr="00273F43" w:rsidRDefault="003643E2" w:rsidP="003643E2">
            <w:r w:rsidRPr="00273F43">
              <w:t>STT</w:t>
            </w:r>
          </w:p>
        </w:tc>
        <w:tc>
          <w:tcPr>
            <w:tcW w:w="2185" w:type="dxa"/>
          </w:tcPr>
          <w:p w14:paraId="4AF0E1FC" w14:textId="77777777" w:rsidR="003643E2" w:rsidRPr="00273F43" w:rsidRDefault="003643E2" w:rsidP="003643E2">
            <w:r w:rsidRPr="00273F43">
              <w:t>Tên thuộc tính</w:t>
            </w:r>
          </w:p>
        </w:tc>
        <w:tc>
          <w:tcPr>
            <w:tcW w:w="1347" w:type="dxa"/>
          </w:tcPr>
          <w:p w14:paraId="161A4CC0" w14:textId="77777777" w:rsidR="003643E2" w:rsidRPr="00273F43" w:rsidRDefault="003643E2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640" w:type="dxa"/>
          </w:tcPr>
          <w:p w14:paraId="09FF312D" w14:textId="77777777" w:rsidR="003643E2" w:rsidRPr="00273F43" w:rsidRDefault="003643E2" w:rsidP="003643E2">
            <w:r w:rsidRPr="00273F43">
              <w:t>Ràng buộc</w:t>
            </w:r>
          </w:p>
        </w:tc>
        <w:tc>
          <w:tcPr>
            <w:tcW w:w="3646" w:type="dxa"/>
          </w:tcPr>
          <w:p w14:paraId="1E0E5382" w14:textId="77777777" w:rsidR="003643E2" w:rsidRPr="00273F43" w:rsidRDefault="003643E2" w:rsidP="003643E2">
            <w:r w:rsidRPr="00273F43">
              <w:t>Ý nghĩa/ghi chú</w:t>
            </w:r>
          </w:p>
        </w:tc>
      </w:tr>
      <w:tr w:rsidR="003643E2" w:rsidRPr="00273F43" w14:paraId="57E4E091" w14:textId="77777777" w:rsidTr="003643E2">
        <w:tc>
          <w:tcPr>
            <w:tcW w:w="758" w:type="dxa"/>
          </w:tcPr>
          <w:p w14:paraId="55BCD15D" w14:textId="77777777" w:rsidR="003643E2" w:rsidRPr="00273F43" w:rsidRDefault="003643E2" w:rsidP="003643E2">
            <w:pPr>
              <w:rPr>
                <w:lang w:val="en-US"/>
              </w:rPr>
            </w:pPr>
            <w:r w:rsidRPr="00273F43">
              <w:rPr>
                <w:lang w:val="en-US"/>
              </w:rPr>
              <w:t>1</w:t>
            </w:r>
          </w:p>
        </w:tc>
        <w:tc>
          <w:tcPr>
            <w:tcW w:w="2185" w:type="dxa"/>
          </w:tcPr>
          <w:p w14:paraId="47B8C5AF" w14:textId="77777777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Số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bàn</w:t>
            </w:r>
            <w:proofErr w:type="spellEnd"/>
          </w:p>
        </w:tc>
        <w:tc>
          <w:tcPr>
            <w:tcW w:w="1347" w:type="dxa"/>
          </w:tcPr>
          <w:p w14:paraId="1684AFCE" w14:textId="77777777" w:rsidR="003643E2" w:rsidRPr="00273F43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B593485" w14:textId="77777777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Duy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2840C57C" w14:textId="77777777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Bàn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thanh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toán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  <w:tr w:rsidR="003643E2" w:rsidRPr="00273F43" w14:paraId="14014B08" w14:textId="77777777" w:rsidTr="003643E2">
        <w:tc>
          <w:tcPr>
            <w:tcW w:w="758" w:type="dxa"/>
          </w:tcPr>
          <w:p w14:paraId="6C96B148" w14:textId="5C9F3E51" w:rsidR="003643E2" w:rsidRPr="00273F43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185" w:type="dxa"/>
          </w:tcPr>
          <w:p w14:paraId="6C1C0C6B" w14:textId="1F10FD5C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Số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  <w:tc>
          <w:tcPr>
            <w:tcW w:w="1347" w:type="dxa"/>
          </w:tcPr>
          <w:p w14:paraId="0B15490E" w14:textId="69D46645" w:rsid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4AA04C04" w14:textId="14645995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Duy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02911C8F" w14:textId="543F992B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Mã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của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  <w:tr w:rsidR="003643E2" w:rsidRPr="00273F43" w14:paraId="51611477" w14:textId="77777777" w:rsidTr="003643E2">
        <w:tc>
          <w:tcPr>
            <w:tcW w:w="758" w:type="dxa"/>
          </w:tcPr>
          <w:p w14:paraId="53D23BFA" w14:textId="184703A6" w:rsid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85" w:type="dxa"/>
          </w:tcPr>
          <w:p w14:paraId="4353C3B5" w14:textId="279C1DA7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Thành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tiền</w:t>
            </w:r>
            <w:proofErr w:type="spellEnd"/>
          </w:p>
        </w:tc>
        <w:tc>
          <w:tcPr>
            <w:tcW w:w="1347" w:type="dxa"/>
          </w:tcPr>
          <w:p w14:paraId="7F87C114" w14:textId="2B2A54FA" w:rsid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640" w:type="dxa"/>
          </w:tcPr>
          <w:p w14:paraId="160723AA" w14:textId="120AD556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Không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âm</w:t>
            </w:r>
            <w:proofErr w:type="spellEnd"/>
          </w:p>
        </w:tc>
        <w:tc>
          <w:tcPr>
            <w:tcW w:w="3646" w:type="dxa"/>
          </w:tcPr>
          <w:p w14:paraId="2AEFECED" w14:textId="44A707E7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Số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tiền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khách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hàng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cần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phải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trả</w:t>
            </w:r>
            <w:proofErr w:type="spellEnd"/>
          </w:p>
        </w:tc>
      </w:tr>
      <w:tr w:rsidR="003643E2" w:rsidRPr="00273F43" w14:paraId="496C254A" w14:textId="77777777" w:rsidTr="003643E2">
        <w:tc>
          <w:tcPr>
            <w:tcW w:w="758" w:type="dxa"/>
          </w:tcPr>
          <w:p w14:paraId="3580DA94" w14:textId="44765985" w:rsidR="003643E2" w:rsidRPr="00273F43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5" w:type="dxa"/>
          </w:tcPr>
          <w:p w14:paraId="2B4E2EE4" w14:textId="1B134C98" w:rsidR="003643E2" w:rsidRPr="00273F43" w:rsidRDefault="003643E2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Pr="00273F43">
              <w:rPr>
                <w:lang w:val="en-US"/>
              </w:rPr>
              <w:t>hách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hàng</w:t>
            </w:r>
            <w:proofErr w:type="spellEnd"/>
          </w:p>
        </w:tc>
        <w:tc>
          <w:tcPr>
            <w:tcW w:w="1347" w:type="dxa"/>
          </w:tcPr>
          <w:p w14:paraId="7169B379" w14:textId="4E6E230F" w:rsid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40" w:type="dxa"/>
          </w:tcPr>
          <w:p w14:paraId="7F171034" w14:textId="7243C6FF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Hơp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32D5A6C8" w14:textId="2D360898" w:rsidR="003643E2" w:rsidRPr="00273F43" w:rsidRDefault="003643E2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Pr="00273F43">
              <w:rPr>
                <w:lang w:val="en-US"/>
              </w:rPr>
              <w:t>hách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hàng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thanh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toán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</w:tbl>
    <w:p w14:paraId="05E5B32E" w14:textId="0B551B10" w:rsidR="003643E2" w:rsidRDefault="003643E2" w:rsidP="003643E2">
      <w:pPr>
        <w:rPr>
          <w:lang w:val="en-US"/>
        </w:rPr>
      </w:pPr>
    </w:p>
    <w:p w14:paraId="5AFBDCD3" w14:textId="45F75FD5" w:rsidR="003643E2" w:rsidRDefault="003643E2" w:rsidP="003643E2">
      <w:pPr>
        <w:pStyle w:val="Heading2"/>
        <w:rPr>
          <w:lang w:val="en-US"/>
        </w:rPr>
      </w:pPr>
      <w:bookmarkStart w:id="12" w:name="_Toc8641025"/>
      <w:proofErr w:type="spellStart"/>
      <w:r>
        <w:rPr>
          <w:lang w:val="en-US"/>
        </w:rPr>
        <w:t>KhuyenMai</w:t>
      </w:r>
      <w:bookmarkEnd w:id="12"/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134"/>
        <w:gridCol w:w="1418"/>
        <w:gridCol w:w="4081"/>
      </w:tblGrid>
      <w:tr w:rsidR="003643E2" w:rsidRPr="003643E2" w14:paraId="4A95A16D" w14:textId="77777777" w:rsidTr="003643E2">
        <w:tc>
          <w:tcPr>
            <w:tcW w:w="758" w:type="dxa"/>
          </w:tcPr>
          <w:p w14:paraId="076DB342" w14:textId="77777777" w:rsidR="003643E2" w:rsidRPr="003643E2" w:rsidRDefault="003643E2" w:rsidP="003643E2">
            <w:r w:rsidRPr="003643E2">
              <w:t>STT</w:t>
            </w:r>
          </w:p>
        </w:tc>
        <w:tc>
          <w:tcPr>
            <w:tcW w:w="2185" w:type="dxa"/>
          </w:tcPr>
          <w:p w14:paraId="1682AF50" w14:textId="77777777" w:rsidR="003643E2" w:rsidRPr="003643E2" w:rsidRDefault="003643E2" w:rsidP="003643E2">
            <w:r w:rsidRPr="003643E2">
              <w:t>Tên thuộc tính</w:t>
            </w:r>
          </w:p>
        </w:tc>
        <w:tc>
          <w:tcPr>
            <w:tcW w:w="1134" w:type="dxa"/>
          </w:tcPr>
          <w:p w14:paraId="2E8C5CB7" w14:textId="61273A46" w:rsidR="003643E2" w:rsidRPr="003643E2" w:rsidRDefault="003643E2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418" w:type="dxa"/>
          </w:tcPr>
          <w:p w14:paraId="59CDAB5A" w14:textId="77777777" w:rsidR="003643E2" w:rsidRPr="003643E2" w:rsidRDefault="003643E2" w:rsidP="003643E2">
            <w:r w:rsidRPr="003643E2">
              <w:t>Ràng buộc</w:t>
            </w:r>
          </w:p>
        </w:tc>
        <w:tc>
          <w:tcPr>
            <w:tcW w:w="4081" w:type="dxa"/>
          </w:tcPr>
          <w:p w14:paraId="4233717D" w14:textId="77777777" w:rsidR="003643E2" w:rsidRPr="003643E2" w:rsidRDefault="003643E2" w:rsidP="003643E2">
            <w:r w:rsidRPr="003643E2">
              <w:t>Ý nghĩa/ghi chú</w:t>
            </w:r>
          </w:p>
        </w:tc>
      </w:tr>
      <w:tr w:rsidR="003643E2" w:rsidRPr="003643E2" w14:paraId="77E608AF" w14:textId="77777777" w:rsidTr="003643E2">
        <w:tc>
          <w:tcPr>
            <w:tcW w:w="758" w:type="dxa"/>
          </w:tcPr>
          <w:p w14:paraId="695EA458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1</w:t>
            </w:r>
          </w:p>
        </w:tc>
        <w:tc>
          <w:tcPr>
            <w:tcW w:w="2185" w:type="dxa"/>
          </w:tcPr>
          <w:p w14:paraId="6ED3A453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Mã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khuyến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mãi</w:t>
            </w:r>
            <w:proofErr w:type="spellEnd"/>
          </w:p>
        </w:tc>
        <w:tc>
          <w:tcPr>
            <w:tcW w:w="1134" w:type="dxa"/>
          </w:tcPr>
          <w:p w14:paraId="4853F49F" w14:textId="127C8506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57DC43F6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Duy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nhất</w:t>
            </w:r>
            <w:proofErr w:type="spellEnd"/>
          </w:p>
        </w:tc>
        <w:tc>
          <w:tcPr>
            <w:tcW w:w="4081" w:type="dxa"/>
          </w:tcPr>
          <w:p w14:paraId="38282A28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Mã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của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khuyến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mãi</w:t>
            </w:r>
            <w:proofErr w:type="spellEnd"/>
          </w:p>
        </w:tc>
      </w:tr>
      <w:tr w:rsidR="003643E2" w:rsidRPr="003643E2" w14:paraId="543455CF" w14:textId="77777777" w:rsidTr="003643E2">
        <w:tc>
          <w:tcPr>
            <w:tcW w:w="758" w:type="dxa"/>
          </w:tcPr>
          <w:p w14:paraId="4EE81EB4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2</w:t>
            </w:r>
          </w:p>
        </w:tc>
        <w:tc>
          <w:tcPr>
            <w:tcW w:w="2185" w:type="dxa"/>
          </w:tcPr>
          <w:p w14:paraId="39EEC66B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Giá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trị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khuyến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mãi</w:t>
            </w:r>
            <w:proofErr w:type="spellEnd"/>
          </w:p>
        </w:tc>
        <w:tc>
          <w:tcPr>
            <w:tcW w:w="1134" w:type="dxa"/>
          </w:tcPr>
          <w:p w14:paraId="183EC759" w14:textId="6DD79D87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18" w:type="dxa"/>
          </w:tcPr>
          <w:p w14:paraId="3B7257F5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4081" w:type="dxa"/>
          </w:tcPr>
          <w:p w14:paraId="2CA51571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Giá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trị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khuyến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mãi</w:t>
            </w:r>
            <w:proofErr w:type="spellEnd"/>
          </w:p>
        </w:tc>
      </w:tr>
      <w:tr w:rsidR="003643E2" w:rsidRPr="003643E2" w14:paraId="5801C651" w14:textId="77777777" w:rsidTr="003643E2">
        <w:tc>
          <w:tcPr>
            <w:tcW w:w="758" w:type="dxa"/>
          </w:tcPr>
          <w:p w14:paraId="76CCC428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3</w:t>
            </w:r>
          </w:p>
        </w:tc>
        <w:tc>
          <w:tcPr>
            <w:tcW w:w="2185" w:type="dxa"/>
          </w:tcPr>
          <w:p w14:paraId="288E2A32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kết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thúc</w:t>
            </w:r>
            <w:proofErr w:type="spellEnd"/>
          </w:p>
        </w:tc>
        <w:tc>
          <w:tcPr>
            <w:tcW w:w="1134" w:type="dxa"/>
          </w:tcPr>
          <w:p w14:paraId="70F576C9" w14:textId="4CC4C851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18" w:type="dxa"/>
          </w:tcPr>
          <w:p w14:paraId="13DAE6D2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4081" w:type="dxa"/>
          </w:tcPr>
          <w:p w14:paraId="4FD5CC0C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kết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thúc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chương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trình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khuyến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mãi</w:t>
            </w:r>
            <w:proofErr w:type="spellEnd"/>
          </w:p>
        </w:tc>
      </w:tr>
      <w:tr w:rsidR="003643E2" w:rsidRPr="003643E2" w14:paraId="2BBCB7B9" w14:textId="77777777" w:rsidTr="003643E2">
        <w:tc>
          <w:tcPr>
            <w:tcW w:w="758" w:type="dxa"/>
          </w:tcPr>
          <w:p w14:paraId="57220916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4</w:t>
            </w:r>
          </w:p>
        </w:tc>
        <w:tc>
          <w:tcPr>
            <w:tcW w:w="2185" w:type="dxa"/>
          </w:tcPr>
          <w:p w14:paraId="4FC36DE7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Điều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khoản</w:t>
            </w:r>
            <w:proofErr w:type="spellEnd"/>
          </w:p>
        </w:tc>
        <w:tc>
          <w:tcPr>
            <w:tcW w:w="1134" w:type="dxa"/>
          </w:tcPr>
          <w:p w14:paraId="175C19C0" w14:textId="6DD3BF87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354A4A1" w14:textId="77777777" w:rsidR="003643E2" w:rsidRPr="003643E2" w:rsidRDefault="003643E2" w:rsidP="003643E2"/>
        </w:tc>
        <w:tc>
          <w:tcPr>
            <w:tcW w:w="4081" w:type="dxa"/>
          </w:tcPr>
          <w:p w14:paraId="213C9213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Điều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khoản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của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chương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trình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khuyến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mãi</w:t>
            </w:r>
            <w:proofErr w:type="spellEnd"/>
          </w:p>
        </w:tc>
      </w:tr>
    </w:tbl>
    <w:p w14:paraId="3E245A33" w14:textId="6F67A18A" w:rsidR="003643E2" w:rsidRDefault="003643E2" w:rsidP="003643E2">
      <w:pPr>
        <w:rPr>
          <w:lang w:val="en-US"/>
        </w:rPr>
      </w:pPr>
    </w:p>
    <w:p w14:paraId="75AD22F1" w14:textId="1CAC63DE" w:rsidR="003643E2" w:rsidRDefault="003643E2" w:rsidP="003643E2">
      <w:pPr>
        <w:pStyle w:val="Heading2"/>
        <w:rPr>
          <w:lang w:val="en-US"/>
        </w:rPr>
      </w:pPr>
      <w:bookmarkStart w:id="13" w:name="_Toc8641026"/>
      <w:proofErr w:type="spellStart"/>
      <w:r>
        <w:rPr>
          <w:lang w:val="en-US"/>
        </w:rPr>
        <w:t>ThemKhuyenMai</w:t>
      </w:r>
      <w:bookmarkEnd w:id="13"/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134"/>
        <w:gridCol w:w="1418"/>
        <w:gridCol w:w="4081"/>
      </w:tblGrid>
      <w:tr w:rsidR="003643E2" w:rsidRPr="003643E2" w14:paraId="76A0F166" w14:textId="77777777" w:rsidTr="003643E2">
        <w:tc>
          <w:tcPr>
            <w:tcW w:w="758" w:type="dxa"/>
          </w:tcPr>
          <w:p w14:paraId="2D87C349" w14:textId="77777777" w:rsidR="003643E2" w:rsidRPr="003643E2" w:rsidRDefault="003643E2" w:rsidP="003643E2">
            <w:r w:rsidRPr="003643E2">
              <w:t>STT</w:t>
            </w:r>
          </w:p>
        </w:tc>
        <w:tc>
          <w:tcPr>
            <w:tcW w:w="2185" w:type="dxa"/>
          </w:tcPr>
          <w:p w14:paraId="4C5B8F00" w14:textId="77777777" w:rsidR="003643E2" w:rsidRPr="003643E2" w:rsidRDefault="003643E2" w:rsidP="003643E2">
            <w:r w:rsidRPr="003643E2">
              <w:t>Tên thuộc tính</w:t>
            </w:r>
          </w:p>
        </w:tc>
        <w:tc>
          <w:tcPr>
            <w:tcW w:w="1134" w:type="dxa"/>
          </w:tcPr>
          <w:p w14:paraId="6F89D7C7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418" w:type="dxa"/>
          </w:tcPr>
          <w:p w14:paraId="1627D2E6" w14:textId="77777777" w:rsidR="003643E2" w:rsidRPr="003643E2" w:rsidRDefault="003643E2" w:rsidP="003643E2">
            <w:r w:rsidRPr="003643E2">
              <w:t>Ràng buộc</w:t>
            </w:r>
          </w:p>
        </w:tc>
        <w:tc>
          <w:tcPr>
            <w:tcW w:w="4081" w:type="dxa"/>
          </w:tcPr>
          <w:p w14:paraId="10D280B9" w14:textId="77777777" w:rsidR="003643E2" w:rsidRPr="003643E2" w:rsidRDefault="003643E2" w:rsidP="003643E2">
            <w:r w:rsidRPr="003643E2">
              <w:t>Ý nghĩa/ghi chú</w:t>
            </w:r>
          </w:p>
        </w:tc>
      </w:tr>
      <w:tr w:rsidR="003643E2" w:rsidRPr="003643E2" w14:paraId="3D82564E" w14:textId="77777777" w:rsidTr="003643E2">
        <w:tc>
          <w:tcPr>
            <w:tcW w:w="758" w:type="dxa"/>
          </w:tcPr>
          <w:p w14:paraId="1759DF1A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1</w:t>
            </w:r>
          </w:p>
        </w:tc>
        <w:tc>
          <w:tcPr>
            <w:tcW w:w="2185" w:type="dxa"/>
          </w:tcPr>
          <w:p w14:paraId="6DD0A476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Mã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khuyến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mãi</w:t>
            </w:r>
            <w:proofErr w:type="spellEnd"/>
          </w:p>
        </w:tc>
        <w:tc>
          <w:tcPr>
            <w:tcW w:w="1134" w:type="dxa"/>
          </w:tcPr>
          <w:p w14:paraId="78422FA9" w14:textId="77777777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E2B5CB5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Duy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nhất</w:t>
            </w:r>
            <w:proofErr w:type="spellEnd"/>
          </w:p>
        </w:tc>
        <w:tc>
          <w:tcPr>
            <w:tcW w:w="4081" w:type="dxa"/>
          </w:tcPr>
          <w:p w14:paraId="00905E67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Mã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của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khuyến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mãi</w:t>
            </w:r>
            <w:proofErr w:type="spellEnd"/>
          </w:p>
        </w:tc>
      </w:tr>
      <w:tr w:rsidR="003643E2" w:rsidRPr="003643E2" w14:paraId="69652995" w14:textId="77777777" w:rsidTr="003643E2">
        <w:tc>
          <w:tcPr>
            <w:tcW w:w="758" w:type="dxa"/>
          </w:tcPr>
          <w:p w14:paraId="4C35D3B7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2</w:t>
            </w:r>
          </w:p>
        </w:tc>
        <w:tc>
          <w:tcPr>
            <w:tcW w:w="2185" w:type="dxa"/>
          </w:tcPr>
          <w:p w14:paraId="4807EF91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Giá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trị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khuyến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mãi</w:t>
            </w:r>
            <w:proofErr w:type="spellEnd"/>
          </w:p>
        </w:tc>
        <w:tc>
          <w:tcPr>
            <w:tcW w:w="1134" w:type="dxa"/>
          </w:tcPr>
          <w:p w14:paraId="737E7094" w14:textId="77777777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18" w:type="dxa"/>
          </w:tcPr>
          <w:p w14:paraId="54B1D4FA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4081" w:type="dxa"/>
          </w:tcPr>
          <w:p w14:paraId="4544545C" w14:textId="524A0E32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Giá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trị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khuyến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mãi</w:t>
            </w:r>
            <w:proofErr w:type="spellEnd"/>
          </w:p>
        </w:tc>
      </w:tr>
      <w:tr w:rsidR="003643E2" w:rsidRPr="003643E2" w14:paraId="257D3C3F" w14:textId="77777777" w:rsidTr="003643E2">
        <w:tc>
          <w:tcPr>
            <w:tcW w:w="758" w:type="dxa"/>
          </w:tcPr>
          <w:p w14:paraId="1BDD5B55" w14:textId="518A065F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85" w:type="dxa"/>
          </w:tcPr>
          <w:p w14:paraId="16059CE1" w14:textId="67A4D52E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Số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  <w:tc>
          <w:tcPr>
            <w:tcW w:w="1134" w:type="dxa"/>
          </w:tcPr>
          <w:p w14:paraId="706024C6" w14:textId="39933F8C" w:rsid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336FB33F" w14:textId="60F99EAC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Duy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nhất</w:t>
            </w:r>
            <w:proofErr w:type="spellEnd"/>
          </w:p>
        </w:tc>
        <w:tc>
          <w:tcPr>
            <w:tcW w:w="4081" w:type="dxa"/>
          </w:tcPr>
          <w:p w14:paraId="5F3C4057" w14:textId="63490AE4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Mã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của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</w:tbl>
    <w:p w14:paraId="1C800442" w14:textId="37234F97" w:rsidR="003643E2" w:rsidRDefault="003643E2" w:rsidP="003643E2">
      <w:pPr>
        <w:rPr>
          <w:lang w:val="en-US"/>
        </w:rPr>
      </w:pPr>
    </w:p>
    <w:p w14:paraId="60B12EF7" w14:textId="6A714ACA" w:rsidR="003643E2" w:rsidRDefault="003643E2" w:rsidP="003643E2">
      <w:pPr>
        <w:pStyle w:val="Heading2"/>
        <w:rPr>
          <w:lang w:val="en-US"/>
        </w:rPr>
      </w:pPr>
      <w:bookmarkStart w:id="14" w:name="_Toc8641027"/>
      <w:proofErr w:type="spellStart"/>
      <w:r>
        <w:rPr>
          <w:lang w:val="en-US"/>
        </w:rPr>
        <w:t>BaoCaoHoaDon</w:t>
      </w:r>
      <w:bookmarkEnd w:id="14"/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752"/>
        <w:gridCol w:w="993"/>
        <w:gridCol w:w="1427"/>
        <w:gridCol w:w="3646"/>
      </w:tblGrid>
      <w:tr w:rsidR="003643E2" w:rsidRPr="003643E2" w14:paraId="24F552C1" w14:textId="77777777" w:rsidTr="003643E2">
        <w:tc>
          <w:tcPr>
            <w:tcW w:w="758" w:type="dxa"/>
          </w:tcPr>
          <w:p w14:paraId="5A3194B4" w14:textId="77777777" w:rsidR="003643E2" w:rsidRPr="003643E2" w:rsidRDefault="003643E2" w:rsidP="003643E2">
            <w:r w:rsidRPr="003643E2">
              <w:t>STT</w:t>
            </w:r>
          </w:p>
        </w:tc>
        <w:tc>
          <w:tcPr>
            <w:tcW w:w="2752" w:type="dxa"/>
          </w:tcPr>
          <w:p w14:paraId="3B22A398" w14:textId="77777777" w:rsidR="003643E2" w:rsidRPr="003643E2" w:rsidRDefault="003643E2" w:rsidP="003643E2">
            <w:r w:rsidRPr="003643E2">
              <w:t>Tên thuộc tính</w:t>
            </w:r>
          </w:p>
        </w:tc>
        <w:tc>
          <w:tcPr>
            <w:tcW w:w="993" w:type="dxa"/>
          </w:tcPr>
          <w:p w14:paraId="3AEACEC4" w14:textId="0915D9B2" w:rsidR="003643E2" w:rsidRPr="003643E2" w:rsidRDefault="003643E2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427" w:type="dxa"/>
          </w:tcPr>
          <w:p w14:paraId="5D0B1928" w14:textId="77777777" w:rsidR="003643E2" w:rsidRPr="003643E2" w:rsidRDefault="003643E2" w:rsidP="003643E2">
            <w:r w:rsidRPr="003643E2">
              <w:t>Ràng buộc</w:t>
            </w:r>
          </w:p>
        </w:tc>
        <w:tc>
          <w:tcPr>
            <w:tcW w:w="3646" w:type="dxa"/>
          </w:tcPr>
          <w:p w14:paraId="0DD0F936" w14:textId="77777777" w:rsidR="003643E2" w:rsidRPr="003643E2" w:rsidRDefault="003643E2" w:rsidP="003643E2">
            <w:r w:rsidRPr="003643E2">
              <w:t>Ý nghĩa/ghi chú</w:t>
            </w:r>
          </w:p>
        </w:tc>
      </w:tr>
      <w:tr w:rsidR="003643E2" w:rsidRPr="003643E2" w14:paraId="245FBB59" w14:textId="77777777" w:rsidTr="003643E2">
        <w:tc>
          <w:tcPr>
            <w:tcW w:w="758" w:type="dxa"/>
          </w:tcPr>
          <w:p w14:paraId="72746A30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1</w:t>
            </w:r>
          </w:p>
        </w:tc>
        <w:tc>
          <w:tcPr>
            <w:tcW w:w="2752" w:type="dxa"/>
          </w:tcPr>
          <w:p w14:paraId="771A967D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bắt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đầu</w:t>
            </w:r>
            <w:proofErr w:type="spellEnd"/>
          </w:p>
        </w:tc>
        <w:tc>
          <w:tcPr>
            <w:tcW w:w="993" w:type="dxa"/>
          </w:tcPr>
          <w:p w14:paraId="520C3EB5" w14:textId="42295EB7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27" w:type="dxa"/>
          </w:tcPr>
          <w:p w14:paraId="3ACE84FD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1FD0B295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bắt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đầu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thống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kê</w:t>
            </w:r>
            <w:proofErr w:type="spellEnd"/>
          </w:p>
        </w:tc>
      </w:tr>
      <w:tr w:rsidR="003643E2" w:rsidRPr="003643E2" w14:paraId="4389E476" w14:textId="77777777" w:rsidTr="003643E2">
        <w:tc>
          <w:tcPr>
            <w:tcW w:w="758" w:type="dxa"/>
          </w:tcPr>
          <w:p w14:paraId="07A3082C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2</w:t>
            </w:r>
          </w:p>
        </w:tc>
        <w:tc>
          <w:tcPr>
            <w:tcW w:w="2752" w:type="dxa"/>
          </w:tcPr>
          <w:p w14:paraId="147D345D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kết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thúc</w:t>
            </w:r>
            <w:proofErr w:type="spellEnd"/>
          </w:p>
        </w:tc>
        <w:tc>
          <w:tcPr>
            <w:tcW w:w="993" w:type="dxa"/>
          </w:tcPr>
          <w:p w14:paraId="224E85FD" w14:textId="3A76725C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27" w:type="dxa"/>
          </w:tcPr>
          <w:p w14:paraId="39770936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26A92F57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kết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thúc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thống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kê</w:t>
            </w:r>
            <w:proofErr w:type="spellEnd"/>
          </w:p>
        </w:tc>
      </w:tr>
      <w:tr w:rsidR="003643E2" w:rsidRPr="003643E2" w14:paraId="5A4E944F" w14:textId="77777777" w:rsidTr="003643E2">
        <w:tc>
          <w:tcPr>
            <w:tcW w:w="758" w:type="dxa"/>
          </w:tcPr>
          <w:p w14:paraId="1C0E6420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3</w:t>
            </w:r>
          </w:p>
        </w:tc>
        <w:tc>
          <w:tcPr>
            <w:tcW w:w="2752" w:type="dxa"/>
          </w:tcPr>
          <w:p w14:paraId="6F23F09F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Doanh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thu</w:t>
            </w:r>
            <w:proofErr w:type="spellEnd"/>
          </w:p>
        </w:tc>
        <w:tc>
          <w:tcPr>
            <w:tcW w:w="993" w:type="dxa"/>
          </w:tcPr>
          <w:p w14:paraId="50D2EB29" w14:textId="01C05A75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27" w:type="dxa"/>
          </w:tcPr>
          <w:p w14:paraId="46947736" w14:textId="77777777" w:rsidR="003643E2" w:rsidRPr="003643E2" w:rsidRDefault="003643E2" w:rsidP="003643E2">
            <w:pPr>
              <w:rPr>
                <w:lang w:val="en-US"/>
              </w:rPr>
            </w:pPr>
          </w:p>
        </w:tc>
        <w:tc>
          <w:tcPr>
            <w:tcW w:w="3646" w:type="dxa"/>
          </w:tcPr>
          <w:p w14:paraId="48AE1AFF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Doanh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thu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trong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khoảng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thống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kê</w:t>
            </w:r>
            <w:proofErr w:type="spellEnd"/>
          </w:p>
        </w:tc>
      </w:tr>
      <w:tr w:rsidR="003643E2" w:rsidRPr="003643E2" w14:paraId="12BA5EB4" w14:textId="77777777" w:rsidTr="003643E2">
        <w:tc>
          <w:tcPr>
            <w:tcW w:w="758" w:type="dxa"/>
          </w:tcPr>
          <w:p w14:paraId="139C7537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4</w:t>
            </w:r>
          </w:p>
        </w:tc>
        <w:tc>
          <w:tcPr>
            <w:tcW w:w="2752" w:type="dxa"/>
          </w:tcPr>
          <w:p w14:paraId="744982A3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Món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được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yêu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thích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nhất</w:t>
            </w:r>
            <w:proofErr w:type="spellEnd"/>
          </w:p>
        </w:tc>
        <w:tc>
          <w:tcPr>
            <w:tcW w:w="993" w:type="dxa"/>
          </w:tcPr>
          <w:p w14:paraId="4325A83E" w14:textId="37ECF9D6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427" w:type="dxa"/>
          </w:tcPr>
          <w:p w14:paraId="16B42446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17E04B6D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Món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được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mua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nhiều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nhất</w:t>
            </w:r>
            <w:proofErr w:type="spellEnd"/>
          </w:p>
        </w:tc>
      </w:tr>
      <w:tr w:rsidR="003643E2" w:rsidRPr="003643E2" w14:paraId="22F0109F" w14:textId="77777777" w:rsidTr="003643E2">
        <w:tc>
          <w:tcPr>
            <w:tcW w:w="758" w:type="dxa"/>
          </w:tcPr>
          <w:p w14:paraId="12CFEB85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5</w:t>
            </w:r>
          </w:p>
        </w:tc>
        <w:tc>
          <w:tcPr>
            <w:tcW w:w="2752" w:type="dxa"/>
          </w:tcPr>
          <w:p w14:paraId="4D8B15C6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Các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món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ít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được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chọn</w:t>
            </w:r>
            <w:proofErr w:type="spellEnd"/>
          </w:p>
        </w:tc>
        <w:tc>
          <w:tcPr>
            <w:tcW w:w="993" w:type="dxa"/>
          </w:tcPr>
          <w:p w14:paraId="6BCF1934" w14:textId="2E11F57F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427" w:type="dxa"/>
          </w:tcPr>
          <w:p w14:paraId="0306DCA6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394B906A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Các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món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được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mua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ít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nhất</w:t>
            </w:r>
            <w:proofErr w:type="spellEnd"/>
          </w:p>
        </w:tc>
      </w:tr>
    </w:tbl>
    <w:p w14:paraId="174F2497" w14:textId="0203E680" w:rsidR="003643E2" w:rsidRDefault="003643E2" w:rsidP="003643E2">
      <w:pPr>
        <w:rPr>
          <w:lang w:val="en-US"/>
        </w:rPr>
      </w:pPr>
    </w:p>
    <w:p w14:paraId="6AAE7C69" w14:textId="22B1E7FC" w:rsidR="003643E2" w:rsidRDefault="003643E2" w:rsidP="003643E2">
      <w:pPr>
        <w:pStyle w:val="Heading2"/>
        <w:rPr>
          <w:lang w:val="en-US"/>
        </w:rPr>
      </w:pPr>
      <w:bookmarkStart w:id="15" w:name="_Toc8641028"/>
      <w:proofErr w:type="spellStart"/>
      <w:r>
        <w:rPr>
          <w:lang w:val="en-US"/>
        </w:rPr>
        <w:t>TruyXuat</w:t>
      </w:r>
      <w:bookmarkEnd w:id="15"/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752"/>
        <w:gridCol w:w="993"/>
        <w:gridCol w:w="1427"/>
        <w:gridCol w:w="3646"/>
      </w:tblGrid>
      <w:tr w:rsidR="003643E2" w:rsidRPr="003643E2" w14:paraId="74894B58" w14:textId="77777777" w:rsidTr="003643E2">
        <w:tc>
          <w:tcPr>
            <w:tcW w:w="758" w:type="dxa"/>
          </w:tcPr>
          <w:p w14:paraId="4CAD4995" w14:textId="77777777" w:rsidR="003643E2" w:rsidRPr="003643E2" w:rsidRDefault="003643E2" w:rsidP="003643E2">
            <w:r w:rsidRPr="003643E2">
              <w:t>STT</w:t>
            </w:r>
          </w:p>
        </w:tc>
        <w:tc>
          <w:tcPr>
            <w:tcW w:w="2752" w:type="dxa"/>
          </w:tcPr>
          <w:p w14:paraId="2EECAF26" w14:textId="77777777" w:rsidR="003643E2" w:rsidRPr="003643E2" w:rsidRDefault="003643E2" w:rsidP="003643E2">
            <w:r w:rsidRPr="003643E2">
              <w:t>Tên thuộc tính</w:t>
            </w:r>
          </w:p>
        </w:tc>
        <w:tc>
          <w:tcPr>
            <w:tcW w:w="993" w:type="dxa"/>
          </w:tcPr>
          <w:p w14:paraId="49080C5C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Loại</w:t>
            </w:r>
            <w:proofErr w:type="spellEnd"/>
          </w:p>
        </w:tc>
        <w:tc>
          <w:tcPr>
            <w:tcW w:w="1427" w:type="dxa"/>
          </w:tcPr>
          <w:p w14:paraId="54CF112B" w14:textId="77777777" w:rsidR="003643E2" w:rsidRPr="003643E2" w:rsidRDefault="003643E2" w:rsidP="003643E2">
            <w:r w:rsidRPr="003643E2">
              <w:t>Ràng buộc</w:t>
            </w:r>
          </w:p>
        </w:tc>
        <w:tc>
          <w:tcPr>
            <w:tcW w:w="3646" w:type="dxa"/>
          </w:tcPr>
          <w:p w14:paraId="26D2801B" w14:textId="77777777" w:rsidR="003643E2" w:rsidRPr="003643E2" w:rsidRDefault="003643E2" w:rsidP="003643E2">
            <w:r w:rsidRPr="003643E2">
              <w:t>Ý nghĩa/ghi chú</w:t>
            </w:r>
          </w:p>
        </w:tc>
      </w:tr>
      <w:tr w:rsidR="003643E2" w:rsidRPr="003643E2" w14:paraId="0C43168F" w14:textId="77777777" w:rsidTr="003643E2">
        <w:tc>
          <w:tcPr>
            <w:tcW w:w="758" w:type="dxa"/>
          </w:tcPr>
          <w:p w14:paraId="521C705E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1</w:t>
            </w:r>
          </w:p>
        </w:tc>
        <w:tc>
          <w:tcPr>
            <w:tcW w:w="2752" w:type="dxa"/>
          </w:tcPr>
          <w:p w14:paraId="280FBAAA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bắt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đầu</w:t>
            </w:r>
            <w:proofErr w:type="spellEnd"/>
          </w:p>
        </w:tc>
        <w:tc>
          <w:tcPr>
            <w:tcW w:w="993" w:type="dxa"/>
          </w:tcPr>
          <w:p w14:paraId="7E78D08A" w14:textId="77777777" w:rsidR="003643E2" w:rsidRPr="003643E2" w:rsidRDefault="003643E2" w:rsidP="003643E2">
            <w:pPr>
              <w:rPr>
                <w:lang w:val="en-US"/>
              </w:rPr>
            </w:pPr>
            <w:bookmarkStart w:id="16" w:name="_Hlk6346048"/>
            <w:r w:rsidRPr="003643E2">
              <w:rPr>
                <w:lang w:val="en-US"/>
              </w:rPr>
              <w:t>Public</w:t>
            </w:r>
            <w:bookmarkEnd w:id="16"/>
          </w:p>
        </w:tc>
        <w:tc>
          <w:tcPr>
            <w:tcW w:w="1427" w:type="dxa"/>
          </w:tcPr>
          <w:p w14:paraId="7BE53497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231F8BCE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bắt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đầu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thống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kê</w:t>
            </w:r>
            <w:proofErr w:type="spellEnd"/>
          </w:p>
        </w:tc>
      </w:tr>
      <w:tr w:rsidR="003643E2" w:rsidRPr="003643E2" w14:paraId="42AD43DF" w14:textId="77777777" w:rsidTr="003643E2">
        <w:tc>
          <w:tcPr>
            <w:tcW w:w="758" w:type="dxa"/>
          </w:tcPr>
          <w:p w14:paraId="04C532AF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2</w:t>
            </w:r>
          </w:p>
        </w:tc>
        <w:tc>
          <w:tcPr>
            <w:tcW w:w="2752" w:type="dxa"/>
          </w:tcPr>
          <w:p w14:paraId="1C362909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kết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thúc</w:t>
            </w:r>
            <w:proofErr w:type="spellEnd"/>
          </w:p>
        </w:tc>
        <w:tc>
          <w:tcPr>
            <w:tcW w:w="993" w:type="dxa"/>
          </w:tcPr>
          <w:p w14:paraId="64D1005B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Public</w:t>
            </w:r>
          </w:p>
        </w:tc>
        <w:tc>
          <w:tcPr>
            <w:tcW w:w="1427" w:type="dxa"/>
          </w:tcPr>
          <w:p w14:paraId="410784D7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3646" w:type="dxa"/>
          </w:tcPr>
          <w:p w14:paraId="58800784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kết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thúc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thống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kê</w:t>
            </w:r>
            <w:proofErr w:type="spellEnd"/>
          </w:p>
        </w:tc>
      </w:tr>
      <w:tr w:rsidR="003643E2" w:rsidRPr="003643E2" w14:paraId="018F87A6" w14:textId="77777777" w:rsidTr="003643E2">
        <w:tc>
          <w:tcPr>
            <w:tcW w:w="758" w:type="dxa"/>
          </w:tcPr>
          <w:p w14:paraId="0C119197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3</w:t>
            </w:r>
          </w:p>
        </w:tc>
        <w:tc>
          <w:tcPr>
            <w:tcW w:w="2752" w:type="dxa"/>
          </w:tcPr>
          <w:p w14:paraId="190AFD96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Doanh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thu</w:t>
            </w:r>
            <w:proofErr w:type="spellEnd"/>
          </w:p>
        </w:tc>
        <w:tc>
          <w:tcPr>
            <w:tcW w:w="993" w:type="dxa"/>
          </w:tcPr>
          <w:p w14:paraId="55AF3204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Public</w:t>
            </w:r>
          </w:p>
        </w:tc>
        <w:tc>
          <w:tcPr>
            <w:tcW w:w="1427" w:type="dxa"/>
          </w:tcPr>
          <w:p w14:paraId="3D1EAB14" w14:textId="77777777" w:rsidR="003643E2" w:rsidRPr="003643E2" w:rsidRDefault="003643E2" w:rsidP="003643E2">
            <w:pPr>
              <w:rPr>
                <w:lang w:val="en-US"/>
              </w:rPr>
            </w:pPr>
          </w:p>
        </w:tc>
        <w:tc>
          <w:tcPr>
            <w:tcW w:w="3646" w:type="dxa"/>
          </w:tcPr>
          <w:p w14:paraId="5C96001F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Doanh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thu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trong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khoảng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thời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gian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thống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kê</w:t>
            </w:r>
            <w:proofErr w:type="spellEnd"/>
          </w:p>
        </w:tc>
      </w:tr>
      <w:tr w:rsidR="003643E2" w:rsidRPr="003643E2" w14:paraId="09A19B12" w14:textId="77777777" w:rsidTr="003643E2">
        <w:tc>
          <w:tcPr>
            <w:tcW w:w="758" w:type="dxa"/>
          </w:tcPr>
          <w:p w14:paraId="33FF0CCF" w14:textId="1AB1BA77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52" w:type="dxa"/>
          </w:tcPr>
          <w:p w14:paraId="5A9B25C2" w14:textId="496A643B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Số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  <w:tc>
          <w:tcPr>
            <w:tcW w:w="993" w:type="dxa"/>
          </w:tcPr>
          <w:p w14:paraId="0D046509" w14:textId="1194001B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7" w:type="dxa"/>
          </w:tcPr>
          <w:p w14:paraId="7CA4D0C6" w14:textId="75D4C906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Duy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nhất</w:t>
            </w:r>
            <w:proofErr w:type="spellEnd"/>
          </w:p>
        </w:tc>
        <w:tc>
          <w:tcPr>
            <w:tcW w:w="3646" w:type="dxa"/>
          </w:tcPr>
          <w:p w14:paraId="59EA3935" w14:textId="7F30D460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Mã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của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  <w:tr w:rsidR="003643E2" w:rsidRPr="003643E2" w14:paraId="7406D8C6" w14:textId="77777777" w:rsidTr="003643E2">
        <w:tc>
          <w:tcPr>
            <w:tcW w:w="758" w:type="dxa"/>
          </w:tcPr>
          <w:p w14:paraId="2928A948" w14:textId="5C0C27DD" w:rsid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52" w:type="dxa"/>
          </w:tcPr>
          <w:p w14:paraId="17F2EA81" w14:textId="01007C84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Thành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tiền</w:t>
            </w:r>
            <w:proofErr w:type="spellEnd"/>
          </w:p>
        </w:tc>
        <w:tc>
          <w:tcPr>
            <w:tcW w:w="993" w:type="dxa"/>
          </w:tcPr>
          <w:p w14:paraId="5D1B04F1" w14:textId="0AB57CF1" w:rsid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27" w:type="dxa"/>
          </w:tcPr>
          <w:p w14:paraId="70998696" w14:textId="6F86EABD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Không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âm</w:t>
            </w:r>
            <w:proofErr w:type="spellEnd"/>
          </w:p>
        </w:tc>
        <w:tc>
          <w:tcPr>
            <w:tcW w:w="3646" w:type="dxa"/>
          </w:tcPr>
          <w:p w14:paraId="4CCD1E0E" w14:textId="25E83B0D" w:rsidR="003643E2" w:rsidRPr="00273F43" w:rsidRDefault="003643E2" w:rsidP="003643E2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Số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tiền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khách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hàng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cần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phải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trả</w:t>
            </w:r>
            <w:proofErr w:type="spellEnd"/>
          </w:p>
        </w:tc>
      </w:tr>
    </w:tbl>
    <w:p w14:paraId="1E1D7B80" w14:textId="59623CE6" w:rsidR="003643E2" w:rsidRDefault="003643E2" w:rsidP="003643E2">
      <w:pPr>
        <w:rPr>
          <w:lang w:val="en-US"/>
        </w:rPr>
      </w:pPr>
    </w:p>
    <w:p w14:paraId="28C727CF" w14:textId="5D4CD0E4" w:rsidR="003643E2" w:rsidRDefault="003643E2" w:rsidP="003643E2">
      <w:pPr>
        <w:pStyle w:val="Heading2"/>
        <w:rPr>
          <w:lang w:val="en-US"/>
        </w:rPr>
      </w:pPr>
      <w:bookmarkStart w:id="17" w:name="_Toc8641029"/>
      <w:proofErr w:type="spellStart"/>
      <w:r>
        <w:rPr>
          <w:lang w:val="en-US"/>
        </w:rPr>
        <w:t>NhanVien</w:t>
      </w:r>
      <w:bookmarkEnd w:id="17"/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760"/>
        <w:gridCol w:w="1276"/>
        <w:gridCol w:w="1984"/>
        <w:gridCol w:w="3798"/>
      </w:tblGrid>
      <w:tr w:rsidR="003643E2" w:rsidRPr="003643E2" w14:paraId="271AF850" w14:textId="77777777" w:rsidTr="003643E2">
        <w:tc>
          <w:tcPr>
            <w:tcW w:w="758" w:type="dxa"/>
          </w:tcPr>
          <w:p w14:paraId="1C5BF9AD" w14:textId="77777777" w:rsidR="003643E2" w:rsidRPr="003643E2" w:rsidRDefault="003643E2" w:rsidP="003643E2">
            <w:r w:rsidRPr="003643E2">
              <w:t>STT</w:t>
            </w:r>
          </w:p>
        </w:tc>
        <w:tc>
          <w:tcPr>
            <w:tcW w:w="1760" w:type="dxa"/>
          </w:tcPr>
          <w:p w14:paraId="0F861D6B" w14:textId="77777777" w:rsidR="003643E2" w:rsidRPr="003643E2" w:rsidRDefault="003643E2" w:rsidP="003643E2">
            <w:r w:rsidRPr="003643E2">
              <w:t>Tên thuộc tính</w:t>
            </w:r>
          </w:p>
        </w:tc>
        <w:tc>
          <w:tcPr>
            <w:tcW w:w="1276" w:type="dxa"/>
          </w:tcPr>
          <w:p w14:paraId="272354DC" w14:textId="141C4FDB" w:rsidR="003643E2" w:rsidRPr="003643E2" w:rsidRDefault="003643E2" w:rsidP="003643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984" w:type="dxa"/>
          </w:tcPr>
          <w:p w14:paraId="117B3E3D" w14:textId="77777777" w:rsidR="003643E2" w:rsidRPr="003643E2" w:rsidRDefault="003643E2" w:rsidP="003643E2">
            <w:r w:rsidRPr="003643E2">
              <w:t>Ràng buộc</w:t>
            </w:r>
          </w:p>
        </w:tc>
        <w:tc>
          <w:tcPr>
            <w:tcW w:w="3798" w:type="dxa"/>
          </w:tcPr>
          <w:p w14:paraId="400F541F" w14:textId="77777777" w:rsidR="003643E2" w:rsidRPr="003643E2" w:rsidRDefault="003643E2" w:rsidP="003643E2">
            <w:r w:rsidRPr="003643E2">
              <w:t>Ý nghĩa/ghi chú</w:t>
            </w:r>
          </w:p>
        </w:tc>
      </w:tr>
      <w:tr w:rsidR="003643E2" w:rsidRPr="003643E2" w14:paraId="08D15F8C" w14:textId="77777777" w:rsidTr="003643E2">
        <w:tc>
          <w:tcPr>
            <w:tcW w:w="758" w:type="dxa"/>
          </w:tcPr>
          <w:p w14:paraId="50B4E0BD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1</w:t>
            </w:r>
          </w:p>
        </w:tc>
        <w:tc>
          <w:tcPr>
            <w:tcW w:w="1760" w:type="dxa"/>
          </w:tcPr>
          <w:p w14:paraId="461E9E08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Tên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tài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khoản</w:t>
            </w:r>
            <w:proofErr w:type="spellEnd"/>
          </w:p>
        </w:tc>
        <w:tc>
          <w:tcPr>
            <w:tcW w:w="1276" w:type="dxa"/>
          </w:tcPr>
          <w:p w14:paraId="1FA17DE9" w14:textId="1992DC40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4" w:type="dxa"/>
          </w:tcPr>
          <w:p w14:paraId="116827CB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Duy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nhất</w:t>
            </w:r>
            <w:proofErr w:type="spellEnd"/>
          </w:p>
        </w:tc>
        <w:tc>
          <w:tcPr>
            <w:tcW w:w="3798" w:type="dxa"/>
          </w:tcPr>
          <w:p w14:paraId="63CB498C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Tên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Tài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khoản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đăng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nhập</w:t>
            </w:r>
            <w:proofErr w:type="spellEnd"/>
          </w:p>
        </w:tc>
      </w:tr>
      <w:tr w:rsidR="003643E2" w:rsidRPr="003643E2" w14:paraId="5F77C6C6" w14:textId="77777777" w:rsidTr="003643E2">
        <w:tc>
          <w:tcPr>
            <w:tcW w:w="758" w:type="dxa"/>
          </w:tcPr>
          <w:p w14:paraId="634B2F9C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2</w:t>
            </w:r>
          </w:p>
        </w:tc>
        <w:tc>
          <w:tcPr>
            <w:tcW w:w="1760" w:type="dxa"/>
          </w:tcPr>
          <w:p w14:paraId="566E64E3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Họ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và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tên</w:t>
            </w:r>
            <w:proofErr w:type="spellEnd"/>
          </w:p>
        </w:tc>
        <w:tc>
          <w:tcPr>
            <w:tcW w:w="1276" w:type="dxa"/>
          </w:tcPr>
          <w:p w14:paraId="642143E9" w14:textId="47CB6859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4" w:type="dxa"/>
          </w:tcPr>
          <w:p w14:paraId="6B372D9D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Tối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đa</w:t>
            </w:r>
            <w:proofErr w:type="spellEnd"/>
            <w:r w:rsidRPr="003643E2">
              <w:rPr>
                <w:lang w:val="en-US"/>
              </w:rPr>
              <w:t xml:space="preserve"> 50 </w:t>
            </w:r>
            <w:proofErr w:type="spellStart"/>
            <w:r w:rsidRPr="003643E2">
              <w:rPr>
                <w:lang w:val="en-US"/>
              </w:rPr>
              <w:t>ký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tự</w:t>
            </w:r>
            <w:proofErr w:type="spellEnd"/>
          </w:p>
        </w:tc>
        <w:tc>
          <w:tcPr>
            <w:tcW w:w="3798" w:type="dxa"/>
          </w:tcPr>
          <w:p w14:paraId="3EDDD66C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Họ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và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tên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nhân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viên</w:t>
            </w:r>
            <w:proofErr w:type="spellEnd"/>
          </w:p>
        </w:tc>
      </w:tr>
      <w:tr w:rsidR="003643E2" w:rsidRPr="003643E2" w14:paraId="74D0E87B" w14:textId="77777777" w:rsidTr="003643E2">
        <w:tc>
          <w:tcPr>
            <w:tcW w:w="758" w:type="dxa"/>
          </w:tcPr>
          <w:p w14:paraId="11117618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3</w:t>
            </w:r>
          </w:p>
        </w:tc>
        <w:tc>
          <w:tcPr>
            <w:tcW w:w="1760" w:type="dxa"/>
          </w:tcPr>
          <w:p w14:paraId="65EC3A3A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Mật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khẩu</w:t>
            </w:r>
            <w:proofErr w:type="spellEnd"/>
          </w:p>
        </w:tc>
        <w:tc>
          <w:tcPr>
            <w:tcW w:w="1276" w:type="dxa"/>
          </w:tcPr>
          <w:p w14:paraId="3282B629" w14:textId="0B9077A4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4" w:type="dxa"/>
          </w:tcPr>
          <w:p w14:paraId="5B931CBB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3798" w:type="dxa"/>
          </w:tcPr>
          <w:p w14:paraId="35C229F8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Mật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khẩu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đăng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nhập</w:t>
            </w:r>
            <w:proofErr w:type="spellEnd"/>
          </w:p>
        </w:tc>
      </w:tr>
      <w:tr w:rsidR="003643E2" w:rsidRPr="003643E2" w14:paraId="672D5687" w14:textId="77777777" w:rsidTr="003643E2">
        <w:tc>
          <w:tcPr>
            <w:tcW w:w="758" w:type="dxa"/>
          </w:tcPr>
          <w:p w14:paraId="0D73AB47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4</w:t>
            </w:r>
          </w:p>
        </w:tc>
        <w:tc>
          <w:tcPr>
            <w:tcW w:w="1760" w:type="dxa"/>
          </w:tcPr>
          <w:p w14:paraId="297E682F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Ngày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sinh</w:t>
            </w:r>
            <w:proofErr w:type="spellEnd"/>
          </w:p>
        </w:tc>
        <w:tc>
          <w:tcPr>
            <w:tcW w:w="1276" w:type="dxa"/>
          </w:tcPr>
          <w:p w14:paraId="716F9F0C" w14:textId="0D78B0B3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14:paraId="6235969A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3798" w:type="dxa"/>
          </w:tcPr>
          <w:p w14:paraId="3CDF8CE7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Ngày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sinh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của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nhân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viên</w:t>
            </w:r>
            <w:proofErr w:type="spellEnd"/>
          </w:p>
        </w:tc>
      </w:tr>
      <w:tr w:rsidR="003643E2" w:rsidRPr="003643E2" w14:paraId="79179BE7" w14:textId="77777777" w:rsidTr="003643E2">
        <w:tc>
          <w:tcPr>
            <w:tcW w:w="758" w:type="dxa"/>
          </w:tcPr>
          <w:p w14:paraId="515D665D" w14:textId="77777777" w:rsidR="003643E2" w:rsidRPr="003643E2" w:rsidRDefault="003643E2" w:rsidP="003643E2">
            <w:pPr>
              <w:rPr>
                <w:lang w:val="en-US"/>
              </w:rPr>
            </w:pPr>
            <w:r w:rsidRPr="003643E2">
              <w:rPr>
                <w:lang w:val="en-US"/>
              </w:rPr>
              <w:t>5</w:t>
            </w:r>
          </w:p>
        </w:tc>
        <w:tc>
          <w:tcPr>
            <w:tcW w:w="1760" w:type="dxa"/>
          </w:tcPr>
          <w:p w14:paraId="072CD827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Quyền</w:t>
            </w:r>
            <w:proofErr w:type="spellEnd"/>
          </w:p>
        </w:tc>
        <w:tc>
          <w:tcPr>
            <w:tcW w:w="1276" w:type="dxa"/>
          </w:tcPr>
          <w:p w14:paraId="5E6D05E4" w14:textId="381BF1FB" w:rsidR="003643E2" w:rsidRPr="003643E2" w:rsidRDefault="003643E2" w:rsidP="003643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4" w:type="dxa"/>
          </w:tcPr>
          <w:p w14:paraId="1787DEBC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Hợp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lệ</w:t>
            </w:r>
            <w:proofErr w:type="spellEnd"/>
          </w:p>
        </w:tc>
        <w:tc>
          <w:tcPr>
            <w:tcW w:w="3798" w:type="dxa"/>
          </w:tcPr>
          <w:p w14:paraId="5278A325" w14:textId="77777777" w:rsidR="003643E2" w:rsidRPr="003643E2" w:rsidRDefault="003643E2" w:rsidP="003643E2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Quyền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nhân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viên</w:t>
            </w:r>
            <w:proofErr w:type="spellEnd"/>
            <w:r w:rsidRPr="003643E2">
              <w:rPr>
                <w:lang w:val="en-US"/>
              </w:rPr>
              <w:t xml:space="preserve">: </w:t>
            </w:r>
            <w:proofErr w:type="spellStart"/>
            <w:r w:rsidRPr="003643E2">
              <w:rPr>
                <w:lang w:val="en-US"/>
              </w:rPr>
              <w:t>nhân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viên</w:t>
            </w:r>
            <w:proofErr w:type="spellEnd"/>
            <w:r w:rsidRPr="003643E2">
              <w:rPr>
                <w:lang w:val="en-US"/>
              </w:rPr>
              <w:t xml:space="preserve">, </w:t>
            </w:r>
            <w:proofErr w:type="spellStart"/>
            <w:r w:rsidRPr="003643E2">
              <w:rPr>
                <w:lang w:val="en-US"/>
              </w:rPr>
              <w:t>quản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lý</w:t>
            </w:r>
            <w:proofErr w:type="spellEnd"/>
          </w:p>
        </w:tc>
      </w:tr>
    </w:tbl>
    <w:p w14:paraId="66F6926B" w14:textId="1B8D1D8D" w:rsidR="003643E2" w:rsidRDefault="003643E2" w:rsidP="003643E2">
      <w:pPr>
        <w:rPr>
          <w:lang w:val="en-US"/>
        </w:rPr>
      </w:pPr>
    </w:p>
    <w:p w14:paraId="0FB37B60" w14:textId="1B07FBD4" w:rsidR="00907DB0" w:rsidRDefault="00907DB0" w:rsidP="00907DB0">
      <w:pPr>
        <w:pStyle w:val="Heading2"/>
        <w:rPr>
          <w:lang w:val="en-US"/>
        </w:rPr>
      </w:pPr>
      <w:bookmarkStart w:id="18" w:name="_Toc8641030"/>
      <w:proofErr w:type="spellStart"/>
      <w:r>
        <w:rPr>
          <w:lang w:val="en-US"/>
        </w:rPr>
        <w:lastRenderedPageBreak/>
        <w:t>LapHoaDon</w:t>
      </w:r>
      <w:bookmarkEnd w:id="18"/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760"/>
        <w:gridCol w:w="1276"/>
        <w:gridCol w:w="1984"/>
        <w:gridCol w:w="3798"/>
      </w:tblGrid>
      <w:tr w:rsidR="00907DB0" w:rsidRPr="003643E2" w14:paraId="0E819E82" w14:textId="77777777" w:rsidTr="00CC7BF4">
        <w:tc>
          <w:tcPr>
            <w:tcW w:w="758" w:type="dxa"/>
          </w:tcPr>
          <w:p w14:paraId="54991035" w14:textId="77777777" w:rsidR="00907DB0" w:rsidRPr="003643E2" w:rsidRDefault="00907DB0" w:rsidP="00CC7BF4">
            <w:r w:rsidRPr="003643E2">
              <w:t>STT</w:t>
            </w:r>
          </w:p>
        </w:tc>
        <w:tc>
          <w:tcPr>
            <w:tcW w:w="1760" w:type="dxa"/>
          </w:tcPr>
          <w:p w14:paraId="0F0FAFDA" w14:textId="77777777" w:rsidR="00907DB0" w:rsidRPr="003643E2" w:rsidRDefault="00907DB0" w:rsidP="00CC7BF4">
            <w:r w:rsidRPr="003643E2">
              <w:t>Tên thuộc tính</w:t>
            </w:r>
          </w:p>
        </w:tc>
        <w:tc>
          <w:tcPr>
            <w:tcW w:w="1276" w:type="dxa"/>
          </w:tcPr>
          <w:p w14:paraId="67D9F591" w14:textId="77777777" w:rsidR="00907DB0" w:rsidRPr="003643E2" w:rsidRDefault="00907DB0" w:rsidP="00CC7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Kiểu</w:t>
            </w:r>
            <w:proofErr w:type="spellEnd"/>
          </w:p>
        </w:tc>
        <w:tc>
          <w:tcPr>
            <w:tcW w:w="1984" w:type="dxa"/>
          </w:tcPr>
          <w:p w14:paraId="2FAE9E6F" w14:textId="77777777" w:rsidR="00907DB0" w:rsidRPr="003643E2" w:rsidRDefault="00907DB0" w:rsidP="00CC7BF4">
            <w:r w:rsidRPr="003643E2">
              <w:t>Ràng buộc</w:t>
            </w:r>
          </w:p>
        </w:tc>
        <w:tc>
          <w:tcPr>
            <w:tcW w:w="3798" w:type="dxa"/>
          </w:tcPr>
          <w:p w14:paraId="5900CB3C" w14:textId="77777777" w:rsidR="00907DB0" w:rsidRPr="003643E2" w:rsidRDefault="00907DB0" w:rsidP="00CC7BF4">
            <w:r w:rsidRPr="003643E2">
              <w:t>Ý nghĩa/ghi chú</w:t>
            </w:r>
          </w:p>
        </w:tc>
      </w:tr>
      <w:tr w:rsidR="00907DB0" w:rsidRPr="003643E2" w14:paraId="03111563" w14:textId="77777777" w:rsidTr="00CC7BF4">
        <w:tc>
          <w:tcPr>
            <w:tcW w:w="758" w:type="dxa"/>
          </w:tcPr>
          <w:p w14:paraId="1DAA8F4F" w14:textId="77777777" w:rsidR="00907DB0" w:rsidRPr="003643E2" w:rsidRDefault="00907DB0" w:rsidP="00CC7BF4">
            <w:pPr>
              <w:rPr>
                <w:lang w:val="en-US"/>
              </w:rPr>
            </w:pPr>
            <w:r w:rsidRPr="003643E2">
              <w:rPr>
                <w:lang w:val="en-US"/>
              </w:rPr>
              <w:t>1</w:t>
            </w:r>
          </w:p>
        </w:tc>
        <w:tc>
          <w:tcPr>
            <w:tcW w:w="1760" w:type="dxa"/>
          </w:tcPr>
          <w:p w14:paraId="33489860" w14:textId="77777777" w:rsidR="00907DB0" w:rsidRPr="003643E2" w:rsidRDefault="00907DB0" w:rsidP="00CC7BF4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Tên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tài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khoản</w:t>
            </w:r>
            <w:proofErr w:type="spellEnd"/>
          </w:p>
        </w:tc>
        <w:tc>
          <w:tcPr>
            <w:tcW w:w="1276" w:type="dxa"/>
          </w:tcPr>
          <w:p w14:paraId="030A6A14" w14:textId="77777777" w:rsidR="00907DB0" w:rsidRPr="003643E2" w:rsidRDefault="00907DB0" w:rsidP="00CC7B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4" w:type="dxa"/>
          </w:tcPr>
          <w:p w14:paraId="41943484" w14:textId="77777777" w:rsidR="00907DB0" w:rsidRPr="003643E2" w:rsidRDefault="00907DB0" w:rsidP="00CC7BF4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Duy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nhất</w:t>
            </w:r>
            <w:proofErr w:type="spellEnd"/>
          </w:p>
        </w:tc>
        <w:tc>
          <w:tcPr>
            <w:tcW w:w="3798" w:type="dxa"/>
          </w:tcPr>
          <w:p w14:paraId="6DAF8F15" w14:textId="77777777" w:rsidR="00907DB0" w:rsidRPr="003643E2" w:rsidRDefault="00907DB0" w:rsidP="00CC7BF4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Tên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Tài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khoản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đăng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nhập</w:t>
            </w:r>
            <w:proofErr w:type="spellEnd"/>
          </w:p>
        </w:tc>
      </w:tr>
      <w:tr w:rsidR="00907DB0" w:rsidRPr="003643E2" w14:paraId="1E846F19" w14:textId="77777777" w:rsidTr="00CC7BF4">
        <w:tc>
          <w:tcPr>
            <w:tcW w:w="758" w:type="dxa"/>
          </w:tcPr>
          <w:p w14:paraId="416E3B13" w14:textId="77777777" w:rsidR="00907DB0" w:rsidRPr="003643E2" w:rsidRDefault="00907DB0" w:rsidP="00CC7BF4">
            <w:pPr>
              <w:rPr>
                <w:lang w:val="en-US"/>
              </w:rPr>
            </w:pPr>
            <w:r w:rsidRPr="003643E2">
              <w:rPr>
                <w:lang w:val="en-US"/>
              </w:rPr>
              <w:t>2</w:t>
            </w:r>
          </w:p>
        </w:tc>
        <w:tc>
          <w:tcPr>
            <w:tcW w:w="1760" w:type="dxa"/>
          </w:tcPr>
          <w:p w14:paraId="3CDD2604" w14:textId="77777777" w:rsidR="00907DB0" w:rsidRPr="003643E2" w:rsidRDefault="00907DB0" w:rsidP="00CC7BF4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Họ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và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tên</w:t>
            </w:r>
            <w:proofErr w:type="spellEnd"/>
          </w:p>
        </w:tc>
        <w:tc>
          <w:tcPr>
            <w:tcW w:w="1276" w:type="dxa"/>
          </w:tcPr>
          <w:p w14:paraId="0B083755" w14:textId="77777777" w:rsidR="00907DB0" w:rsidRPr="003643E2" w:rsidRDefault="00907DB0" w:rsidP="00CC7B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4" w:type="dxa"/>
          </w:tcPr>
          <w:p w14:paraId="553F5D1E" w14:textId="77777777" w:rsidR="00907DB0" w:rsidRPr="003643E2" w:rsidRDefault="00907DB0" w:rsidP="00CC7BF4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Tối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đa</w:t>
            </w:r>
            <w:proofErr w:type="spellEnd"/>
            <w:r w:rsidRPr="003643E2">
              <w:rPr>
                <w:lang w:val="en-US"/>
              </w:rPr>
              <w:t xml:space="preserve"> 50 </w:t>
            </w:r>
            <w:proofErr w:type="spellStart"/>
            <w:r w:rsidRPr="003643E2">
              <w:rPr>
                <w:lang w:val="en-US"/>
              </w:rPr>
              <w:t>ký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tự</w:t>
            </w:r>
            <w:proofErr w:type="spellEnd"/>
          </w:p>
        </w:tc>
        <w:tc>
          <w:tcPr>
            <w:tcW w:w="3798" w:type="dxa"/>
          </w:tcPr>
          <w:p w14:paraId="7AE42C4D" w14:textId="77777777" w:rsidR="00907DB0" w:rsidRPr="003643E2" w:rsidRDefault="00907DB0" w:rsidP="00CC7BF4">
            <w:pPr>
              <w:rPr>
                <w:lang w:val="en-US"/>
              </w:rPr>
            </w:pPr>
            <w:proofErr w:type="spellStart"/>
            <w:r w:rsidRPr="003643E2">
              <w:rPr>
                <w:lang w:val="en-US"/>
              </w:rPr>
              <w:t>Họ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và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tên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nhân</w:t>
            </w:r>
            <w:proofErr w:type="spellEnd"/>
            <w:r w:rsidRPr="003643E2">
              <w:rPr>
                <w:lang w:val="en-US"/>
              </w:rPr>
              <w:t xml:space="preserve"> </w:t>
            </w:r>
            <w:proofErr w:type="spellStart"/>
            <w:r w:rsidRPr="003643E2">
              <w:rPr>
                <w:lang w:val="en-US"/>
              </w:rPr>
              <w:t>viên</w:t>
            </w:r>
            <w:proofErr w:type="spellEnd"/>
          </w:p>
        </w:tc>
      </w:tr>
      <w:tr w:rsidR="00907DB0" w:rsidRPr="003643E2" w14:paraId="6DCFC66F" w14:textId="77777777" w:rsidTr="00CC7BF4">
        <w:tc>
          <w:tcPr>
            <w:tcW w:w="758" w:type="dxa"/>
          </w:tcPr>
          <w:p w14:paraId="06DF2FDE" w14:textId="395088DE" w:rsidR="00907DB0" w:rsidRPr="003643E2" w:rsidRDefault="00907DB0" w:rsidP="00907D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0" w:type="dxa"/>
          </w:tcPr>
          <w:p w14:paraId="3B3C1637" w14:textId="14C2B075" w:rsidR="00907DB0" w:rsidRPr="003643E2" w:rsidRDefault="00907DB0" w:rsidP="00907DB0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Số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  <w:tc>
          <w:tcPr>
            <w:tcW w:w="1276" w:type="dxa"/>
          </w:tcPr>
          <w:p w14:paraId="0B2D0929" w14:textId="0BF82A69" w:rsidR="00907DB0" w:rsidRDefault="00907DB0" w:rsidP="00907DB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84" w:type="dxa"/>
          </w:tcPr>
          <w:p w14:paraId="59C520D1" w14:textId="4A7FB092" w:rsidR="00907DB0" w:rsidRPr="003643E2" w:rsidRDefault="00907DB0" w:rsidP="00907DB0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Duy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nhất</w:t>
            </w:r>
            <w:proofErr w:type="spellEnd"/>
          </w:p>
        </w:tc>
        <w:tc>
          <w:tcPr>
            <w:tcW w:w="3798" w:type="dxa"/>
          </w:tcPr>
          <w:p w14:paraId="7A88D13B" w14:textId="1FA5B43F" w:rsidR="00907DB0" w:rsidRPr="003643E2" w:rsidRDefault="00907DB0" w:rsidP="00907DB0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Mã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của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hóa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đơn</w:t>
            </w:r>
            <w:proofErr w:type="spellEnd"/>
          </w:p>
        </w:tc>
      </w:tr>
      <w:tr w:rsidR="00907DB0" w:rsidRPr="003643E2" w14:paraId="10AF0129" w14:textId="77777777" w:rsidTr="00CC7BF4">
        <w:tc>
          <w:tcPr>
            <w:tcW w:w="758" w:type="dxa"/>
          </w:tcPr>
          <w:p w14:paraId="2A040866" w14:textId="3744C416" w:rsidR="00907DB0" w:rsidRDefault="00907DB0" w:rsidP="00907D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0" w:type="dxa"/>
          </w:tcPr>
          <w:p w14:paraId="77C307BE" w14:textId="3FD333F0" w:rsidR="00907DB0" w:rsidRPr="00273F43" w:rsidRDefault="00907DB0" w:rsidP="00907DB0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Thành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tiền</w:t>
            </w:r>
            <w:proofErr w:type="spellEnd"/>
          </w:p>
        </w:tc>
        <w:tc>
          <w:tcPr>
            <w:tcW w:w="1276" w:type="dxa"/>
          </w:tcPr>
          <w:p w14:paraId="100D0A4C" w14:textId="247C4FA3" w:rsidR="00907DB0" w:rsidRDefault="00907DB0" w:rsidP="00907DB0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984" w:type="dxa"/>
          </w:tcPr>
          <w:p w14:paraId="5F50CC44" w14:textId="5007E4B3" w:rsidR="00907DB0" w:rsidRPr="00273F43" w:rsidRDefault="00907DB0" w:rsidP="00907DB0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Không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âm</w:t>
            </w:r>
            <w:proofErr w:type="spellEnd"/>
          </w:p>
        </w:tc>
        <w:tc>
          <w:tcPr>
            <w:tcW w:w="3798" w:type="dxa"/>
          </w:tcPr>
          <w:p w14:paraId="39B9318F" w14:textId="59DD819D" w:rsidR="00907DB0" w:rsidRPr="00273F43" w:rsidRDefault="00907DB0" w:rsidP="00907DB0">
            <w:pPr>
              <w:rPr>
                <w:lang w:val="en-US"/>
              </w:rPr>
            </w:pPr>
            <w:proofErr w:type="spellStart"/>
            <w:r w:rsidRPr="00273F43">
              <w:rPr>
                <w:lang w:val="en-US"/>
              </w:rPr>
              <w:t>Số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tiền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khách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hàng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cần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phải</w:t>
            </w:r>
            <w:proofErr w:type="spellEnd"/>
            <w:r w:rsidRPr="00273F43">
              <w:rPr>
                <w:lang w:val="en-US"/>
              </w:rPr>
              <w:t xml:space="preserve"> </w:t>
            </w:r>
            <w:proofErr w:type="spellStart"/>
            <w:r w:rsidRPr="00273F43">
              <w:rPr>
                <w:lang w:val="en-US"/>
              </w:rPr>
              <w:t>trả</w:t>
            </w:r>
            <w:proofErr w:type="spellEnd"/>
          </w:p>
        </w:tc>
      </w:tr>
    </w:tbl>
    <w:p w14:paraId="1C54B129" w14:textId="77777777" w:rsidR="00907DB0" w:rsidRPr="00907DB0" w:rsidRDefault="00907DB0" w:rsidP="00907DB0">
      <w:pPr>
        <w:rPr>
          <w:lang w:val="en-US"/>
        </w:rPr>
      </w:pPr>
    </w:p>
    <w:sectPr w:rsidR="00907DB0" w:rsidRPr="00907DB0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47A57" w14:textId="77777777" w:rsidR="00A6234E" w:rsidRDefault="00A6234E">
      <w:r>
        <w:separator/>
      </w:r>
    </w:p>
  </w:endnote>
  <w:endnote w:type="continuationSeparator" w:id="0">
    <w:p w14:paraId="00A1684B" w14:textId="77777777" w:rsidR="00A6234E" w:rsidRDefault="00A62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643E2" w14:paraId="72F7A67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50CF2D2" w14:textId="77777777" w:rsidR="003643E2" w:rsidRPr="007A1DE8" w:rsidRDefault="003643E2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71F5AEE" wp14:editId="18F02BF6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CCC4172" w14:textId="77777777" w:rsidR="003643E2" w:rsidRPr="00B871C5" w:rsidRDefault="003643E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1BA7E19" w14:textId="77777777" w:rsidR="003643E2" w:rsidRDefault="0036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2D43F" w14:textId="77777777" w:rsidR="00A6234E" w:rsidRDefault="00A6234E">
      <w:r>
        <w:separator/>
      </w:r>
    </w:p>
  </w:footnote>
  <w:footnote w:type="continuationSeparator" w:id="0">
    <w:p w14:paraId="68B8FFD4" w14:textId="77777777" w:rsidR="00A6234E" w:rsidRDefault="00A62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ED70" w14:textId="77777777" w:rsidR="003643E2" w:rsidRDefault="003643E2">
    <w:r w:rsidRPr="004257CD">
      <w:rPr>
        <w:noProof/>
        <w:lang w:val="en-US"/>
      </w:rPr>
      <w:drawing>
        <wp:anchor distT="0" distB="0" distL="114300" distR="114300" simplePos="0" relativeHeight="251688448" behindDoc="1" locked="0" layoutInCell="1" allowOverlap="1" wp14:anchorId="57F52401" wp14:editId="72732A0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3643E2" w14:paraId="4F65ADEA" w14:textId="77777777" w:rsidTr="008D3541">
      <w:tc>
        <w:tcPr>
          <w:tcW w:w="6623" w:type="dxa"/>
          <w:shd w:val="clear" w:color="auto" w:fill="auto"/>
        </w:tcPr>
        <w:p w14:paraId="0BCAB3F6" w14:textId="77777777" w:rsidR="003643E2" w:rsidRPr="00B93F02" w:rsidRDefault="003643E2">
          <w:pPr>
            <w:pStyle w:val="Header"/>
            <w:rPr>
              <w:lang w:val="en-US"/>
            </w:rPr>
          </w:pPr>
          <w:proofErr w:type="spellStart"/>
          <w:r w:rsidRPr="00B93F02">
            <w:rPr>
              <w:lang w:val="en-US"/>
            </w:rPr>
            <w:t>Quản</w:t>
          </w:r>
          <w:proofErr w:type="spellEnd"/>
          <w:r w:rsidRPr="00B93F02">
            <w:rPr>
              <w:lang w:val="en-US"/>
            </w:rPr>
            <w:t xml:space="preserve"> </w:t>
          </w:r>
          <w:proofErr w:type="spellStart"/>
          <w:r w:rsidRPr="00B93F02">
            <w:rPr>
              <w:lang w:val="en-US"/>
            </w:rPr>
            <w:t>lý</w:t>
          </w:r>
          <w:proofErr w:type="spellEnd"/>
          <w:r w:rsidRPr="00B93F02">
            <w:rPr>
              <w:lang w:val="en-US"/>
            </w:rPr>
            <w:t xml:space="preserve"> </w:t>
          </w:r>
          <w:proofErr w:type="spellStart"/>
          <w:r w:rsidRPr="00B93F02">
            <w:rPr>
              <w:lang w:val="en-US"/>
            </w:rPr>
            <w:t>nhà</w:t>
          </w:r>
          <w:proofErr w:type="spellEnd"/>
          <w:r w:rsidRPr="00B93F02">
            <w:rPr>
              <w:lang w:val="en-US"/>
            </w:rPr>
            <w:t xml:space="preserve"> </w:t>
          </w:r>
          <w:proofErr w:type="spellStart"/>
          <w:r w:rsidRPr="00B93F02">
            <w:rPr>
              <w:lang w:val="en-US"/>
            </w:rPr>
            <w:t>hàng</w:t>
          </w:r>
          <w:proofErr w:type="spellEnd"/>
        </w:p>
      </w:tc>
      <w:tc>
        <w:tcPr>
          <w:tcW w:w="2845" w:type="dxa"/>
          <w:shd w:val="clear" w:color="auto" w:fill="auto"/>
        </w:tcPr>
        <w:p w14:paraId="7A66A8C6" w14:textId="77777777" w:rsidR="003643E2" w:rsidRPr="008D3541" w:rsidRDefault="003643E2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lang w:val="en-US"/>
            </w:rPr>
            <w:t>1.0</w:t>
          </w:r>
        </w:p>
      </w:tc>
    </w:tr>
    <w:tr w:rsidR="003643E2" w14:paraId="562C4F6F" w14:textId="77777777" w:rsidTr="008D3541">
      <w:tc>
        <w:tcPr>
          <w:tcW w:w="6623" w:type="dxa"/>
          <w:shd w:val="clear" w:color="auto" w:fill="auto"/>
        </w:tcPr>
        <w:p w14:paraId="0ACDB8C3" w14:textId="77777777" w:rsidR="003643E2" w:rsidRPr="008D3541" w:rsidRDefault="003643E2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135C0A6" w14:textId="77777777" w:rsidR="003643E2" w:rsidRPr="008D3541" w:rsidRDefault="003643E2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lang w:val="en-US"/>
            </w:rPr>
            <w:t>12/05/2019</w:t>
          </w:r>
        </w:p>
      </w:tc>
    </w:tr>
  </w:tbl>
  <w:p w14:paraId="7CF038D3" w14:textId="77777777" w:rsidR="003643E2" w:rsidRPr="007A1DE8" w:rsidRDefault="003643E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57B9B"/>
    <w:rsid w:val="00213ECB"/>
    <w:rsid w:val="002160F2"/>
    <w:rsid w:val="00221A67"/>
    <w:rsid w:val="00273F43"/>
    <w:rsid w:val="00301562"/>
    <w:rsid w:val="0031511D"/>
    <w:rsid w:val="003306A3"/>
    <w:rsid w:val="003548A8"/>
    <w:rsid w:val="003643E2"/>
    <w:rsid w:val="003701D7"/>
    <w:rsid w:val="00372929"/>
    <w:rsid w:val="003747E6"/>
    <w:rsid w:val="003C2F0F"/>
    <w:rsid w:val="004176B5"/>
    <w:rsid w:val="00435847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D3541"/>
    <w:rsid w:val="00907DB0"/>
    <w:rsid w:val="00984338"/>
    <w:rsid w:val="00996F01"/>
    <w:rsid w:val="0099744F"/>
    <w:rsid w:val="009B2AFC"/>
    <w:rsid w:val="009F47F5"/>
    <w:rsid w:val="00A077C4"/>
    <w:rsid w:val="00A23833"/>
    <w:rsid w:val="00A475B8"/>
    <w:rsid w:val="00A544E7"/>
    <w:rsid w:val="00A6234E"/>
    <w:rsid w:val="00A638EF"/>
    <w:rsid w:val="00B871C5"/>
    <w:rsid w:val="00B93F02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02BCB"/>
    <w:rsid w:val="00E95D0C"/>
    <w:rsid w:val="00F15809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03F36B"/>
  <w15:docId w15:val="{09D6BABD-AF30-4626-8935-26C2E690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DF40-B985-4824-A060-B8DE73C8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111</TotalTime>
  <Pages>7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5297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Đặng Thanh Tuấn</cp:lastModifiedBy>
  <cp:revision>10</cp:revision>
  <cp:lastPrinted>2013-12-07T15:58:00Z</cp:lastPrinted>
  <dcterms:created xsi:type="dcterms:W3CDTF">2013-10-13T11:14:00Z</dcterms:created>
  <dcterms:modified xsi:type="dcterms:W3CDTF">2019-05-13T04:56:00Z</dcterms:modified>
</cp:coreProperties>
</file>