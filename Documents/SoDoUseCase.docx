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34C1" w14:textId="77777777" w:rsidR="003548A8" w:rsidRPr="00C63DA0" w:rsidRDefault="003548A8" w:rsidP="003548A8">
      <w:pPr>
        <w:rPr>
          <w:lang w:val="en-US"/>
        </w:rPr>
      </w:pPr>
    </w:p>
    <w:p w14:paraId="6AA6B6FD" w14:textId="77777777" w:rsidR="00301562" w:rsidRPr="00C63DA0" w:rsidRDefault="00301562" w:rsidP="003548A8">
      <w:pPr>
        <w:rPr>
          <w:lang w:val="en-US"/>
        </w:rPr>
      </w:pPr>
    </w:p>
    <w:p w14:paraId="18C6F0D0" w14:textId="77777777" w:rsidR="00301562" w:rsidRPr="00C63DA0" w:rsidRDefault="00301562" w:rsidP="003548A8">
      <w:pPr>
        <w:rPr>
          <w:lang w:val="en-US"/>
        </w:rPr>
      </w:pPr>
    </w:p>
    <w:p w14:paraId="23111A6E" w14:textId="77777777" w:rsidR="00301562" w:rsidRPr="00C63DA0" w:rsidRDefault="00301562" w:rsidP="003548A8">
      <w:pPr>
        <w:rPr>
          <w:lang w:val="en-US"/>
        </w:rPr>
      </w:pPr>
    </w:p>
    <w:p w14:paraId="622FB0A5" w14:textId="77777777" w:rsidR="00301562" w:rsidRPr="00C63DA0" w:rsidRDefault="00301562" w:rsidP="003548A8">
      <w:pPr>
        <w:rPr>
          <w:lang w:val="en-US"/>
        </w:rPr>
      </w:pPr>
    </w:p>
    <w:p w14:paraId="5A989D1B" w14:textId="77777777" w:rsidR="00301562" w:rsidRPr="00C63DA0" w:rsidRDefault="00301562" w:rsidP="003548A8">
      <w:pPr>
        <w:rPr>
          <w:lang w:val="en-US"/>
        </w:rPr>
      </w:pPr>
    </w:p>
    <w:p w14:paraId="2BCFF59E" w14:textId="77777777" w:rsidR="00301562" w:rsidRPr="00C63DA0" w:rsidRDefault="00301562" w:rsidP="003548A8">
      <w:pPr>
        <w:rPr>
          <w:lang w:val="en-US"/>
        </w:rPr>
      </w:pPr>
    </w:p>
    <w:p w14:paraId="640E7BF3" w14:textId="77777777" w:rsidR="003548A8" w:rsidRPr="00C63DA0" w:rsidRDefault="003548A8" w:rsidP="003548A8">
      <w:pPr>
        <w:rPr>
          <w:lang w:val="en-US"/>
        </w:rPr>
      </w:pPr>
    </w:p>
    <w:p w14:paraId="1AB5F30B" w14:textId="569FEC83" w:rsidR="00D234F3" w:rsidRPr="00C63DA0" w:rsidRDefault="00A23833" w:rsidP="007A1DE8">
      <w:pPr>
        <w:pStyle w:val="Title"/>
        <w:jc w:val="right"/>
        <w:rPr>
          <w:lang w:val="en-US"/>
        </w:rPr>
      </w:pPr>
      <w:proofErr w:type="spellStart"/>
      <w:r w:rsidRPr="00C63DA0">
        <w:rPr>
          <w:lang w:val="en-US"/>
        </w:rPr>
        <w:t>Mô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Use case</w:t>
      </w:r>
      <w:r w:rsidR="004A6966" w:rsidRPr="00C63DA0">
        <w:rPr>
          <w:lang w:val="en-US"/>
        </w:rPr>
        <w:t xml:space="preserve"> QUẢN LÝ NHÀ HÀNG</w:t>
      </w:r>
    </w:p>
    <w:p w14:paraId="5139B7B3" w14:textId="77777777" w:rsidR="007A1DE8" w:rsidRPr="00C63DA0" w:rsidRDefault="007A1DE8" w:rsidP="007A1DE8">
      <w:pPr>
        <w:rPr>
          <w:lang w:val="en-US"/>
        </w:rPr>
      </w:pPr>
    </w:p>
    <w:p w14:paraId="2E492B8A" w14:textId="7A33A432" w:rsidR="007A1DE8" w:rsidRPr="00C63DA0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C63DA0">
        <w:rPr>
          <w:rFonts w:ascii="Arial" w:hAnsi="Arial"/>
          <w:sz w:val="34"/>
          <w:szCs w:val="30"/>
          <w:lang w:val="en-US"/>
        </w:rPr>
        <w:t>Version</w:t>
      </w:r>
      <w:r w:rsidR="004A6966" w:rsidRPr="00C63DA0">
        <w:rPr>
          <w:rFonts w:ascii="Arial" w:hAnsi="Arial"/>
          <w:sz w:val="34"/>
          <w:szCs w:val="30"/>
          <w:lang w:val="en-US"/>
        </w:rPr>
        <w:t xml:space="preserve"> 1.0</w:t>
      </w:r>
    </w:p>
    <w:p w14:paraId="48181AFC" w14:textId="77777777" w:rsidR="00D234F3" w:rsidRPr="00C63DA0" w:rsidRDefault="00D234F3">
      <w:pPr>
        <w:pStyle w:val="Title"/>
        <w:jc w:val="both"/>
        <w:rPr>
          <w:lang w:val="en-US"/>
        </w:rPr>
      </w:pPr>
    </w:p>
    <w:p w14:paraId="5FD004D2" w14:textId="77777777" w:rsidR="003548A8" w:rsidRPr="00C63DA0" w:rsidRDefault="003548A8" w:rsidP="003548A8">
      <w:pPr>
        <w:rPr>
          <w:lang w:val="en-US"/>
        </w:rPr>
      </w:pPr>
    </w:p>
    <w:p w14:paraId="4A55CCDF" w14:textId="77777777" w:rsidR="00301562" w:rsidRPr="00C63DA0" w:rsidRDefault="00301562" w:rsidP="003548A8">
      <w:pPr>
        <w:rPr>
          <w:lang w:val="en-US"/>
        </w:rPr>
      </w:pPr>
    </w:p>
    <w:p w14:paraId="58A16605" w14:textId="77777777" w:rsidR="00301562" w:rsidRPr="00C63DA0" w:rsidRDefault="00301562" w:rsidP="003548A8">
      <w:pPr>
        <w:rPr>
          <w:lang w:val="en-US"/>
        </w:rPr>
      </w:pPr>
    </w:p>
    <w:p w14:paraId="42D3B3F2" w14:textId="77777777" w:rsidR="00301562" w:rsidRPr="00C63DA0" w:rsidRDefault="00301562" w:rsidP="003548A8">
      <w:pPr>
        <w:rPr>
          <w:lang w:val="en-US"/>
        </w:rPr>
      </w:pPr>
    </w:p>
    <w:p w14:paraId="4EAB147E" w14:textId="77777777" w:rsidR="00301562" w:rsidRPr="00C63DA0" w:rsidRDefault="00301562" w:rsidP="003548A8">
      <w:pPr>
        <w:rPr>
          <w:lang w:val="en-US"/>
        </w:rPr>
      </w:pPr>
    </w:p>
    <w:p w14:paraId="143E0DDA" w14:textId="77777777" w:rsidR="00301562" w:rsidRPr="00C63DA0" w:rsidRDefault="00301562" w:rsidP="003548A8">
      <w:pPr>
        <w:rPr>
          <w:lang w:val="en-US"/>
        </w:rPr>
      </w:pPr>
    </w:p>
    <w:p w14:paraId="2BA62323" w14:textId="77777777" w:rsidR="00301562" w:rsidRPr="00C63DA0" w:rsidRDefault="00301562" w:rsidP="003548A8">
      <w:pPr>
        <w:rPr>
          <w:lang w:val="en-US"/>
        </w:rPr>
      </w:pPr>
    </w:p>
    <w:p w14:paraId="1F9EBF5F" w14:textId="77777777" w:rsidR="00301562" w:rsidRPr="00C63DA0" w:rsidRDefault="00301562" w:rsidP="003548A8">
      <w:pPr>
        <w:rPr>
          <w:lang w:val="en-US"/>
        </w:rPr>
      </w:pPr>
    </w:p>
    <w:p w14:paraId="28206832" w14:textId="77777777" w:rsidR="00301562" w:rsidRPr="00C63DA0" w:rsidRDefault="00301562" w:rsidP="003548A8">
      <w:pPr>
        <w:rPr>
          <w:lang w:val="en-US"/>
        </w:rPr>
      </w:pPr>
    </w:p>
    <w:p w14:paraId="7E4A00FB" w14:textId="77777777" w:rsidR="003548A8" w:rsidRPr="00C63DA0" w:rsidRDefault="003548A8" w:rsidP="003548A8">
      <w:pPr>
        <w:rPr>
          <w:lang w:val="en-US"/>
        </w:rPr>
      </w:pPr>
    </w:p>
    <w:p w14:paraId="78148D93" w14:textId="77777777" w:rsidR="003548A8" w:rsidRPr="00C63DA0" w:rsidRDefault="003548A8" w:rsidP="003548A8">
      <w:pPr>
        <w:rPr>
          <w:lang w:val="en-US"/>
        </w:rPr>
      </w:pPr>
    </w:p>
    <w:p w14:paraId="47882BED" w14:textId="77777777" w:rsidR="003548A8" w:rsidRPr="00C63DA0" w:rsidRDefault="003548A8" w:rsidP="003548A8">
      <w:pPr>
        <w:rPr>
          <w:lang w:val="en-US"/>
        </w:rPr>
      </w:pPr>
    </w:p>
    <w:p w14:paraId="4E09EFC0" w14:textId="77777777" w:rsidR="003548A8" w:rsidRPr="00C63DA0" w:rsidRDefault="003548A8" w:rsidP="003548A8">
      <w:pPr>
        <w:rPr>
          <w:lang w:val="en-US"/>
        </w:rPr>
      </w:pPr>
    </w:p>
    <w:p w14:paraId="6E3F6B9E" w14:textId="77777777" w:rsidR="003548A8" w:rsidRPr="00C63DA0" w:rsidRDefault="003548A8" w:rsidP="003548A8">
      <w:pPr>
        <w:rPr>
          <w:lang w:val="en-US"/>
        </w:rPr>
      </w:pPr>
    </w:p>
    <w:p w14:paraId="1210888F" w14:textId="2A2EFBF7" w:rsidR="003548A8" w:rsidRPr="00C63DA0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C63DA0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C63DA0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3DA0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C63DA0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3DA0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C63DA0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3DA0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C63DA0">
        <w:rPr>
          <w:rFonts w:ascii="Arial" w:hAnsi="Arial" w:cs="Arial"/>
          <w:sz w:val="30"/>
          <w:szCs w:val="30"/>
          <w:lang w:val="en-US"/>
        </w:rPr>
        <w:t>:</w:t>
      </w:r>
    </w:p>
    <w:p w14:paraId="6784F87D" w14:textId="05587087" w:rsidR="004A6966" w:rsidRPr="00C63DA0" w:rsidRDefault="004A696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C63DA0">
        <w:rPr>
          <w:rFonts w:ascii="Arial" w:hAnsi="Arial" w:cs="Arial"/>
          <w:sz w:val="30"/>
          <w:szCs w:val="30"/>
          <w:lang w:val="en-US"/>
        </w:rPr>
        <w:t xml:space="preserve">1612800-Nguyễn </w:t>
      </w:r>
      <w:proofErr w:type="spellStart"/>
      <w:r w:rsidRPr="00C63DA0">
        <w:rPr>
          <w:rFonts w:ascii="Arial" w:hAnsi="Arial" w:cs="Arial"/>
          <w:sz w:val="30"/>
          <w:szCs w:val="30"/>
          <w:lang w:val="en-US"/>
        </w:rPr>
        <w:t>Sĩ</w:t>
      </w:r>
      <w:proofErr w:type="spellEnd"/>
      <w:r w:rsidRPr="00C63DA0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C63DA0">
        <w:rPr>
          <w:rFonts w:ascii="Arial" w:hAnsi="Arial" w:cs="Arial"/>
          <w:sz w:val="30"/>
          <w:szCs w:val="30"/>
          <w:lang w:val="en-US"/>
        </w:rPr>
        <w:t>Văn</w:t>
      </w:r>
      <w:proofErr w:type="spellEnd"/>
    </w:p>
    <w:p w14:paraId="2CE1A68A" w14:textId="52FCFF79" w:rsidR="004A6966" w:rsidRPr="00C63DA0" w:rsidRDefault="004A696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C63DA0"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2E22CA47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0AE53B9A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140E777B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4CEF252F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76C3FEC3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31B9A0F4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43CDAEF9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56C8F20C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2A385228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21FA53E6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6719BAEB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5961B493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43AA8031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6FDB0C5F" w14:textId="77777777" w:rsidR="004A6966" w:rsidRPr="00C63DA0" w:rsidRDefault="004A6966" w:rsidP="007A1DE8">
      <w:pPr>
        <w:spacing w:line="240" w:lineRule="auto"/>
        <w:jc w:val="center"/>
        <w:rPr>
          <w:rFonts w:ascii="Arial" w:hAnsi="Arial" w:cs="Arial"/>
          <w:sz w:val="30"/>
          <w:szCs w:val="30"/>
          <w:lang w:val="en-US"/>
        </w:rPr>
      </w:pPr>
    </w:p>
    <w:p w14:paraId="7607F0B3" w14:textId="7F04A280" w:rsidR="007A1DE8" w:rsidRPr="00C63DA0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C63DA0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C63DA0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C63DA0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C63DA0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C63DA0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C63DA0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C63DA0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C63DA0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C63DA0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C63DA0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C63DA0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C63DA0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C63DA0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 w:rsidRPr="00C63DA0">
        <w:rPr>
          <w:rFonts w:ascii="Arial" w:eastAsia="SimSun" w:hAnsi="Arial"/>
          <w:b/>
          <w:sz w:val="36"/>
          <w:lang w:val="en-US"/>
        </w:rPr>
        <w:t xml:space="preserve"> </w:t>
      </w:r>
    </w:p>
    <w:p w14:paraId="29A9F226" w14:textId="77777777" w:rsidR="007A1DE8" w:rsidRPr="00C63DA0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C63DA0" w:rsidRPr="00C63DA0" w14:paraId="5F545B1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B5DAA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63DA0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35FF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63DA0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C63DA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55F8F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63DA0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C63DA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EEAE" w14:textId="77777777" w:rsidR="00E95D0C" w:rsidRPr="00C63DA0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C63DA0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C63DA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C63DA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C63DA0" w:rsidRPr="00C63DA0" w14:paraId="3CBD3FB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091A" w14:textId="4698376E" w:rsidR="00E95D0C" w:rsidRPr="00C63DA0" w:rsidRDefault="004A696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212AB" w14:textId="5A4C925F" w:rsidR="00E95D0C" w:rsidRPr="00C63DA0" w:rsidRDefault="004A696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31D5D" w14:textId="7AA1C513" w:rsidR="00E95D0C" w:rsidRPr="00C63DA0" w:rsidRDefault="004A696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 xml:space="preserve">Use case </w:t>
            </w:r>
            <w:proofErr w:type="spellStart"/>
            <w:r w:rsidRPr="00C63DA0">
              <w:rPr>
                <w:rFonts w:eastAsia="SimSun"/>
                <w:lang w:val="en-US"/>
              </w:rPr>
              <w:t>quản</w:t>
            </w:r>
            <w:proofErr w:type="spellEnd"/>
            <w:r w:rsidRPr="00C63DA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lang w:val="en-US"/>
              </w:rPr>
              <w:t>lý</w:t>
            </w:r>
            <w:proofErr w:type="spellEnd"/>
            <w:r w:rsidRPr="00C63DA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lang w:val="en-US"/>
              </w:rPr>
              <w:t>nhà</w:t>
            </w:r>
            <w:proofErr w:type="spellEnd"/>
            <w:r w:rsidRPr="00C63DA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C63DA0">
              <w:rPr>
                <w:rFonts w:eastAsia="SimSun"/>
                <w:lang w:val="en-US"/>
              </w:rPr>
              <w:t>hàng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3A59" w14:textId="7988B4EA" w:rsidR="00E95D0C" w:rsidRPr="00C63DA0" w:rsidRDefault="004A696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63DA0">
              <w:rPr>
                <w:rFonts w:eastAsia="SimSun"/>
                <w:lang w:val="en-US"/>
              </w:rPr>
              <w:t>1612800,1612785</w:t>
            </w:r>
          </w:p>
        </w:tc>
      </w:tr>
      <w:tr w:rsidR="00C63DA0" w:rsidRPr="00C63DA0" w14:paraId="58C62E1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19EED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ACF53" w14:textId="77777777" w:rsidR="00E95D0C" w:rsidRPr="00C63DA0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08C34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73B0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C63DA0" w:rsidRPr="00C63DA0" w14:paraId="1D2AEFA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B5B9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53F9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5422A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7FC68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C63DA0" w14:paraId="1417DA2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E921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75135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33D43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1978" w14:textId="77777777" w:rsidR="00E95D0C" w:rsidRPr="00C63DA0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7219B20F" w14:textId="77777777" w:rsidR="00A23833" w:rsidRPr="00C63DA0" w:rsidRDefault="00A23833" w:rsidP="0031511D">
      <w:pPr>
        <w:pStyle w:val="Title"/>
        <w:rPr>
          <w:lang w:val="en-US"/>
        </w:rPr>
      </w:pPr>
    </w:p>
    <w:p w14:paraId="5ED0CEC0" w14:textId="77777777" w:rsidR="00A23833" w:rsidRPr="00C63DA0" w:rsidRDefault="00A23833" w:rsidP="00A23833">
      <w:pPr>
        <w:pStyle w:val="Title"/>
        <w:rPr>
          <w:lang w:val="en-US"/>
        </w:rPr>
      </w:pPr>
      <w:r w:rsidRPr="00C63DA0">
        <w:rPr>
          <w:lang w:val="en-US"/>
        </w:rPr>
        <w:br w:type="page"/>
      </w:r>
      <w:proofErr w:type="spellStart"/>
      <w:r w:rsidRPr="00C63DA0">
        <w:rPr>
          <w:lang w:val="en-US"/>
        </w:rPr>
        <w:lastRenderedPageBreak/>
        <w:t>Mục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lục</w:t>
      </w:r>
      <w:proofErr w:type="spellEnd"/>
    </w:p>
    <w:p w14:paraId="6D50D5A0" w14:textId="08A3D70D" w:rsidR="00A735ED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C63DA0">
        <w:rPr>
          <w:lang w:val="en-US"/>
        </w:rPr>
        <w:fldChar w:fldCharType="begin"/>
      </w:r>
      <w:r w:rsidRPr="00C63DA0">
        <w:rPr>
          <w:lang w:val="en-US"/>
        </w:rPr>
        <w:instrText xml:space="preserve"> TOC \o "1-2" \h \z \u </w:instrText>
      </w:r>
      <w:r w:rsidRPr="00C63DA0">
        <w:rPr>
          <w:lang w:val="en-US"/>
        </w:rPr>
        <w:fldChar w:fldCharType="separate"/>
      </w:r>
      <w:hyperlink w:anchor="_Toc5029157" w:history="1">
        <w:r w:rsidR="00A735ED" w:rsidRPr="00F657F3">
          <w:rPr>
            <w:rStyle w:val="Hyperlink"/>
            <w:noProof/>
          </w:rPr>
          <w:t>1.</w:t>
        </w:r>
        <w:r w:rsidR="00A735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735ED" w:rsidRPr="00F657F3">
          <w:rPr>
            <w:rStyle w:val="Hyperlink"/>
            <w:noProof/>
            <w:lang w:val="en-US"/>
          </w:rPr>
          <w:t xml:space="preserve">Sơ đồ </w:t>
        </w:r>
        <w:r w:rsidR="00A735ED" w:rsidRPr="00F657F3">
          <w:rPr>
            <w:rStyle w:val="Hyperlink"/>
            <w:noProof/>
          </w:rPr>
          <w:t>Use-case</w:t>
        </w:r>
        <w:r w:rsidR="00A735ED">
          <w:rPr>
            <w:noProof/>
            <w:webHidden/>
          </w:rPr>
          <w:tab/>
        </w:r>
        <w:r w:rsidR="00A735ED">
          <w:rPr>
            <w:noProof/>
            <w:webHidden/>
          </w:rPr>
          <w:fldChar w:fldCharType="begin"/>
        </w:r>
        <w:r w:rsidR="00A735ED">
          <w:rPr>
            <w:noProof/>
            <w:webHidden/>
          </w:rPr>
          <w:instrText xml:space="preserve"> PAGEREF _Toc5029157 \h </w:instrText>
        </w:r>
        <w:r w:rsidR="00A735ED">
          <w:rPr>
            <w:noProof/>
            <w:webHidden/>
          </w:rPr>
        </w:r>
        <w:r w:rsidR="00A735ED">
          <w:rPr>
            <w:noProof/>
            <w:webHidden/>
          </w:rPr>
          <w:fldChar w:fldCharType="separate"/>
        </w:r>
        <w:r w:rsidR="00A735ED">
          <w:rPr>
            <w:noProof/>
            <w:webHidden/>
          </w:rPr>
          <w:t>4</w:t>
        </w:r>
        <w:r w:rsidR="00A735ED">
          <w:rPr>
            <w:noProof/>
            <w:webHidden/>
          </w:rPr>
          <w:fldChar w:fldCharType="end"/>
        </w:r>
      </w:hyperlink>
    </w:p>
    <w:p w14:paraId="51203C3B" w14:textId="1399A49D" w:rsidR="00A735ED" w:rsidRDefault="00A735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58" w:history="1">
        <w:r w:rsidRPr="00F657F3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B38CDB" w14:textId="05F74521" w:rsidR="00A735ED" w:rsidRDefault="00A735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59" w:history="1">
        <w:r w:rsidRPr="00F657F3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2F9D33" w14:textId="4486A2A6" w:rsidR="00A735ED" w:rsidRDefault="00A735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0" w:history="1">
        <w:r w:rsidRPr="00F657F3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AEA019" w14:textId="20F1B54A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1" w:history="1">
        <w:r w:rsidRPr="00F657F3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408838" w14:textId="5A72E86E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2" w:history="1">
        <w:r w:rsidRPr="00F657F3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Quản lý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B69B78" w14:textId="4535E200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3" w:history="1">
        <w:r w:rsidRPr="00F657F3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Lập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771D3E" w14:textId="152D85A9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4" w:history="1">
        <w:r w:rsidRPr="00F657F3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Quản lý thực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A99469" w14:textId="1260E83E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5" w:history="1">
        <w:r w:rsidRPr="00F657F3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Q</w:t>
        </w:r>
        <w:bookmarkStart w:id="0" w:name="_GoBack"/>
        <w:bookmarkEnd w:id="0"/>
        <w:r w:rsidRPr="00F657F3">
          <w:rPr>
            <w:rStyle w:val="Hyperlink"/>
            <w:noProof/>
            <w:lang w:val="en-US"/>
          </w:rPr>
          <w:t>uản lý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AF6586" w14:textId="459B1100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6" w:history="1">
        <w:r w:rsidRPr="00F657F3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Quản lý chương trình khuyến mãi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D69661" w14:textId="2A8E9E6E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7" w:history="1">
        <w:r w:rsidRPr="00F657F3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Lập hóa đơn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53D2C5" w14:textId="65AFBD8A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8" w:history="1">
        <w:r w:rsidRPr="00F657F3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Tra cứu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C986A4" w14:textId="0C9D67B7" w:rsidR="00A735ED" w:rsidRDefault="00A735E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29169" w:history="1">
        <w:r w:rsidRPr="00F657F3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657F3">
          <w:rPr>
            <w:rStyle w:val="Hyperlink"/>
            <w:noProof/>
            <w:lang w:val="en-US"/>
          </w:rPr>
          <w:t>Đặc tả Use-case Đặt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017BFE" w14:textId="2DD55CAB" w:rsidR="00A23833" w:rsidRPr="00C63DA0" w:rsidRDefault="00A23833" w:rsidP="0060493B">
      <w:pPr>
        <w:pStyle w:val="Heading1"/>
        <w:pageBreakBefore/>
      </w:pPr>
      <w:r w:rsidRPr="00C63DA0">
        <w:rPr>
          <w:lang w:val="en-US"/>
        </w:rPr>
        <w:lastRenderedPageBreak/>
        <w:fldChar w:fldCharType="end"/>
      </w:r>
      <w:bookmarkStart w:id="1" w:name="_Toc5029157"/>
      <w:proofErr w:type="spellStart"/>
      <w:r w:rsidRPr="00C63DA0">
        <w:rPr>
          <w:lang w:val="en-US"/>
        </w:rPr>
        <w:t>Sơ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đồ</w:t>
      </w:r>
      <w:proofErr w:type="spellEnd"/>
      <w:r w:rsidRPr="00C63DA0">
        <w:rPr>
          <w:lang w:val="en-US"/>
        </w:rPr>
        <w:t xml:space="preserve"> </w:t>
      </w:r>
      <w:r w:rsidRPr="00C63DA0">
        <w:t>Use-case</w:t>
      </w:r>
      <w:bookmarkEnd w:id="1"/>
    </w:p>
    <w:p w14:paraId="24FC348D" w14:textId="40C2A5DE" w:rsidR="00A23833" w:rsidRPr="00C63DA0" w:rsidRDefault="00363E2C" w:rsidP="00A23833">
      <w:pPr>
        <w:jc w:val="both"/>
      </w:pPr>
      <w:r>
        <w:rPr>
          <w:noProof/>
        </w:rPr>
        <w:drawing>
          <wp:inline distT="0" distB="0" distL="0" distR="0" wp14:anchorId="0662054D" wp14:editId="569A9DDB">
            <wp:extent cx="5732145" cy="80918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D744" w14:textId="77777777" w:rsidR="00A23833" w:rsidRPr="00C63DA0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5029158"/>
      <w:r w:rsidRPr="00C63DA0">
        <w:rPr>
          <w:lang w:val="en-US"/>
        </w:rPr>
        <w:lastRenderedPageBreak/>
        <w:t xml:space="preserve">Danh sách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C63DA0" w:rsidRPr="00C63DA0" w14:paraId="53F7302A" w14:textId="77777777" w:rsidTr="008D3541">
        <w:tc>
          <w:tcPr>
            <w:tcW w:w="763" w:type="dxa"/>
            <w:shd w:val="clear" w:color="auto" w:fill="auto"/>
          </w:tcPr>
          <w:p w14:paraId="08E747F0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2BBF7BF5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Tên</w:t>
            </w:r>
            <w:proofErr w:type="spellEnd"/>
            <w:r w:rsidRPr="00C63DA0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6C034190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 xml:space="preserve">Ý </w:t>
            </w:r>
            <w:proofErr w:type="spellStart"/>
            <w:r w:rsidRPr="00C63DA0">
              <w:rPr>
                <w:lang w:val="en-US"/>
              </w:rPr>
              <w:t>nghĩa</w:t>
            </w:r>
            <w:proofErr w:type="spellEnd"/>
            <w:r w:rsidRPr="00C63DA0">
              <w:rPr>
                <w:lang w:val="en-US"/>
              </w:rPr>
              <w:t>/</w:t>
            </w:r>
            <w:proofErr w:type="spellStart"/>
            <w:r w:rsidRPr="00C63DA0">
              <w:rPr>
                <w:lang w:val="en-US"/>
              </w:rPr>
              <w:t>Ghi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chú</w:t>
            </w:r>
            <w:proofErr w:type="spellEnd"/>
          </w:p>
        </w:tc>
      </w:tr>
      <w:tr w:rsidR="00C63DA0" w:rsidRPr="00C63DA0" w14:paraId="008D0307" w14:textId="77777777" w:rsidTr="008D3541">
        <w:tc>
          <w:tcPr>
            <w:tcW w:w="763" w:type="dxa"/>
            <w:shd w:val="clear" w:color="auto" w:fill="auto"/>
          </w:tcPr>
          <w:p w14:paraId="4CFFA907" w14:textId="337ECAE9" w:rsidR="00A23833" w:rsidRPr="00C63DA0" w:rsidRDefault="001063E9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07044F5B" w14:textId="104CC666" w:rsidR="00A23833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Nhân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B65196B" w14:textId="47C30C31" w:rsidR="00A23833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Nhân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viên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bán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hàng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được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phân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quyền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sử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dụng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một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số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chức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nhất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định</w:t>
            </w:r>
            <w:proofErr w:type="spellEnd"/>
            <w:r w:rsidRPr="00C63DA0">
              <w:rPr>
                <w:lang w:val="en-US"/>
              </w:rPr>
              <w:t>.</w:t>
            </w:r>
          </w:p>
        </w:tc>
      </w:tr>
      <w:tr w:rsidR="00A23833" w:rsidRPr="00C63DA0" w14:paraId="176B9938" w14:textId="77777777" w:rsidTr="008D3541">
        <w:tc>
          <w:tcPr>
            <w:tcW w:w="763" w:type="dxa"/>
            <w:shd w:val="clear" w:color="auto" w:fill="auto"/>
          </w:tcPr>
          <w:p w14:paraId="3CB9DF43" w14:textId="223B1B8C" w:rsidR="00A23833" w:rsidRPr="00C63DA0" w:rsidRDefault="001063E9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41B6DE44" w14:textId="334BF38A" w:rsidR="00A23833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Quản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F799C3D" w14:textId="467669BB" w:rsidR="00A23833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Được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phép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sử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dụng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mọi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chức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năng</w:t>
            </w:r>
            <w:proofErr w:type="spellEnd"/>
            <w:r w:rsidRPr="00C63DA0">
              <w:rPr>
                <w:lang w:val="en-US"/>
              </w:rPr>
              <w:t>.</w:t>
            </w:r>
          </w:p>
        </w:tc>
      </w:tr>
    </w:tbl>
    <w:p w14:paraId="15E1B0A5" w14:textId="77777777" w:rsidR="00A23833" w:rsidRPr="00C63DA0" w:rsidRDefault="00A23833" w:rsidP="00A23833">
      <w:pPr>
        <w:pStyle w:val="BodyText"/>
        <w:rPr>
          <w:lang w:val="en-US"/>
        </w:rPr>
      </w:pPr>
    </w:p>
    <w:p w14:paraId="0E425F5E" w14:textId="77777777" w:rsidR="00A23833" w:rsidRPr="00C63DA0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5029159"/>
      <w:r w:rsidRPr="00C63DA0">
        <w:rPr>
          <w:lang w:val="en-US"/>
        </w:rPr>
        <w:t xml:space="preserve">Danh sách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C63DA0" w:rsidRPr="00C63DA0" w14:paraId="0F4E7FA7" w14:textId="77777777" w:rsidTr="008D3541">
        <w:tc>
          <w:tcPr>
            <w:tcW w:w="763" w:type="dxa"/>
            <w:shd w:val="clear" w:color="auto" w:fill="auto"/>
          </w:tcPr>
          <w:p w14:paraId="2351602F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3E3A60C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Tên</w:t>
            </w:r>
            <w:proofErr w:type="spellEnd"/>
            <w:r w:rsidRPr="00C63DA0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4F65CBF6" w14:textId="77777777" w:rsidR="00A23833" w:rsidRPr="00C63DA0" w:rsidRDefault="00A23833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 xml:space="preserve">Ý </w:t>
            </w:r>
            <w:proofErr w:type="spellStart"/>
            <w:r w:rsidRPr="00C63DA0">
              <w:rPr>
                <w:lang w:val="en-US"/>
              </w:rPr>
              <w:t>nghĩa</w:t>
            </w:r>
            <w:proofErr w:type="spellEnd"/>
            <w:r w:rsidRPr="00C63DA0">
              <w:rPr>
                <w:lang w:val="en-US"/>
              </w:rPr>
              <w:t>/</w:t>
            </w:r>
            <w:proofErr w:type="spellStart"/>
            <w:r w:rsidRPr="00C63DA0">
              <w:rPr>
                <w:lang w:val="en-US"/>
              </w:rPr>
              <w:t>Ghi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chú</w:t>
            </w:r>
            <w:proofErr w:type="spellEnd"/>
          </w:p>
        </w:tc>
      </w:tr>
      <w:tr w:rsidR="00C63DA0" w:rsidRPr="00C63DA0" w14:paraId="4D3C2376" w14:textId="77777777" w:rsidTr="008D3541">
        <w:tc>
          <w:tcPr>
            <w:tcW w:w="763" w:type="dxa"/>
            <w:shd w:val="clear" w:color="auto" w:fill="auto"/>
          </w:tcPr>
          <w:p w14:paraId="5183D0A1" w14:textId="050321DD" w:rsidR="00A23833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8E79BB6" w14:textId="166C078B" w:rsidR="00A23833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Quản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lý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84D6C2E" w14:textId="2971DFA0" w:rsidR="00A23833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Hiển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thị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tùy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chọn</w:t>
            </w:r>
            <w:proofErr w:type="spellEnd"/>
            <w:r w:rsidRPr="00C63DA0">
              <w:rPr>
                <w:lang w:val="en-US"/>
              </w:rPr>
              <w:t xml:space="preserve">: </w:t>
            </w: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xem</w:t>
            </w:r>
            <w:proofErr w:type="spellEnd"/>
            <w:r w:rsidRPr="00C63DA0">
              <w:rPr>
                <w:lang w:val="en-US"/>
              </w:rPr>
              <w:t xml:space="preserve"> danh sách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</w:tr>
      <w:tr w:rsidR="00C63DA0" w:rsidRPr="00C63DA0" w14:paraId="55176B5F" w14:textId="77777777" w:rsidTr="008D3541">
        <w:tc>
          <w:tcPr>
            <w:tcW w:w="763" w:type="dxa"/>
            <w:shd w:val="clear" w:color="auto" w:fill="auto"/>
          </w:tcPr>
          <w:p w14:paraId="7BDA3B30" w14:textId="6436C35F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7E1D9878" w14:textId="57A8C633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6F337F" w14:textId="2888014A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mới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mới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vào</w:t>
            </w:r>
            <w:proofErr w:type="spellEnd"/>
            <w:r w:rsidRPr="00C63DA0">
              <w:rPr>
                <w:lang w:val="en-US"/>
              </w:rPr>
              <w:t xml:space="preserve"> danh sách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hiện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</w:p>
        </w:tc>
      </w:tr>
      <w:tr w:rsidR="00C63DA0" w:rsidRPr="00C63DA0" w14:paraId="49F41E8E" w14:textId="77777777" w:rsidTr="008D3541">
        <w:tc>
          <w:tcPr>
            <w:tcW w:w="763" w:type="dxa"/>
            <w:shd w:val="clear" w:color="auto" w:fill="auto"/>
          </w:tcPr>
          <w:p w14:paraId="02AC3E4C" w14:textId="23F1F42C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24DE9B70" w14:textId="04F5488A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Xem</w:t>
            </w:r>
            <w:proofErr w:type="spellEnd"/>
            <w:r w:rsidRPr="00C63DA0">
              <w:rPr>
                <w:lang w:val="en-US"/>
              </w:rPr>
              <w:t xml:space="preserve"> danh sách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AFDE984" w14:textId="3A38E0D8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Hiển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thị</w:t>
            </w:r>
            <w:proofErr w:type="spellEnd"/>
            <w:r w:rsidRPr="00C63DA0">
              <w:rPr>
                <w:lang w:val="en-US"/>
              </w:rPr>
              <w:t xml:space="preserve"> danh sách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hiện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</w:p>
        </w:tc>
      </w:tr>
      <w:tr w:rsidR="00C63DA0" w:rsidRPr="00C63DA0" w14:paraId="4170E55B" w14:textId="77777777" w:rsidTr="008D3541">
        <w:tc>
          <w:tcPr>
            <w:tcW w:w="763" w:type="dxa"/>
            <w:shd w:val="clear" w:color="auto" w:fill="auto"/>
          </w:tcPr>
          <w:p w14:paraId="28BA0248" w14:textId="1430FB9A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02F63A2F" w14:textId="484BDBC2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B22CF20" w14:textId="3A87B6B0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khỏi</w:t>
            </w:r>
            <w:proofErr w:type="spellEnd"/>
            <w:r w:rsidRPr="00C63DA0">
              <w:rPr>
                <w:lang w:val="en-US"/>
              </w:rPr>
              <w:t xml:space="preserve"> danh sách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hiện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</w:p>
        </w:tc>
      </w:tr>
      <w:tr w:rsidR="00C63DA0" w:rsidRPr="00C63DA0" w14:paraId="6F6A1EEA" w14:textId="77777777" w:rsidTr="008D3541">
        <w:tc>
          <w:tcPr>
            <w:tcW w:w="763" w:type="dxa"/>
            <w:shd w:val="clear" w:color="auto" w:fill="auto"/>
          </w:tcPr>
          <w:p w14:paraId="640B648D" w14:textId="3630FE97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241D634B" w14:textId="37A0A872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770792" w14:textId="1B7C6CF7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hiện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</w:p>
        </w:tc>
      </w:tr>
      <w:tr w:rsidR="00C63DA0" w:rsidRPr="00C63DA0" w14:paraId="46923E7C" w14:textId="77777777" w:rsidTr="008D3541">
        <w:tc>
          <w:tcPr>
            <w:tcW w:w="763" w:type="dxa"/>
            <w:shd w:val="clear" w:color="auto" w:fill="auto"/>
          </w:tcPr>
          <w:p w14:paraId="17293E5C" w14:textId="10A3B0D0" w:rsidR="00A23833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244A16C1" w14:textId="0B89BEDD" w:rsidR="00A23833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Lập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báo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957C0F4" w14:textId="0026DC6B" w:rsidR="00A23833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Lập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báo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doanh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theo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thời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gian</w:t>
            </w:r>
            <w:proofErr w:type="spellEnd"/>
          </w:p>
        </w:tc>
      </w:tr>
      <w:tr w:rsidR="00C63DA0" w:rsidRPr="00C63DA0" w14:paraId="71DC5F45" w14:textId="77777777" w:rsidTr="008D3541">
        <w:tc>
          <w:tcPr>
            <w:tcW w:w="763" w:type="dxa"/>
            <w:shd w:val="clear" w:color="auto" w:fill="auto"/>
          </w:tcPr>
          <w:p w14:paraId="60BD32FB" w14:textId="72C2D9C0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5559A1EC" w14:textId="0D58B70C" w:rsidR="001063E9" w:rsidRPr="00C63DA0" w:rsidRDefault="00E15B87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1063E9" w:rsidRPr="00C63DA0">
              <w:rPr>
                <w:lang w:val="en-US"/>
              </w:rPr>
              <w:t xml:space="preserve"> </w:t>
            </w:r>
            <w:proofErr w:type="spellStart"/>
            <w:r w:rsidR="001063E9" w:rsidRPr="00C63DA0">
              <w:rPr>
                <w:lang w:val="en-US"/>
              </w:rPr>
              <w:t>thực</w:t>
            </w:r>
            <w:proofErr w:type="spellEnd"/>
            <w:r w:rsidR="001063E9" w:rsidRPr="00C63DA0">
              <w:rPr>
                <w:lang w:val="en-US"/>
              </w:rPr>
              <w:t xml:space="preserve"> </w:t>
            </w:r>
            <w:proofErr w:type="spellStart"/>
            <w:r w:rsidR="001063E9" w:rsidRPr="00C63DA0">
              <w:rPr>
                <w:lang w:val="en-US"/>
              </w:rPr>
              <w:t>đơn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AA5B34C" w14:textId="5E90D833" w:rsidR="001063E9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="00E15B87">
              <w:rPr>
                <w:lang w:val="en-US"/>
              </w:rPr>
              <w:t xml:space="preserve">, </w:t>
            </w:r>
            <w:proofErr w:type="spellStart"/>
            <w:r w:rsidR="00E15B87">
              <w:rPr>
                <w:lang w:val="en-US"/>
              </w:rPr>
              <w:t>xóa</w:t>
            </w:r>
            <w:proofErr w:type="spellEnd"/>
            <w:r w:rsidR="00E15B87">
              <w:rPr>
                <w:lang w:val="en-US"/>
              </w:rPr>
              <w:t xml:space="preserve">, </w:t>
            </w:r>
            <w:proofErr w:type="spellStart"/>
            <w:r w:rsidR="00E15B87">
              <w:rPr>
                <w:lang w:val="en-US"/>
              </w:rPr>
              <w:t>chỉnh</w:t>
            </w:r>
            <w:proofErr w:type="spellEnd"/>
            <w:r w:rsidR="00E15B87">
              <w:rPr>
                <w:lang w:val="en-US"/>
              </w:rPr>
              <w:t xml:space="preserve"> </w:t>
            </w:r>
            <w:proofErr w:type="spellStart"/>
            <w:r w:rsidR="00E15B87">
              <w:rPr>
                <w:lang w:val="en-US"/>
              </w:rPr>
              <w:t>sửa</w:t>
            </w:r>
            <w:proofErr w:type="spellEnd"/>
            <w:r w:rsidRPr="00C63DA0">
              <w:rPr>
                <w:lang w:val="en-US"/>
              </w:rPr>
              <w:t xml:space="preserve"> danh sách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ăn</w:t>
            </w:r>
            <w:proofErr w:type="spellEnd"/>
          </w:p>
        </w:tc>
      </w:tr>
      <w:tr w:rsidR="00C63DA0" w:rsidRPr="00C63DA0" w14:paraId="468D1A50" w14:textId="77777777" w:rsidTr="008D3541">
        <w:tc>
          <w:tcPr>
            <w:tcW w:w="763" w:type="dxa"/>
            <w:shd w:val="clear" w:color="auto" w:fill="auto"/>
          </w:tcPr>
          <w:p w14:paraId="097FA3B0" w14:textId="382891D0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00B757FB" w14:textId="61298707" w:rsidR="001063E9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Quản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lý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4B6DEC6" w14:textId="5ADCD963" w:rsidR="001063E9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Hiển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thị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tùy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chọn</w:t>
            </w:r>
            <w:proofErr w:type="spellEnd"/>
            <w:r w:rsidRPr="00C63DA0">
              <w:rPr>
                <w:lang w:val="en-US"/>
              </w:rPr>
              <w:t xml:space="preserve">: </w:t>
            </w:r>
            <w:proofErr w:type="spellStart"/>
            <w:r w:rsidRPr="00C63DA0">
              <w:rPr>
                <w:lang w:val="en-US"/>
              </w:rPr>
              <w:t>đăng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ký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</w:p>
        </w:tc>
      </w:tr>
      <w:tr w:rsidR="00C63DA0" w:rsidRPr="00C63DA0" w14:paraId="151D1053" w14:textId="77777777" w:rsidTr="008D3541">
        <w:tc>
          <w:tcPr>
            <w:tcW w:w="763" w:type="dxa"/>
            <w:shd w:val="clear" w:color="auto" w:fill="auto"/>
          </w:tcPr>
          <w:p w14:paraId="1E78477B" w14:textId="076EA42B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075AFCC0" w14:textId="51028ED7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Đăng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ký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89EF4AB" w14:textId="580DD0B3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Đăng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ký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mới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lưu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trữ</w:t>
            </w:r>
            <w:proofErr w:type="spellEnd"/>
          </w:p>
        </w:tc>
      </w:tr>
      <w:tr w:rsidR="00C63DA0" w:rsidRPr="00C63DA0" w14:paraId="156D9C95" w14:textId="77777777" w:rsidTr="008D3541">
        <w:tc>
          <w:tcPr>
            <w:tcW w:w="763" w:type="dxa"/>
            <w:shd w:val="clear" w:color="auto" w:fill="auto"/>
          </w:tcPr>
          <w:p w14:paraId="278EA161" w14:textId="2B0B1385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25D1C8C7" w14:textId="721375CF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103928" w14:textId="472997DD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</w:p>
        </w:tc>
      </w:tr>
      <w:tr w:rsidR="00C63DA0" w:rsidRPr="00C63DA0" w14:paraId="4CA4B6E6" w14:textId="77777777" w:rsidTr="008D3541">
        <w:tc>
          <w:tcPr>
            <w:tcW w:w="763" w:type="dxa"/>
            <w:shd w:val="clear" w:color="auto" w:fill="auto"/>
          </w:tcPr>
          <w:p w14:paraId="3E295A92" w14:textId="787B8DAD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538456B3" w14:textId="59EF3C89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6FEEBB2" w14:textId="4E1FCE9D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tài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khoản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</w:p>
        </w:tc>
      </w:tr>
      <w:tr w:rsidR="00C63DA0" w:rsidRPr="00C63DA0" w14:paraId="1FF35994" w14:textId="77777777" w:rsidTr="008D3541">
        <w:tc>
          <w:tcPr>
            <w:tcW w:w="763" w:type="dxa"/>
            <w:shd w:val="clear" w:color="auto" w:fill="auto"/>
          </w:tcPr>
          <w:p w14:paraId="425294A0" w14:textId="40B286F5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751C8C92" w14:textId="11D01BE6" w:rsidR="001063E9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Quản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lý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349C40F" w14:textId="6471F9E7" w:rsidR="001063E9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Hiển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thị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tùy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chọn</w:t>
            </w:r>
            <w:proofErr w:type="spellEnd"/>
            <w:r w:rsidRPr="00C63DA0">
              <w:rPr>
                <w:lang w:val="en-US"/>
              </w:rPr>
              <w:t xml:space="preserve">: </w:t>
            </w: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</w:p>
        </w:tc>
      </w:tr>
      <w:tr w:rsidR="00C63DA0" w:rsidRPr="00C63DA0" w14:paraId="007DAA0D" w14:textId="77777777" w:rsidTr="008D3541">
        <w:tc>
          <w:tcPr>
            <w:tcW w:w="763" w:type="dxa"/>
            <w:shd w:val="clear" w:color="auto" w:fill="auto"/>
          </w:tcPr>
          <w:p w14:paraId="300E6B77" w14:textId="6B0C519D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343D7CE9" w14:textId="2F0C464E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5EDD7D4" w14:textId="2D54690E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mới</w:t>
            </w:r>
            <w:proofErr w:type="spellEnd"/>
          </w:p>
        </w:tc>
      </w:tr>
      <w:tr w:rsidR="00C63DA0" w:rsidRPr="00C63DA0" w14:paraId="4FF1096C" w14:textId="77777777" w:rsidTr="008D3541">
        <w:tc>
          <w:tcPr>
            <w:tcW w:w="763" w:type="dxa"/>
            <w:shd w:val="clear" w:color="auto" w:fill="auto"/>
          </w:tcPr>
          <w:p w14:paraId="58C950B7" w14:textId="726E2CEA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3E2A66A7" w14:textId="4C0F721B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BB0FD44" w14:textId="0A5BA0E8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cũ</w:t>
            </w:r>
            <w:proofErr w:type="spellEnd"/>
          </w:p>
        </w:tc>
      </w:tr>
      <w:tr w:rsidR="00C63DA0" w:rsidRPr="00C63DA0" w14:paraId="7293B93E" w14:textId="77777777" w:rsidTr="008D3541">
        <w:tc>
          <w:tcPr>
            <w:tcW w:w="763" w:type="dxa"/>
            <w:shd w:val="clear" w:color="auto" w:fill="auto"/>
          </w:tcPr>
          <w:p w14:paraId="27AFC7DF" w14:textId="1DB7E8DA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1D937C86" w14:textId="35923C2B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1CD13C" w14:textId="45887030" w:rsidR="00545E15" w:rsidRPr="00C63DA0" w:rsidRDefault="00F600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="00FD4B90" w:rsidRPr="00C63DA0">
              <w:rPr>
                <w:lang w:val="en-US"/>
              </w:rPr>
              <w:t>mãi</w:t>
            </w:r>
            <w:proofErr w:type="spellEnd"/>
          </w:p>
        </w:tc>
      </w:tr>
      <w:tr w:rsidR="00C63DA0" w:rsidRPr="00C63DA0" w14:paraId="22CA21DE" w14:textId="77777777" w:rsidTr="008D3541">
        <w:tc>
          <w:tcPr>
            <w:tcW w:w="763" w:type="dxa"/>
            <w:shd w:val="clear" w:color="auto" w:fill="auto"/>
          </w:tcPr>
          <w:p w14:paraId="175926A1" w14:textId="6BBB7536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14:paraId="522BB72B" w14:textId="39D5C055" w:rsidR="001063E9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Lập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1ECDCD" w14:textId="2F2CD941" w:rsidR="001063E9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Lập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đơn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thanh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toán</w:t>
            </w:r>
            <w:proofErr w:type="spellEnd"/>
          </w:p>
        </w:tc>
      </w:tr>
      <w:tr w:rsidR="00C63DA0" w:rsidRPr="00C63DA0" w14:paraId="03D7907C" w14:textId="77777777" w:rsidTr="008D3541">
        <w:tc>
          <w:tcPr>
            <w:tcW w:w="763" w:type="dxa"/>
            <w:shd w:val="clear" w:color="auto" w:fill="auto"/>
          </w:tcPr>
          <w:p w14:paraId="611D53E4" w14:textId="5953E785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14:paraId="3D282C1E" w14:textId="2821D4FC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Áp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dụng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9315004" w14:textId="455CE165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Áp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dụng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chương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trình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khuyến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mãi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đơn</w:t>
            </w:r>
            <w:proofErr w:type="spellEnd"/>
          </w:p>
        </w:tc>
      </w:tr>
      <w:tr w:rsidR="00C63DA0" w:rsidRPr="00C63DA0" w14:paraId="4ABB6D06" w14:textId="77777777" w:rsidTr="008D3541">
        <w:tc>
          <w:tcPr>
            <w:tcW w:w="763" w:type="dxa"/>
            <w:shd w:val="clear" w:color="auto" w:fill="auto"/>
          </w:tcPr>
          <w:p w14:paraId="2EF1F528" w14:textId="4494CEFC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14:paraId="1356B8C8" w14:textId="2E8546D9" w:rsidR="001063E9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</w:t>
            </w:r>
          </w:p>
        </w:tc>
        <w:tc>
          <w:tcPr>
            <w:tcW w:w="5651" w:type="dxa"/>
            <w:shd w:val="clear" w:color="auto" w:fill="auto"/>
          </w:tcPr>
          <w:p w14:paraId="00FB7B72" w14:textId="31F637AB" w:rsidR="001063E9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Hiển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thị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tùy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chọn</w:t>
            </w:r>
            <w:proofErr w:type="spellEnd"/>
            <w:r w:rsidRPr="00C63DA0">
              <w:rPr>
                <w:lang w:val="en-US"/>
              </w:rPr>
              <w:t xml:space="preserve">: </w:t>
            </w: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hóa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đơn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ăn</w:t>
            </w:r>
            <w:proofErr w:type="spellEnd"/>
          </w:p>
        </w:tc>
      </w:tr>
      <w:tr w:rsidR="00C63DA0" w:rsidRPr="00C63DA0" w14:paraId="3EC23724" w14:textId="77777777" w:rsidTr="008D3541">
        <w:tc>
          <w:tcPr>
            <w:tcW w:w="763" w:type="dxa"/>
            <w:shd w:val="clear" w:color="auto" w:fill="auto"/>
          </w:tcPr>
          <w:p w14:paraId="3C3BCC44" w14:textId="644E8171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5D182BEF" w14:textId="7316FD61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5A6ADC" w14:textId="33774465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hóa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đơn</w:t>
            </w:r>
            <w:proofErr w:type="spellEnd"/>
          </w:p>
        </w:tc>
      </w:tr>
      <w:tr w:rsidR="00C27F09" w:rsidRPr="00C63DA0" w14:paraId="3ECE8160" w14:textId="77777777" w:rsidTr="008D3541">
        <w:tc>
          <w:tcPr>
            <w:tcW w:w="763" w:type="dxa"/>
            <w:shd w:val="clear" w:color="auto" w:fill="auto"/>
          </w:tcPr>
          <w:p w14:paraId="7CF490B4" w14:textId="005E754C" w:rsidR="00C27F09" w:rsidRPr="00C63DA0" w:rsidRDefault="00C27F0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14:paraId="4D603A3B" w14:textId="626F6977" w:rsidR="00C27F09" w:rsidRPr="00C63DA0" w:rsidRDefault="00C27F0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FA6D88C" w14:textId="755CE25B" w:rsidR="00C27F09" w:rsidRPr="00C63DA0" w:rsidRDefault="00C27F0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C63DA0" w:rsidRPr="00C63DA0" w14:paraId="42D89F6C" w14:textId="77777777" w:rsidTr="008D3541">
        <w:tc>
          <w:tcPr>
            <w:tcW w:w="763" w:type="dxa"/>
            <w:shd w:val="clear" w:color="auto" w:fill="auto"/>
          </w:tcPr>
          <w:p w14:paraId="5A92F671" w14:textId="59C4FEA5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30525D7" w14:textId="4FBDE265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ăn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7898C50" w14:textId="7D864A4D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Tra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cứu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ăn</w:t>
            </w:r>
            <w:proofErr w:type="spellEnd"/>
          </w:p>
        </w:tc>
      </w:tr>
      <w:tr w:rsidR="00C63DA0" w:rsidRPr="00C63DA0" w14:paraId="0C8D69F3" w14:textId="77777777" w:rsidTr="008D3541">
        <w:tc>
          <w:tcPr>
            <w:tcW w:w="763" w:type="dxa"/>
            <w:shd w:val="clear" w:color="auto" w:fill="auto"/>
          </w:tcPr>
          <w:p w14:paraId="0619389C" w14:textId="7A390F4A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109D6CAD" w14:textId="3D79E538" w:rsidR="001063E9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Xem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25EDE93" w14:textId="5169B20A" w:rsidR="001063E9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Hiển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thị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tùy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chọn</w:t>
            </w:r>
            <w:proofErr w:type="spellEnd"/>
            <w:r w:rsidRPr="00C63DA0">
              <w:rPr>
                <w:lang w:val="en-US"/>
              </w:rPr>
              <w:t xml:space="preserve">: </w:t>
            </w: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hủy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  <w:r w:rsidRPr="00C63DA0">
              <w:rPr>
                <w:lang w:val="en-US"/>
              </w:rPr>
              <w:t xml:space="preserve">, </w:t>
            </w: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người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</w:p>
        </w:tc>
      </w:tr>
      <w:tr w:rsidR="00C63DA0" w:rsidRPr="00C63DA0" w14:paraId="4902A305" w14:textId="77777777" w:rsidTr="008D3541">
        <w:tc>
          <w:tcPr>
            <w:tcW w:w="763" w:type="dxa"/>
            <w:shd w:val="clear" w:color="auto" w:fill="auto"/>
          </w:tcPr>
          <w:p w14:paraId="7941BC6B" w14:textId="6BBD7A8D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69E656CB" w14:textId="2A4B1C34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49CA8C0" w14:textId="3D59A48C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Thêm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món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vào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có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khách</w:t>
            </w:r>
            <w:proofErr w:type="spellEnd"/>
          </w:p>
        </w:tc>
      </w:tr>
      <w:tr w:rsidR="00C63DA0" w:rsidRPr="00C63DA0" w14:paraId="40A3517C" w14:textId="77777777" w:rsidTr="008D3541">
        <w:tc>
          <w:tcPr>
            <w:tcW w:w="763" w:type="dxa"/>
            <w:shd w:val="clear" w:color="auto" w:fill="auto"/>
          </w:tcPr>
          <w:p w14:paraId="1EF99078" w14:textId="0C36CFA1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67280E81" w14:textId="67883CCA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Đặt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6C14C93" w14:textId="608CF4B0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Chuyển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trạng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thái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từ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trống</w:t>
            </w:r>
            <w:proofErr w:type="spellEnd"/>
            <w:r w:rsidRPr="00C63DA0">
              <w:rPr>
                <w:lang w:val="en-US"/>
              </w:rPr>
              <w:t xml:space="preserve"> sang </w:t>
            </w:r>
            <w:proofErr w:type="spellStart"/>
            <w:r w:rsidRPr="00C63DA0">
              <w:rPr>
                <w:lang w:val="en-US"/>
              </w:rPr>
              <w:t>chờ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khách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và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khách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hàng</w:t>
            </w:r>
            <w:proofErr w:type="spellEnd"/>
          </w:p>
        </w:tc>
      </w:tr>
      <w:tr w:rsidR="00C63DA0" w:rsidRPr="00C63DA0" w14:paraId="5A838470" w14:textId="77777777" w:rsidTr="008D3541">
        <w:tc>
          <w:tcPr>
            <w:tcW w:w="763" w:type="dxa"/>
            <w:shd w:val="clear" w:color="auto" w:fill="auto"/>
          </w:tcPr>
          <w:p w14:paraId="250630D3" w14:textId="082549AB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798BCE1D" w14:textId="5B67CC53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Hủy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6F28F9" w14:textId="1A84F53A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Hủy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đã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được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khách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trước</w:t>
            </w:r>
            <w:proofErr w:type="spellEnd"/>
          </w:p>
        </w:tc>
      </w:tr>
      <w:tr w:rsidR="00C63DA0" w:rsidRPr="00C63DA0" w14:paraId="7D2BDE39" w14:textId="77777777" w:rsidTr="008D3541">
        <w:tc>
          <w:tcPr>
            <w:tcW w:w="763" w:type="dxa"/>
            <w:shd w:val="clear" w:color="auto" w:fill="auto"/>
          </w:tcPr>
          <w:p w14:paraId="3992ABEA" w14:textId="20A3C5BB" w:rsidR="00545E15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4AD9FEF2" w14:textId="0838C5A6" w:rsidR="00545E15" w:rsidRPr="00C63DA0" w:rsidRDefault="00545E15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người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8165E49" w14:textId="7417FBD5" w:rsidR="00545E15" w:rsidRPr="00C63DA0" w:rsidRDefault="00FD4B90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Cập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thông</w:t>
            </w:r>
            <w:proofErr w:type="spellEnd"/>
            <w:r w:rsidRPr="00C63DA0">
              <w:rPr>
                <w:lang w:val="en-US"/>
              </w:rPr>
              <w:t xml:space="preserve"> tin </w:t>
            </w:r>
            <w:proofErr w:type="spellStart"/>
            <w:r w:rsidRPr="00C63DA0">
              <w:rPr>
                <w:lang w:val="en-US"/>
              </w:rPr>
              <w:t>người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đặt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bàn</w:t>
            </w:r>
            <w:proofErr w:type="spellEnd"/>
          </w:p>
        </w:tc>
      </w:tr>
      <w:tr w:rsidR="001063E9" w:rsidRPr="00C63DA0" w14:paraId="441ECDB5" w14:textId="77777777" w:rsidTr="008D3541">
        <w:tc>
          <w:tcPr>
            <w:tcW w:w="763" w:type="dxa"/>
            <w:shd w:val="clear" w:color="auto" w:fill="auto"/>
          </w:tcPr>
          <w:p w14:paraId="39094442" w14:textId="4C375577" w:rsidR="001063E9" w:rsidRPr="00C63DA0" w:rsidRDefault="00545E15" w:rsidP="008D3541">
            <w:pPr>
              <w:jc w:val="center"/>
              <w:rPr>
                <w:lang w:val="en-US"/>
              </w:rPr>
            </w:pPr>
            <w:r w:rsidRPr="00C63DA0">
              <w:rPr>
                <w:lang w:val="en-US"/>
              </w:rPr>
              <w:t>2</w:t>
            </w:r>
            <w:r w:rsidR="00C27F09"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338C6262" w14:textId="5F5C1927" w:rsidR="001063E9" w:rsidRPr="00C63DA0" w:rsidRDefault="001063E9" w:rsidP="008D3541">
            <w:pPr>
              <w:rPr>
                <w:lang w:val="en-US"/>
              </w:rPr>
            </w:pPr>
            <w:proofErr w:type="spellStart"/>
            <w:r w:rsidRPr="00C63DA0">
              <w:rPr>
                <w:lang w:val="en-US"/>
              </w:rPr>
              <w:t>Đăng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BA716B4" w14:textId="145D1CD2" w:rsidR="001063E9" w:rsidRPr="00C63DA0" w:rsidRDefault="00FD4B90" w:rsidP="008D3541">
            <w:pPr>
              <w:rPr>
                <w:lang w:val="en-US"/>
              </w:rPr>
            </w:pPr>
            <w:r w:rsidRPr="00C63DA0">
              <w:rPr>
                <w:lang w:val="en-US"/>
              </w:rPr>
              <w:t xml:space="preserve">Cho </w:t>
            </w:r>
            <w:proofErr w:type="spellStart"/>
            <w:r w:rsidRPr="00C63DA0">
              <w:rPr>
                <w:lang w:val="en-US"/>
              </w:rPr>
              <w:t>phép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người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dùng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sử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dụng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các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chức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của</w:t>
            </w:r>
            <w:proofErr w:type="spellEnd"/>
            <w:r w:rsidRPr="00C63DA0">
              <w:rPr>
                <w:lang w:val="en-US"/>
              </w:rPr>
              <w:t xml:space="preserve"> app </w:t>
            </w:r>
            <w:proofErr w:type="spellStart"/>
            <w:r w:rsidRPr="00C63DA0">
              <w:rPr>
                <w:lang w:val="en-US"/>
              </w:rPr>
              <w:lastRenderedPageBreak/>
              <w:t>sau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khi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đăng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nhập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thành</w:t>
            </w:r>
            <w:proofErr w:type="spellEnd"/>
            <w:r w:rsidRPr="00C63DA0">
              <w:rPr>
                <w:lang w:val="en-US"/>
              </w:rPr>
              <w:t xml:space="preserve"> </w:t>
            </w:r>
            <w:proofErr w:type="spellStart"/>
            <w:r w:rsidRPr="00C63DA0">
              <w:rPr>
                <w:lang w:val="en-US"/>
              </w:rPr>
              <w:t>công</w:t>
            </w:r>
            <w:proofErr w:type="spellEnd"/>
          </w:p>
        </w:tc>
      </w:tr>
    </w:tbl>
    <w:p w14:paraId="7373FFD3" w14:textId="77777777" w:rsidR="00A23833" w:rsidRPr="00C63DA0" w:rsidRDefault="00A23833" w:rsidP="00A23833">
      <w:pPr>
        <w:rPr>
          <w:lang w:val="en-US"/>
        </w:rPr>
      </w:pPr>
    </w:p>
    <w:p w14:paraId="442A2741" w14:textId="77777777" w:rsidR="00A23833" w:rsidRPr="00C63DA0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5029160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 w:rsidRPr="00C63DA0">
        <w:rPr>
          <w:lang w:val="en-US"/>
        </w:rPr>
        <w:t>Use-case</w:t>
      </w:r>
      <w:bookmarkEnd w:id="9"/>
      <w:r w:rsidRPr="00C63DA0">
        <w:rPr>
          <w:lang w:val="en-US"/>
        </w:rPr>
        <w:t xml:space="preserve"> </w:t>
      </w:r>
    </w:p>
    <w:p w14:paraId="0B6119A4" w14:textId="7E17FD8B" w:rsidR="00A23833" w:rsidRPr="00C63DA0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Hlk4765011"/>
      <w:bookmarkStart w:id="11" w:name="_Toc5029161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</w:t>
      </w:r>
      <w:r w:rsidR="00B202C6" w:rsidRPr="00C63DA0">
        <w:rPr>
          <w:lang w:val="en-US"/>
        </w:rPr>
        <w:t xml:space="preserve"> </w:t>
      </w:r>
      <w:proofErr w:type="spellStart"/>
      <w:r w:rsidR="00B202C6" w:rsidRPr="00C63DA0">
        <w:rPr>
          <w:lang w:val="en-US"/>
        </w:rPr>
        <w:t>Đăng</w:t>
      </w:r>
      <w:proofErr w:type="spellEnd"/>
      <w:r w:rsidR="00B202C6" w:rsidRPr="00C63DA0">
        <w:rPr>
          <w:lang w:val="en-US"/>
        </w:rPr>
        <w:t xml:space="preserve"> </w:t>
      </w:r>
      <w:proofErr w:type="spellStart"/>
      <w:r w:rsidR="00B202C6" w:rsidRPr="00C63DA0">
        <w:rPr>
          <w:lang w:val="en-US"/>
        </w:rPr>
        <w:t>nhập</w:t>
      </w:r>
      <w:bookmarkEnd w:id="11"/>
      <w:proofErr w:type="spellEnd"/>
    </w:p>
    <w:p w14:paraId="77235B5A" w14:textId="59D4AF27" w:rsidR="00B202C6" w:rsidRPr="00C63DA0" w:rsidRDefault="00A23833" w:rsidP="00B202C6">
      <w:pPr>
        <w:pStyle w:val="Heading3"/>
        <w:spacing w:line="360" w:lineRule="auto"/>
        <w:jc w:val="both"/>
      </w:pPr>
      <w:r w:rsidRPr="00C63DA0">
        <w:t>Tóm tắt</w:t>
      </w:r>
    </w:p>
    <w:p w14:paraId="60615C53" w14:textId="09708E3F" w:rsidR="00B202C6" w:rsidRPr="00C63DA0" w:rsidRDefault="00B202C6" w:rsidP="00B202C6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và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nhân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viên</w:t>
      </w:r>
      <w:proofErr w:type="spellEnd"/>
      <w:r w:rsidRPr="00C63DA0">
        <w:rPr>
          <w:snapToGrid w:val="0"/>
          <w:lang w:val="en-US"/>
        </w:rPr>
        <w:t>.</w:t>
      </w:r>
    </w:p>
    <w:p w14:paraId="52A5FA92" w14:textId="6C1E957B" w:rsidR="00B202C6" w:rsidRPr="00C63DA0" w:rsidRDefault="00B202C6" w:rsidP="00B202C6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thực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hiện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đăng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nhập</w:t>
      </w:r>
      <w:proofErr w:type="spellEnd"/>
      <w:r w:rsidRPr="00C63DA0">
        <w:rPr>
          <w:snapToGrid w:val="0"/>
          <w:lang w:val="en-US"/>
        </w:rPr>
        <w:t>.</w:t>
      </w:r>
    </w:p>
    <w:p w14:paraId="6C598CBD" w14:textId="00AFDCF3" w:rsidR="00B202C6" w:rsidRPr="00C63DA0" w:rsidRDefault="00B202C6" w:rsidP="00B202C6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r w:rsidRPr="00C63DA0">
        <w:rPr>
          <w:lang w:val="en-US"/>
        </w:rPr>
        <w:t xml:space="preserve">Cho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sử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dụng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của</w:t>
      </w:r>
      <w:proofErr w:type="spellEnd"/>
      <w:r w:rsidRPr="00C63DA0">
        <w:rPr>
          <w:lang w:val="en-US"/>
        </w:rPr>
        <w:t xml:space="preserve"> app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>.</w:t>
      </w:r>
    </w:p>
    <w:p w14:paraId="78E2F8F6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t>Dòng sự kiện</w:t>
      </w:r>
    </w:p>
    <w:p w14:paraId="3675EFCD" w14:textId="77777777" w:rsidR="00A23833" w:rsidRPr="00C63DA0" w:rsidRDefault="00A23833" w:rsidP="00A23833">
      <w:pPr>
        <w:pStyle w:val="Heading4"/>
        <w:spacing w:line="360" w:lineRule="auto"/>
        <w:jc w:val="both"/>
      </w:pPr>
      <w:r w:rsidRPr="00C63DA0">
        <w:t>Dòng sự kiện chính</w:t>
      </w:r>
    </w:p>
    <w:p w14:paraId="55856E9F" w14:textId="71B6E4E6" w:rsidR="00B202C6" w:rsidRPr="00C63DA0" w:rsidRDefault="00210A60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ứng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dụng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lên</w:t>
      </w:r>
      <w:proofErr w:type="spellEnd"/>
      <w:r w:rsidRPr="00C63DA0">
        <w:rPr>
          <w:lang w:val="en-US"/>
        </w:rPr>
        <w:t>.</w:t>
      </w:r>
    </w:p>
    <w:p w14:paraId="7BE13752" w14:textId="6BA1DE02" w:rsidR="00210A60" w:rsidRPr="00C63DA0" w:rsidRDefault="00210A60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>.</w:t>
      </w:r>
    </w:p>
    <w:p w14:paraId="3BCED28F" w14:textId="77022D04" w:rsidR="00210A60" w:rsidRPr="00C63DA0" w:rsidRDefault="00210A60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username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password.</w:t>
      </w:r>
    </w:p>
    <w:p w14:paraId="2985E3D2" w14:textId="68A5FC5E" w:rsidR="00210A60" w:rsidRPr="00C63DA0" w:rsidRDefault="00210A60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 username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password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="008472C6" w:rsidRPr="00C63DA0">
        <w:rPr>
          <w:lang w:val="en-US"/>
        </w:rPr>
        <w:t>sử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dụng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của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ứng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dụng</w:t>
      </w:r>
      <w:proofErr w:type="spellEnd"/>
      <w:r w:rsidRPr="00C63DA0">
        <w:rPr>
          <w:lang w:val="en-US"/>
        </w:rPr>
        <w:t>.</w:t>
      </w:r>
    </w:p>
    <w:p w14:paraId="2C43CB9F" w14:textId="77777777" w:rsidR="00A23833" w:rsidRPr="00C63DA0" w:rsidRDefault="00A23833" w:rsidP="00A23833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E4C8764" w14:textId="6F55EC3E" w:rsidR="00210A60" w:rsidRPr="00C63DA0" w:rsidRDefault="00210A60" w:rsidP="00A23833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sai</w:t>
      </w:r>
      <w:proofErr w:type="spellEnd"/>
      <w:r w:rsidRPr="00C63DA0">
        <w:rPr>
          <w:lang w:val="en-US"/>
        </w:rPr>
        <w:t xml:space="preserve"> username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password, </w:t>
      </w:r>
      <w:proofErr w:type="spellStart"/>
      <w:r w:rsidRPr="00C63DA0">
        <w:rPr>
          <w:lang w:val="en-US"/>
        </w:rPr>
        <w:t>xuất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báo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>.</w:t>
      </w:r>
    </w:p>
    <w:p w14:paraId="2AA3141D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t>Các yêu cầu đặc biệt</w:t>
      </w:r>
    </w:p>
    <w:p w14:paraId="2E9C8325" w14:textId="66FE07D5" w:rsidR="00210A60" w:rsidRPr="00C63DA0" w:rsidRDefault="00210A60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="00C63DA0">
        <w:rPr>
          <w:lang w:val="en-US"/>
        </w:rPr>
        <w:t>.</w:t>
      </w:r>
    </w:p>
    <w:p w14:paraId="45D7DD9D" w14:textId="77777777" w:rsidR="00A23833" w:rsidRPr="00C63DA0" w:rsidRDefault="00A23833" w:rsidP="00A23833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055DA0A9" w14:textId="01DDAE97" w:rsidR="00A23833" w:rsidRPr="00C63DA0" w:rsidRDefault="00A23833" w:rsidP="00A23833">
      <w:pPr>
        <w:pStyle w:val="BodyText"/>
        <w:jc w:val="both"/>
        <w:rPr>
          <w:i/>
        </w:rPr>
      </w:pPr>
      <w:r w:rsidRPr="00C63DA0">
        <w:rPr>
          <w:i/>
        </w:rPr>
        <w:t>Mô tả rõ điều kiện trước khi bắt đầu thực hiện Use-case (ví dụ có đòi hỏi người sử dụng phải đăng nhập thành công trước đó hay không…)</w:t>
      </w:r>
    </w:p>
    <w:p w14:paraId="307F85C3" w14:textId="06C5A2AA" w:rsidR="00210A60" w:rsidRPr="00C63DA0" w:rsidRDefault="00C63DA0" w:rsidP="00A23833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73E937F3" w14:textId="77777777" w:rsidR="00A23833" w:rsidRPr="00C63DA0" w:rsidRDefault="00A23833" w:rsidP="00A23833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657BB1EB" w14:textId="402B6D72" w:rsidR="009C668C" w:rsidRPr="00C63DA0" w:rsidRDefault="009C668C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Đăng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 w:rsidRPr="00C63DA0">
        <w:rPr>
          <w:lang w:val="en-US"/>
        </w:rPr>
        <w:t>chuyển</w:t>
      </w:r>
      <w:proofErr w:type="spellEnd"/>
      <w:r w:rsidRPr="00C63DA0">
        <w:rPr>
          <w:lang w:val="en-US"/>
        </w:rPr>
        <w:t xml:space="preserve"> sang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>.</w:t>
      </w:r>
    </w:p>
    <w:p w14:paraId="5D128913" w14:textId="1C5DBF5F" w:rsidR="009C668C" w:rsidRPr="00C63DA0" w:rsidRDefault="009C668C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Đăng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ở </w:t>
      </w:r>
      <w:proofErr w:type="spellStart"/>
      <w:r w:rsidRPr="00C63DA0">
        <w:rPr>
          <w:lang w:val="en-US"/>
        </w:rPr>
        <w:t>lại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>.</w:t>
      </w:r>
    </w:p>
    <w:p w14:paraId="0BAE0430" w14:textId="77777777" w:rsidR="00A23833" w:rsidRPr="00C63DA0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2DE363EE" w14:textId="19220928" w:rsidR="00A23833" w:rsidRPr="00C63DA0" w:rsidRDefault="009C668C" w:rsidP="00A2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>.</w:t>
      </w:r>
    </w:p>
    <w:p w14:paraId="279E64F9" w14:textId="68C487E7" w:rsidR="009C668C" w:rsidRPr="00C63DA0" w:rsidRDefault="009C668C" w:rsidP="009C668C">
      <w:pPr>
        <w:pStyle w:val="Heading2"/>
        <w:rPr>
          <w:lang w:val="en-US"/>
        </w:rPr>
      </w:pPr>
      <w:bookmarkStart w:id="12" w:name="_Toc5029162"/>
      <w:bookmarkEnd w:id="10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bookmarkEnd w:id="12"/>
      <w:proofErr w:type="spellEnd"/>
    </w:p>
    <w:p w14:paraId="029467D2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Tóm tắt</w:t>
      </w:r>
    </w:p>
    <w:p w14:paraId="125FA215" w14:textId="71482FFE" w:rsidR="009C668C" w:rsidRPr="00C63DA0" w:rsidRDefault="009C668C" w:rsidP="009C668C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>.</w:t>
      </w:r>
    </w:p>
    <w:p w14:paraId="79D9BB59" w14:textId="374CAC13" w:rsidR="009C668C" w:rsidRPr="00C63DA0" w:rsidRDefault="009C668C" w:rsidP="009C668C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</w:p>
    <w:p w14:paraId="13722681" w14:textId="038046D4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Thêm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</w:p>
    <w:p w14:paraId="6B29E4C4" w14:textId="0190DBD9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lastRenderedPageBreak/>
        <w:t>Xem</w:t>
      </w:r>
      <w:proofErr w:type="spellEnd"/>
      <w:r w:rsidRPr="00C63DA0">
        <w:rPr>
          <w:snapToGrid w:val="0"/>
          <w:lang w:val="en-US"/>
        </w:rPr>
        <w:t xml:space="preserve"> danh sách </w:t>
      </w:r>
      <w:proofErr w:type="spellStart"/>
      <w:r w:rsidRPr="00C63DA0">
        <w:rPr>
          <w:snapToGrid w:val="0"/>
          <w:lang w:val="en-US"/>
        </w:rPr>
        <w:t>bàn</w:t>
      </w:r>
      <w:proofErr w:type="spellEnd"/>
    </w:p>
    <w:p w14:paraId="2D4ED432" w14:textId="721A493B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Xóa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</w:p>
    <w:p w14:paraId="75785225" w14:textId="27E3AEBB" w:rsidR="00A42C15" w:rsidRPr="00C63DA0" w:rsidRDefault="00A42C15" w:rsidP="00A42C15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</w:p>
    <w:p w14:paraId="30F52D42" w14:textId="78020B34" w:rsidR="009C668C" w:rsidRPr="00C63DA0" w:rsidRDefault="009C668C" w:rsidP="009C668C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="00C0697B" w:rsidRPr="00C63DA0">
        <w:rPr>
          <w:snapToGrid w:val="0"/>
          <w:lang w:val="en-US"/>
        </w:rPr>
        <w:t>cho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phép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quản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lý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sử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dụng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các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chức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năng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quản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lý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bàn</w:t>
      </w:r>
      <w:proofErr w:type="spellEnd"/>
      <w:r w:rsidR="00C0697B" w:rsidRPr="00C63DA0">
        <w:rPr>
          <w:snapToGrid w:val="0"/>
          <w:lang w:val="en-US"/>
        </w:rPr>
        <w:t xml:space="preserve">: </w:t>
      </w:r>
      <w:proofErr w:type="spellStart"/>
      <w:r w:rsidR="00C0697B" w:rsidRPr="00C63DA0">
        <w:rPr>
          <w:snapToGrid w:val="0"/>
          <w:lang w:val="en-US"/>
        </w:rPr>
        <w:t>têm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bàn</w:t>
      </w:r>
      <w:proofErr w:type="spellEnd"/>
      <w:r w:rsidR="00C0697B" w:rsidRPr="00C63DA0">
        <w:rPr>
          <w:snapToGrid w:val="0"/>
          <w:lang w:val="en-US"/>
        </w:rPr>
        <w:t xml:space="preserve">, </w:t>
      </w:r>
      <w:proofErr w:type="spellStart"/>
      <w:r w:rsidR="00C0697B" w:rsidRPr="00C63DA0">
        <w:rPr>
          <w:snapToGrid w:val="0"/>
          <w:lang w:val="en-US"/>
        </w:rPr>
        <w:t>xóa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bàn</w:t>
      </w:r>
      <w:proofErr w:type="spellEnd"/>
      <w:r w:rsidR="00C0697B" w:rsidRPr="00C63DA0">
        <w:rPr>
          <w:snapToGrid w:val="0"/>
          <w:lang w:val="en-US"/>
        </w:rPr>
        <w:t xml:space="preserve">, </w:t>
      </w:r>
      <w:proofErr w:type="spellStart"/>
      <w:r w:rsidR="00C0697B" w:rsidRPr="00C63DA0">
        <w:rPr>
          <w:snapToGrid w:val="0"/>
          <w:lang w:val="en-US"/>
        </w:rPr>
        <w:t>xem</w:t>
      </w:r>
      <w:proofErr w:type="spellEnd"/>
      <w:r w:rsidR="00C0697B" w:rsidRPr="00C63DA0">
        <w:rPr>
          <w:snapToGrid w:val="0"/>
          <w:lang w:val="en-US"/>
        </w:rPr>
        <w:t xml:space="preserve"> danh sách </w:t>
      </w:r>
      <w:proofErr w:type="spellStart"/>
      <w:r w:rsidR="00C0697B" w:rsidRPr="00C63DA0">
        <w:rPr>
          <w:snapToGrid w:val="0"/>
          <w:lang w:val="en-US"/>
        </w:rPr>
        <w:t>bàn</w:t>
      </w:r>
      <w:proofErr w:type="spellEnd"/>
      <w:r w:rsidR="00C0697B" w:rsidRPr="00C63DA0">
        <w:rPr>
          <w:snapToGrid w:val="0"/>
          <w:lang w:val="en-US"/>
        </w:rPr>
        <w:t xml:space="preserve">, </w:t>
      </w:r>
      <w:proofErr w:type="spellStart"/>
      <w:r w:rsidR="00C0697B" w:rsidRPr="00C63DA0">
        <w:rPr>
          <w:snapToGrid w:val="0"/>
          <w:lang w:val="en-US"/>
        </w:rPr>
        <w:t>cập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nhật</w:t>
      </w:r>
      <w:proofErr w:type="spellEnd"/>
      <w:r w:rsidR="00C0697B" w:rsidRPr="00C63DA0">
        <w:rPr>
          <w:snapToGrid w:val="0"/>
          <w:lang w:val="en-US"/>
        </w:rPr>
        <w:t xml:space="preserve"> </w:t>
      </w:r>
      <w:proofErr w:type="spellStart"/>
      <w:r w:rsidR="00C0697B" w:rsidRPr="00C63DA0">
        <w:rPr>
          <w:snapToGrid w:val="0"/>
          <w:lang w:val="en-US"/>
        </w:rPr>
        <w:t>bàn</w:t>
      </w:r>
      <w:proofErr w:type="spellEnd"/>
      <w:r w:rsidR="00C0697B" w:rsidRPr="00C63DA0">
        <w:rPr>
          <w:snapToGrid w:val="0"/>
          <w:lang w:val="en-US"/>
        </w:rPr>
        <w:t xml:space="preserve">. </w:t>
      </w:r>
    </w:p>
    <w:p w14:paraId="48D6146B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Dòng sự kiện</w:t>
      </w:r>
    </w:p>
    <w:p w14:paraId="57DA25BC" w14:textId="77777777" w:rsidR="009C668C" w:rsidRPr="00C63DA0" w:rsidRDefault="009C668C" w:rsidP="009C668C">
      <w:pPr>
        <w:pStyle w:val="Heading4"/>
        <w:spacing w:line="360" w:lineRule="auto"/>
        <w:jc w:val="both"/>
      </w:pPr>
      <w:r w:rsidRPr="00C63DA0">
        <w:t>Dòng sự kiện chính</w:t>
      </w:r>
    </w:p>
    <w:p w14:paraId="40D01A85" w14:textId="50D15701" w:rsidR="009C668C" w:rsidRPr="00C63DA0" w:rsidRDefault="009C668C" w:rsidP="009C668C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chọn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chức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năng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quản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lý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bàn</w:t>
      </w:r>
      <w:proofErr w:type="spellEnd"/>
      <w:r w:rsidRPr="00C63DA0">
        <w:rPr>
          <w:lang w:val="en-US"/>
        </w:rPr>
        <w:t>.</w:t>
      </w:r>
    </w:p>
    <w:p w14:paraId="0A96337E" w14:textId="4FC22879" w:rsidR="009C668C" w:rsidRPr="00C63DA0" w:rsidRDefault="009C668C" w:rsidP="009C668C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màn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hình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quản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lý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bàn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cho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phép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người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dùng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thực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hiện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các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chức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năng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quản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lý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bàn</w:t>
      </w:r>
      <w:proofErr w:type="spellEnd"/>
      <w:r w:rsidRPr="00C63DA0">
        <w:rPr>
          <w:lang w:val="en-US"/>
        </w:rPr>
        <w:t>.</w:t>
      </w:r>
    </w:p>
    <w:p w14:paraId="3F420DB7" w14:textId="4234C4CD" w:rsidR="009C668C" w:rsidRPr="00C63DA0" w:rsidRDefault="009C668C" w:rsidP="00C0697B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chọn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một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trong</w:t>
      </w:r>
      <w:proofErr w:type="spellEnd"/>
      <w:r w:rsidR="00C0697B" w:rsidRPr="00C63DA0">
        <w:rPr>
          <w:lang w:val="en-US"/>
        </w:rPr>
        <w:t xml:space="preserve"> 4 </w:t>
      </w:r>
      <w:proofErr w:type="spellStart"/>
      <w:r w:rsidR="00C0697B" w:rsidRPr="00C63DA0">
        <w:rPr>
          <w:lang w:val="en-US"/>
        </w:rPr>
        <w:t>chức</w:t>
      </w:r>
      <w:proofErr w:type="spellEnd"/>
      <w:r w:rsidR="00C0697B" w:rsidRPr="00C63DA0">
        <w:rPr>
          <w:lang w:val="en-US"/>
        </w:rPr>
        <w:t xml:space="preserve"> </w:t>
      </w:r>
      <w:proofErr w:type="spellStart"/>
      <w:r w:rsidR="00C0697B" w:rsidRPr="00C63DA0">
        <w:rPr>
          <w:lang w:val="en-US"/>
        </w:rPr>
        <w:t>năng</w:t>
      </w:r>
      <w:proofErr w:type="spellEnd"/>
      <w:r w:rsidR="00C0697B" w:rsidRPr="00C63DA0">
        <w:rPr>
          <w:lang w:val="en-US"/>
        </w:rPr>
        <w:t>:</w:t>
      </w:r>
    </w:p>
    <w:p w14:paraId="7D6ED54B" w14:textId="31E2FCBD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Thêm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:</w:t>
      </w:r>
    </w:p>
    <w:p w14:paraId="6C06BBDE" w14:textId="6B05E6B7" w:rsidR="00C0697B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</w:t>
      </w:r>
      <w:proofErr w:type="gramStart"/>
      <w:r w:rsidRPr="00C63DA0">
        <w:rPr>
          <w:lang w:val="en-US"/>
        </w:rPr>
        <w:t xml:space="preserve">tin  </w:t>
      </w:r>
      <w:proofErr w:type="spellStart"/>
      <w:r w:rsidRPr="00C63DA0">
        <w:rPr>
          <w:lang w:val="en-US"/>
        </w:rPr>
        <w:t>bàn</w:t>
      </w:r>
      <w:proofErr w:type="spellEnd"/>
      <w:proofErr w:type="gram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tạo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.</w:t>
      </w:r>
    </w:p>
    <w:p w14:paraId="577E26A8" w14:textId="433F92D9" w:rsidR="008472C6" w:rsidRPr="00C63DA0" w:rsidRDefault="008472C6" w:rsidP="00C0697B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ghi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nhận</w:t>
      </w:r>
      <w:proofErr w:type="spellEnd"/>
      <w:r w:rsidRPr="00C63DA0">
        <w:rPr>
          <w:lang w:val="en-US"/>
        </w:rPr>
        <w:t>,</w:t>
      </w:r>
      <w:r w:rsidR="00063285" w:rsidRPr="00C63DA0">
        <w:rPr>
          <w:lang w:val="en-US"/>
        </w:rPr>
        <w:t xml:space="preserve"> </w:t>
      </w:r>
      <w:proofErr w:type="spellStart"/>
      <w:r w:rsidR="00063285" w:rsidRPr="00C63DA0">
        <w:rPr>
          <w:lang w:val="en-US"/>
        </w:rPr>
        <w:t>kiểm</w:t>
      </w:r>
      <w:proofErr w:type="spellEnd"/>
      <w:r w:rsidR="00063285" w:rsidRPr="00C63DA0">
        <w:rPr>
          <w:lang w:val="en-US"/>
        </w:rPr>
        <w:t xml:space="preserve"> </w:t>
      </w:r>
      <w:proofErr w:type="spellStart"/>
      <w:r w:rsidR="00063285" w:rsidRPr="00C63DA0">
        <w:rPr>
          <w:lang w:val="en-US"/>
        </w:rPr>
        <w:t>tra</w:t>
      </w:r>
      <w:proofErr w:type="spellEnd"/>
      <w:r w:rsidR="00063285" w:rsidRPr="00C63DA0">
        <w:rPr>
          <w:lang w:val="en-US"/>
        </w:rPr>
        <w:t>,</w:t>
      </w:r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tạo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mới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thêm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vào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</w:p>
    <w:p w14:paraId="26093E69" w14:textId="7EBE0FFA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="008472C6" w:rsidRPr="00C63DA0">
        <w:rPr>
          <w:lang w:val="en-US"/>
        </w:rPr>
        <w:t xml:space="preserve"> </w:t>
      </w:r>
      <w:proofErr w:type="spellStart"/>
      <w:r w:rsidR="008472C6" w:rsidRPr="00C63DA0">
        <w:rPr>
          <w:lang w:val="en-US"/>
        </w:rPr>
        <w:t>thông</w:t>
      </w:r>
      <w:proofErr w:type="spellEnd"/>
      <w:r w:rsidR="008472C6" w:rsidRPr="00C63DA0">
        <w:rPr>
          <w:lang w:val="en-US"/>
        </w:rPr>
        <w:t xml:space="preserve"> tin </w:t>
      </w:r>
      <w:proofErr w:type="spellStart"/>
      <w:r w:rsidR="008472C6"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:</w:t>
      </w:r>
    </w:p>
    <w:p w14:paraId="59663C65" w14:textId="48101907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danh sách.</w:t>
      </w:r>
    </w:p>
    <w:p w14:paraId="201DA58E" w14:textId="6DCDE695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ở </w:t>
      </w:r>
      <w:proofErr w:type="spellStart"/>
      <w:r w:rsidRPr="00C63DA0">
        <w:rPr>
          <w:lang w:val="en-US"/>
        </w:rPr>
        <w:t>phần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</w:p>
    <w:p w14:paraId="0F13D453" w14:textId="416FC805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sửa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</w:p>
    <w:p w14:paraId="7859507D" w14:textId="3E404D10" w:rsidR="008472C6" w:rsidRPr="00C63DA0" w:rsidRDefault="008472C6" w:rsidP="008472C6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="00063285" w:rsidRPr="00C63DA0">
        <w:rPr>
          <w:lang w:val="en-US"/>
        </w:rPr>
        <w:t xml:space="preserve"> </w:t>
      </w:r>
      <w:proofErr w:type="spellStart"/>
      <w:r w:rsidR="00063285" w:rsidRPr="00C63DA0">
        <w:rPr>
          <w:lang w:val="en-US"/>
        </w:rPr>
        <w:t>kiểm</w:t>
      </w:r>
      <w:proofErr w:type="spellEnd"/>
      <w:r w:rsidR="00063285" w:rsidRPr="00C63DA0">
        <w:rPr>
          <w:lang w:val="en-US"/>
        </w:rPr>
        <w:t xml:space="preserve"> </w:t>
      </w:r>
      <w:proofErr w:type="spellStart"/>
      <w:r w:rsidR="00063285" w:rsidRPr="00C63DA0">
        <w:rPr>
          <w:lang w:val="en-US"/>
        </w:rPr>
        <w:t>tra</w:t>
      </w:r>
      <w:proofErr w:type="spellEnd"/>
      <w:r w:rsidR="00063285" w:rsidRPr="00C63DA0">
        <w:rPr>
          <w:lang w:val="en-US"/>
        </w:rPr>
        <w:t xml:space="preserve"> </w:t>
      </w:r>
      <w:proofErr w:type="spellStart"/>
      <w:r w:rsidR="00063285"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</w:p>
    <w:p w14:paraId="03A49AD5" w14:textId="67F07D5F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:</w:t>
      </w:r>
    </w:p>
    <w:p w14:paraId="1006929C" w14:textId="2C9D08A5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từ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Pr="00C63DA0">
        <w:rPr>
          <w:lang w:val="en-US"/>
        </w:rPr>
        <w:t>bàn</w:t>
      </w:r>
      <w:proofErr w:type="spellEnd"/>
    </w:p>
    <w:p w14:paraId="2FC73728" w14:textId="352A917D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ở </w:t>
      </w:r>
      <w:proofErr w:type="spellStart"/>
      <w:r w:rsidRPr="00C63DA0">
        <w:rPr>
          <w:lang w:val="en-US"/>
        </w:rPr>
        <w:t>phần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.</w:t>
      </w:r>
    </w:p>
    <w:p w14:paraId="3D1C2D32" w14:textId="522464DB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</w:p>
    <w:p w14:paraId="593E1460" w14:textId="4D3F61FE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khỏi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Pr="00C63DA0">
        <w:rPr>
          <w:lang w:val="en-US"/>
        </w:rPr>
        <w:t>bàn</w:t>
      </w:r>
      <w:proofErr w:type="spellEnd"/>
    </w:p>
    <w:p w14:paraId="3F71A1CD" w14:textId="139F1BBA" w:rsidR="00C0697B" w:rsidRPr="00C63DA0" w:rsidRDefault="00C0697B" w:rsidP="00C0697B">
      <w:pPr>
        <w:pStyle w:val="BodyText"/>
        <w:numPr>
          <w:ilvl w:val="0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Xem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:</w:t>
      </w:r>
    </w:p>
    <w:p w14:paraId="59F768DD" w14:textId="2F1215A3" w:rsidR="00063285" w:rsidRPr="00C63DA0" w:rsidRDefault="00063285" w:rsidP="00063285">
      <w:pPr>
        <w:pStyle w:val="BodyText"/>
        <w:numPr>
          <w:ilvl w:val="1"/>
          <w:numId w:val="35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gồm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chung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của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tất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cả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</w:p>
    <w:p w14:paraId="6414EE02" w14:textId="15966F7F" w:rsidR="009C668C" w:rsidRPr="00C63DA0" w:rsidRDefault="009C668C" w:rsidP="009C668C">
      <w:pPr>
        <w:pStyle w:val="BodyText"/>
        <w:jc w:val="both"/>
        <w:rPr>
          <w:lang w:val="en-US"/>
        </w:rPr>
      </w:pPr>
    </w:p>
    <w:p w14:paraId="11FBBC57" w14:textId="77777777" w:rsidR="009C668C" w:rsidRPr="00C63DA0" w:rsidRDefault="009C668C" w:rsidP="009C668C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6A3F79D" w14:textId="43D93EA5" w:rsidR="00063285" w:rsidRPr="00C63DA0" w:rsidRDefault="00063285" w:rsidP="009C668C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trờ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về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hoặc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làm </w:t>
      </w:r>
      <w:proofErr w:type="spellStart"/>
      <w:r w:rsidRPr="00C63DA0">
        <w:rPr>
          <w:lang w:val="en-US"/>
        </w:rPr>
        <w:t>việc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trước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đó</w:t>
      </w:r>
      <w:proofErr w:type="spellEnd"/>
      <w:r w:rsidRPr="00C63DA0">
        <w:rPr>
          <w:lang w:val="en-US"/>
        </w:rPr>
        <w:t>.</w:t>
      </w:r>
    </w:p>
    <w:p w14:paraId="05A9A1BB" w14:textId="53F7E7FF" w:rsidR="00063285" w:rsidRPr="00C63DA0" w:rsidRDefault="00063285" w:rsidP="00063285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hợp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báo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yêu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cầu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lại</w:t>
      </w:r>
      <w:proofErr w:type="spellEnd"/>
      <w:r w:rsidRPr="00C63DA0">
        <w:rPr>
          <w:lang w:val="en-US"/>
        </w:rPr>
        <w:t>.</w:t>
      </w:r>
    </w:p>
    <w:p w14:paraId="10506869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t>Các yêu cầu đặc biệt</w:t>
      </w:r>
    </w:p>
    <w:p w14:paraId="70EC58B7" w14:textId="77777777" w:rsidR="009C668C" w:rsidRPr="00C63DA0" w:rsidRDefault="009C668C" w:rsidP="009C668C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</w:p>
    <w:p w14:paraId="361469EE" w14:textId="77777777" w:rsidR="009C668C" w:rsidRPr="00C63DA0" w:rsidRDefault="009C668C" w:rsidP="009C668C">
      <w:pPr>
        <w:pStyle w:val="Heading3"/>
        <w:spacing w:line="360" w:lineRule="auto"/>
        <w:jc w:val="both"/>
      </w:pPr>
      <w:r w:rsidRPr="00C63DA0">
        <w:lastRenderedPageBreak/>
        <w:t>Trạng thái hệ thống khi bắt đầu thực hiện Use-case</w:t>
      </w:r>
    </w:p>
    <w:p w14:paraId="0B01A17F" w14:textId="1544E6B0" w:rsidR="009C668C" w:rsidRPr="00C63DA0" w:rsidRDefault="00C63DA0" w:rsidP="009C668C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589D431A" w14:textId="77777777" w:rsidR="009C668C" w:rsidRPr="00C63DA0" w:rsidRDefault="009C668C" w:rsidP="009C668C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18B6D1D7" w14:textId="70D4D8EB" w:rsidR="009C668C" w:rsidRPr="00C63DA0" w:rsidRDefault="00063285" w:rsidP="009C668C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="009C668C" w:rsidRPr="00C63DA0">
        <w:rPr>
          <w:lang w:val="en-US"/>
        </w:rPr>
        <w:t>thành</w:t>
      </w:r>
      <w:proofErr w:type="spellEnd"/>
      <w:r w:rsidR="009C668C" w:rsidRPr="00C63DA0">
        <w:rPr>
          <w:lang w:val="en-US"/>
        </w:rPr>
        <w:t xml:space="preserve"> </w:t>
      </w:r>
      <w:proofErr w:type="spellStart"/>
      <w:r w:rsidR="009C668C" w:rsidRPr="00C63DA0">
        <w:rPr>
          <w:lang w:val="en-US"/>
        </w:rPr>
        <w:t>công</w:t>
      </w:r>
      <w:proofErr w:type="spellEnd"/>
      <w:r w:rsidR="009C668C" w:rsidRPr="00C63DA0">
        <w:rPr>
          <w:lang w:val="en-US"/>
        </w:rPr>
        <w:t xml:space="preserve">: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Pr="00C63DA0">
        <w:rPr>
          <w:lang w:val="en-US"/>
        </w:rPr>
        <w:t>bàn</w:t>
      </w:r>
      <w:proofErr w:type="spellEnd"/>
      <w:r w:rsidRPr="00C63DA0">
        <w:rPr>
          <w:lang w:val="en-US"/>
        </w:rPr>
        <w:t>.</w:t>
      </w:r>
    </w:p>
    <w:p w14:paraId="389CDB0E" w14:textId="2C92EBC4" w:rsidR="009C668C" w:rsidRPr="00C63DA0" w:rsidRDefault="00063285" w:rsidP="009C668C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="009C668C" w:rsidRPr="00C63DA0">
        <w:rPr>
          <w:lang w:val="en-US"/>
        </w:rPr>
        <w:t xml:space="preserve"> </w:t>
      </w:r>
      <w:proofErr w:type="spellStart"/>
      <w:r w:rsidR="009C668C" w:rsidRPr="00C63DA0">
        <w:rPr>
          <w:lang w:val="en-US"/>
        </w:rPr>
        <w:t>thành</w:t>
      </w:r>
      <w:proofErr w:type="spellEnd"/>
      <w:r w:rsidR="009C668C" w:rsidRPr="00C63DA0">
        <w:rPr>
          <w:lang w:val="en-US"/>
        </w:rPr>
        <w:t xml:space="preserve"> </w:t>
      </w:r>
      <w:proofErr w:type="spellStart"/>
      <w:r w:rsidR="009C668C" w:rsidRPr="00C63DA0">
        <w:rPr>
          <w:lang w:val="en-US"/>
        </w:rPr>
        <w:t>công</w:t>
      </w:r>
      <w:proofErr w:type="spellEnd"/>
      <w:r w:rsidR="009C668C" w:rsidRPr="00C63DA0">
        <w:rPr>
          <w:lang w:val="en-US"/>
        </w:rPr>
        <w:t xml:space="preserve">: ở </w:t>
      </w:r>
      <w:proofErr w:type="spellStart"/>
      <w:r w:rsidR="009C668C" w:rsidRPr="00C63DA0">
        <w:rPr>
          <w:lang w:val="en-US"/>
        </w:rPr>
        <w:t>lại</w:t>
      </w:r>
      <w:proofErr w:type="spellEnd"/>
      <w:r w:rsidR="009C668C" w:rsidRPr="00C63DA0">
        <w:rPr>
          <w:lang w:val="en-US"/>
        </w:rPr>
        <w:t xml:space="preserve"> </w:t>
      </w:r>
      <w:proofErr w:type="spellStart"/>
      <w:r w:rsidR="009C668C" w:rsidRPr="00C63DA0">
        <w:rPr>
          <w:lang w:val="en-US"/>
        </w:rPr>
        <w:t>màn</w:t>
      </w:r>
      <w:proofErr w:type="spellEnd"/>
      <w:r w:rsidR="009C668C" w:rsidRPr="00C63DA0">
        <w:rPr>
          <w:lang w:val="en-US"/>
        </w:rPr>
        <w:t xml:space="preserve"> </w:t>
      </w:r>
      <w:proofErr w:type="spellStart"/>
      <w:r w:rsidR="009C668C" w:rsidRPr="00C63DA0">
        <w:rPr>
          <w:lang w:val="en-US"/>
        </w:rPr>
        <w:t>hình</w:t>
      </w:r>
      <w:proofErr w:type="spellEnd"/>
      <w:r w:rsidR="009C668C"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bàn</w:t>
      </w:r>
      <w:proofErr w:type="spellEnd"/>
      <w:r w:rsidR="009C668C" w:rsidRPr="00C63DA0">
        <w:rPr>
          <w:lang w:val="en-US"/>
        </w:rPr>
        <w:t>.</w:t>
      </w:r>
    </w:p>
    <w:p w14:paraId="748C7988" w14:textId="77777777" w:rsidR="009C668C" w:rsidRPr="00C63DA0" w:rsidRDefault="009C668C" w:rsidP="009C668C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66173559" w14:textId="278852AC" w:rsidR="009C668C" w:rsidRDefault="009C668C" w:rsidP="009C668C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>.</w:t>
      </w:r>
    </w:p>
    <w:p w14:paraId="33D85891" w14:textId="0DCA827A" w:rsidR="00E15B87" w:rsidRDefault="00E15B87" w:rsidP="009C668C">
      <w:pPr>
        <w:pStyle w:val="BodyText"/>
        <w:jc w:val="both"/>
        <w:rPr>
          <w:lang w:val="en-US"/>
        </w:rPr>
      </w:pPr>
    </w:p>
    <w:p w14:paraId="2CFC46F5" w14:textId="77777777" w:rsidR="00E15B87" w:rsidRPr="00C63DA0" w:rsidRDefault="00E15B87" w:rsidP="009C668C">
      <w:pPr>
        <w:pStyle w:val="BodyText"/>
        <w:jc w:val="both"/>
        <w:rPr>
          <w:lang w:val="en-US"/>
        </w:rPr>
      </w:pPr>
    </w:p>
    <w:p w14:paraId="3637DDBA" w14:textId="312A4735" w:rsidR="002540A7" w:rsidRPr="00C63DA0" w:rsidRDefault="002540A7" w:rsidP="002540A7">
      <w:pPr>
        <w:pStyle w:val="Heading2"/>
        <w:rPr>
          <w:lang w:val="en-US"/>
        </w:rPr>
      </w:pPr>
      <w:bookmarkStart w:id="13" w:name="_Toc5029163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bookmarkEnd w:id="13"/>
      <w:proofErr w:type="spellEnd"/>
    </w:p>
    <w:p w14:paraId="184205EF" w14:textId="77777777" w:rsidR="002540A7" w:rsidRPr="00C63DA0" w:rsidRDefault="002540A7" w:rsidP="002540A7">
      <w:pPr>
        <w:pStyle w:val="Heading3"/>
        <w:spacing w:line="360" w:lineRule="auto"/>
        <w:jc w:val="both"/>
      </w:pPr>
      <w:r w:rsidRPr="00C63DA0">
        <w:t>Tóm tắt</w:t>
      </w:r>
    </w:p>
    <w:p w14:paraId="3196DBC3" w14:textId="142FBC06" w:rsidR="002540A7" w:rsidRPr="00C63DA0" w:rsidRDefault="002540A7" w:rsidP="002540A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>.</w:t>
      </w:r>
    </w:p>
    <w:p w14:paraId="03798669" w14:textId="36B7FD4A" w:rsidR="002540A7" w:rsidRPr="00C63DA0" w:rsidRDefault="002540A7" w:rsidP="002540A7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>
        <w:rPr>
          <w:snapToGrid w:val="0"/>
          <w:lang w:val="en-US"/>
        </w:rPr>
        <w:t>xuất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báo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cáo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theo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yêu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cầu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cụ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dưới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dạng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tiếp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ra file .pdf.</w:t>
      </w:r>
    </w:p>
    <w:p w14:paraId="682610F5" w14:textId="77777777" w:rsidR="002540A7" w:rsidRPr="00C63DA0" w:rsidRDefault="002540A7" w:rsidP="002540A7">
      <w:pPr>
        <w:pStyle w:val="Heading3"/>
        <w:spacing w:line="360" w:lineRule="auto"/>
        <w:jc w:val="both"/>
      </w:pPr>
      <w:r w:rsidRPr="00C63DA0">
        <w:t>Dòng sự kiện</w:t>
      </w:r>
    </w:p>
    <w:p w14:paraId="1765644B" w14:textId="77777777" w:rsidR="002540A7" w:rsidRPr="00C63DA0" w:rsidRDefault="002540A7" w:rsidP="002540A7">
      <w:pPr>
        <w:pStyle w:val="Heading4"/>
        <w:spacing w:line="360" w:lineRule="auto"/>
        <w:jc w:val="both"/>
      </w:pPr>
      <w:r w:rsidRPr="00C63DA0">
        <w:t>Dòng sự kiện chính</w:t>
      </w:r>
    </w:p>
    <w:p w14:paraId="27C54A32" w14:textId="6430849B" w:rsidR="002540A7" w:rsidRPr="00C63DA0" w:rsidRDefault="002540A7" w:rsidP="002540A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 w:rsidRPr="00C63DA0">
        <w:rPr>
          <w:lang w:val="en-US"/>
        </w:rPr>
        <w:t>.</w:t>
      </w:r>
    </w:p>
    <w:p w14:paraId="56BC1570" w14:textId="7A8EC7E7" w:rsidR="002540A7" w:rsidRDefault="002540A7" w:rsidP="002540A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lợi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nhuận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)</w:t>
      </w:r>
    </w:p>
    <w:p w14:paraId="5297F1D0" w14:textId="445ED37D" w:rsidR="002540A7" w:rsidRDefault="002540A7" w:rsidP="002540A7">
      <w:pPr>
        <w:pStyle w:val="BodyText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>.</w:t>
      </w:r>
    </w:p>
    <w:p w14:paraId="04E42C38" w14:textId="75F1E12E" w:rsidR="002540A7" w:rsidRPr="00C63DA0" w:rsidRDefault="002540A7" w:rsidP="002540A7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ra file .pdf,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ra file .pdf.</w:t>
      </w:r>
    </w:p>
    <w:p w14:paraId="520BDCA0" w14:textId="77777777" w:rsidR="002540A7" w:rsidRPr="00C63DA0" w:rsidRDefault="002540A7" w:rsidP="002540A7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41E7BE26" w14:textId="5B30450C" w:rsidR="002540A7" w:rsidRPr="00C63DA0" w:rsidRDefault="00E15B87" w:rsidP="002540A7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7276989C" w14:textId="77777777" w:rsidR="002540A7" w:rsidRPr="00C63DA0" w:rsidRDefault="002540A7" w:rsidP="002540A7">
      <w:pPr>
        <w:pStyle w:val="Heading3"/>
        <w:spacing w:line="360" w:lineRule="auto"/>
        <w:jc w:val="both"/>
      </w:pPr>
      <w:r w:rsidRPr="00C63DA0">
        <w:t>Các yêu cầu đặc biệt</w:t>
      </w:r>
    </w:p>
    <w:p w14:paraId="4AC98C96" w14:textId="65D5B3AD" w:rsidR="002540A7" w:rsidRPr="00C63DA0" w:rsidRDefault="002540A7" w:rsidP="002540A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="00E15B87">
        <w:rPr>
          <w:lang w:val="en-US"/>
        </w:rPr>
        <w:t>.</w:t>
      </w:r>
    </w:p>
    <w:p w14:paraId="31233055" w14:textId="77777777" w:rsidR="002540A7" w:rsidRPr="00C63DA0" w:rsidRDefault="002540A7" w:rsidP="002540A7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2E01FE8D" w14:textId="77777777" w:rsidR="002540A7" w:rsidRPr="00C63DA0" w:rsidRDefault="002540A7" w:rsidP="002540A7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1D8F409D" w14:textId="77777777" w:rsidR="002540A7" w:rsidRPr="00C63DA0" w:rsidRDefault="002540A7" w:rsidP="002540A7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1BAE9543" w14:textId="51DCEDCB" w:rsidR="002540A7" w:rsidRPr="00C63DA0" w:rsidRDefault="002540A7" w:rsidP="002540A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 w:rsidR="00E15B87">
        <w:rPr>
          <w:lang w:val="en-US"/>
        </w:rPr>
        <w:t>hiển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thị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báo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cáo</w:t>
      </w:r>
      <w:proofErr w:type="spellEnd"/>
      <w:r w:rsidR="00E15B87">
        <w:rPr>
          <w:lang w:val="en-US"/>
        </w:rPr>
        <w:t>.</w:t>
      </w:r>
    </w:p>
    <w:p w14:paraId="13A0F718" w14:textId="60F21195" w:rsidR="002540A7" w:rsidRPr="00C63DA0" w:rsidRDefault="002540A7" w:rsidP="002540A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 w:rsidR="00E15B87">
        <w:rPr>
          <w:lang w:val="en-US"/>
        </w:rPr>
        <w:t>thông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báo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lỗi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vào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yêu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cầu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người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dùng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thử</w:t>
      </w:r>
      <w:proofErr w:type="spellEnd"/>
      <w:r w:rsidR="00E15B87">
        <w:rPr>
          <w:lang w:val="en-US"/>
        </w:rPr>
        <w:t xml:space="preserve"> </w:t>
      </w:r>
      <w:proofErr w:type="spellStart"/>
      <w:r w:rsidR="00E15B87">
        <w:rPr>
          <w:lang w:val="en-US"/>
        </w:rPr>
        <w:t>lại</w:t>
      </w:r>
      <w:proofErr w:type="spellEnd"/>
      <w:r w:rsidR="00E15B87">
        <w:rPr>
          <w:lang w:val="en-US"/>
        </w:rPr>
        <w:t>.</w:t>
      </w:r>
    </w:p>
    <w:p w14:paraId="21341FB3" w14:textId="77777777" w:rsidR="002540A7" w:rsidRPr="00C63DA0" w:rsidRDefault="002540A7" w:rsidP="002540A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053D5F62" w14:textId="7FEBA7AC" w:rsidR="002540A7" w:rsidRDefault="002540A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>.</w:t>
      </w:r>
    </w:p>
    <w:p w14:paraId="0E8C7EE1" w14:textId="77777777" w:rsidR="00E15B87" w:rsidRPr="00E15B87" w:rsidRDefault="00E15B87" w:rsidP="00E15B87">
      <w:pPr>
        <w:pStyle w:val="BodyText"/>
        <w:jc w:val="both"/>
        <w:rPr>
          <w:lang w:val="en-US"/>
        </w:rPr>
      </w:pPr>
    </w:p>
    <w:p w14:paraId="77F9AD6B" w14:textId="48A32824" w:rsidR="00E15B87" w:rsidRPr="00C63DA0" w:rsidRDefault="00E15B87" w:rsidP="00E15B87">
      <w:pPr>
        <w:pStyle w:val="Heading2"/>
        <w:rPr>
          <w:lang w:val="en-US"/>
        </w:rPr>
      </w:pPr>
      <w:bookmarkStart w:id="14" w:name="_Toc5029164"/>
      <w:proofErr w:type="spellStart"/>
      <w:r w:rsidRPr="00C63DA0">
        <w:rPr>
          <w:lang w:val="en-US"/>
        </w:rPr>
        <w:lastRenderedPageBreak/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="00467150">
        <w:rPr>
          <w:lang w:val="en-US"/>
        </w:rPr>
        <w:t>lý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thực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đơn</w:t>
      </w:r>
      <w:bookmarkEnd w:id="14"/>
      <w:proofErr w:type="spellEnd"/>
    </w:p>
    <w:p w14:paraId="407ED0D7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Tóm tắt</w:t>
      </w:r>
    </w:p>
    <w:p w14:paraId="5C1EA265" w14:textId="77777777" w:rsidR="00E15B87" w:rsidRPr="00C63DA0" w:rsidRDefault="00E15B87" w:rsidP="00E15B8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>.</w:t>
      </w:r>
    </w:p>
    <w:p w14:paraId="1E48D1D0" w14:textId="77777777" w:rsidR="00E15B87" w:rsidRPr="00C63DA0" w:rsidRDefault="00E15B87" w:rsidP="00E15B8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</w:p>
    <w:p w14:paraId="778B568A" w14:textId="5F73AB97" w:rsidR="00E15B87" w:rsidRPr="00467150" w:rsidRDefault="00E15B87" w:rsidP="00467150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Thêm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món</w:t>
      </w:r>
      <w:proofErr w:type="spellEnd"/>
    </w:p>
    <w:p w14:paraId="3783EF7C" w14:textId="109CC401" w:rsidR="00E15B87" w:rsidRPr="00C63DA0" w:rsidRDefault="00E15B87" w:rsidP="00E15B8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X</w:t>
      </w:r>
      <w:r w:rsidR="00467150">
        <w:rPr>
          <w:snapToGrid w:val="0"/>
          <w:lang w:val="en-US"/>
        </w:rPr>
        <w:t>óa</w:t>
      </w:r>
      <w:proofErr w:type="spellEnd"/>
      <w:r w:rsidR="0046715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món</w:t>
      </w:r>
      <w:proofErr w:type="spellEnd"/>
    </w:p>
    <w:p w14:paraId="5B872B8E" w14:textId="3E702276" w:rsidR="00E15B87" w:rsidRPr="00C63DA0" w:rsidRDefault="00E15B87" w:rsidP="00E15B8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món</w:t>
      </w:r>
      <w:proofErr w:type="spellEnd"/>
    </w:p>
    <w:p w14:paraId="6B9ED9AC" w14:textId="0C4F63B1" w:rsidR="00E15B87" w:rsidRPr="00C63DA0" w:rsidRDefault="00E15B87" w:rsidP="00E15B87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cho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phép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sử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dụng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t</w:t>
      </w:r>
      <w:r w:rsidR="00467150">
        <w:rPr>
          <w:snapToGrid w:val="0"/>
          <w:lang w:val="en-US"/>
        </w:rPr>
        <w:t>h</w:t>
      </w:r>
      <w:r w:rsidRPr="00C63DA0">
        <w:rPr>
          <w:snapToGrid w:val="0"/>
          <w:lang w:val="en-US"/>
        </w:rPr>
        <w:t>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món</w:t>
      </w:r>
      <w:proofErr w:type="spellEnd"/>
      <w:r w:rsidR="0046715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mới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xóa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món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7150">
        <w:rPr>
          <w:snapToGrid w:val="0"/>
          <w:lang w:val="en-US"/>
        </w:rPr>
        <w:t>món</w:t>
      </w:r>
      <w:proofErr w:type="spellEnd"/>
      <w:r w:rsidRPr="00C63DA0">
        <w:rPr>
          <w:snapToGrid w:val="0"/>
          <w:lang w:val="en-US"/>
        </w:rPr>
        <w:t xml:space="preserve">. </w:t>
      </w:r>
    </w:p>
    <w:p w14:paraId="48119BB0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Dòng sự kiện</w:t>
      </w:r>
    </w:p>
    <w:p w14:paraId="668E80AF" w14:textId="77777777" w:rsidR="00E15B87" w:rsidRPr="00C63DA0" w:rsidRDefault="00E15B87" w:rsidP="00E15B87">
      <w:pPr>
        <w:pStyle w:val="Heading4"/>
        <w:spacing w:line="360" w:lineRule="auto"/>
        <w:jc w:val="both"/>
      </w:pPr>
      <w:r w:rsidRPr="00C63DA0">
        <w:t>Dòng sự kiện chính</w:t>
      </w:r>
    </w:p>
    <w:p w14:paraId="03EB99F0" w14:textId="1B0C1663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467150">
        <w:rPr>
          <w:lang w:val="en-US"/>
        </w:rPr>
        <w:t>thực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đơn</w:t>
      </w:r>
      <w:proofErr w:type="spellEnd"/>
      <w:r w:rsidRPr="00C63DA0">
        <w:rPr>
          <w:lang w:val="en-US"/>
        </w:rPr>
        <w:t>.</w:t>
      </w:r>
    </w:p>
    <w:p w14:paraId="007D2FEF" w14:textId="771F631D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467150">
        <w:rPr>
          <w:lang w:val="en-US"/>
        </w:rPr>
        <w:t>thực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đơn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467150">
        <w:rPr>
          <w:lang w:val="en-US"/>
        </w:rPr>
        <w:t>thực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đơn</w:t>
      </w:r>
      <w:proofErr w:type="spellEnd"/>
      <w:r w:rsidRPr="00C63DA0">
        <w:rPr>
          <w:lang w:val="en-US"/>
        </w:rPr>
        <w:t>.</w:t>
      </w:r>
    </w:p>
    <w:p w14:paraId="5DA48996" w14:textId="15C8C5D2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một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</w:t>
      </w:r>
      <w:r w:rsidR="00467150">
        <w:rPr>
          <w:lang w:val="en-US"/>
        </w:rPr>
        <w:t>3</w:t>
      </w:r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>:</w:t>
      </w:r>
    </w:p>
    <w:p w14:paraId="0C3F2E51" w14:textId="32DA1CD3" w:rsidR="00E15B87" w:rsidRPr="00C63DA0" w:rsidRDefault="00E15B87" w:rsidP="00850677">
      <w:pPr>
        <w:pStyle w:val="BodyText"/>
        <w:numPr>
          <w:ilvl w:val="0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Thêm</w:t>
      </w:r>
      <w:proofErr w:type="spellEnd"/>
      <w:r w:rsidRPr="00C63DA0">
        <w:rPr>
          <w:lang w:val="en-US"/>
        </w:rPr>
        <w:t xml:space="preserve"> </w:t>
      </w:r>
      <w:proofErr w:type="spellStart"/>
      <w:r w:rsidR="00467150">
        <w:rPr>
          <w:lang w:val="en-US"/>
        </w:rPr>
        <w:t>món</w:t>
      </w:r>
      <w:proofErr w:type="spellEnd"/>
      <w:r w:rsidRPr="00C63DA0">
        <w:rPr>
          <w:lang w:val="en-US"/>
        </w:rPr>
        <w:t>:</w:t>
      </w:r>
    </w:p>
    <w:p w14:paraId="6EE08ACD" w14:textId="77138F27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</w:t>
      </w:r>
      <w:proofErr w:type="gramStart"/>
      <w:r w:rsidRPr="00C63DA0">
        <w:rPr>
          <w:lang w:val="en-US"/>
        </w:rPr>
        <w:t xml:space="preserve">tin  </w:t>
      </w:r>
      <w:proofErr w:type="spellStart"/>
      <w:r w:rsidR="00467150">
        <w:rPr>
          <w:lang w:val="en-US"/>
        </w:rPr>
        <w:t>món</w:t>
      </w:r>
      <w:proofErr w:type="spellEnd"/>
      <w:proofErr w:type="gram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</w:t>
      </w:r>
      <w:r w:rsidR="00850677">
        <w:rPr>
          <w:lang w:val="en-US"/>
        </w:rPr>
        <w:t>hêm</w:t>
      </w:r>
      <w:proofErr w:type="spellEnd"/>
      <w:r w:rsidRPr="00C63DA0">
        <w:rPr>
          <w:lang w:val="en-US"/>
        </w:rPr>
        <w:t xml:space="preserve">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>.</w:t>
      </w:r>
    </w:p>
    <w:p w14:paraId="3739CF36" w14:textId="2C8B837E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ghi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nhận</w:t>
      </w:r>
      <w:proofErr w:type="spellEnd"/>
      <w:r w:rsidRPr="00C63DA0">
        <w:rPr>
          <w:lang w:val="en-US"/>
        </w:rPr>
        <w:t xml:space="preserve">,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 w:rsidR="00467150">
        <w:rPr>
          <w:lang w:val="en-US"/>
        </w:rPr>
        <w:t>thêm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món</w:t>
      </w:r>
      <w:proofErr w:type="spellEnd"/>
      <w:r w:rsidR="00467150">
        <w:rPr>
          <w:lang w:val="en-US"/>
        </w:rPr>
        <w:t xml:space="preserve"> </w:t>
      </w:r>
      <w:proofErr w:type="spellStart"/>
      <w:r w:rsidR="00467150">
        <w:rPr>
          <w:lang w:val="en-US"/>
        </w:rPr>
        <w:t>mới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vào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="00467150">
        <w:rPr>
          <w:lang w:val="en-US"/>
        </w:rPr>
        <w:t>món</w:t>
      </w:r>
      <w:proofErr w:type="spellEnd"/>
      <w:r w:rsidR="00467150">
        <w:rPr>
          <w:lang w:val="en-US"/>
        </w:rPr>
        <w:t>.</w:t>
      </w:r>
    </w:p>
    <w:p w14:paraId="3FCF2475" w14:textId="26A9A67C" w:rsidR="00E15B87" w:rsidRPr="00C63DA0" w:rsidRDefault="00E15B87" w:rsidP="00850677">
      <w:pPr>
        <w:pStyle w:val="BodyText"/>
        <w:numPr>
          <w:ilvl w:val="0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467150">
        <w:rPr>
          <w:lang w:val="en-US"/>
        </w:rPr>
        <w:t>món</w:t>
      </w:r>
      <w:proofErr w:type="spellEnd"/>
      <w:r w:rsidRPr="00C63DA0">
        <w:rPr>
          <w:lang w:val="en-US"/>
        </w:rPr>
        <w:t>:</w:t>
      </w:r>
    </w:p>
    <w:p w14:paraId="08B66E2E" w14:textId="38A61DE3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>.</w:t>
      </w:r>
    </w:p>
    <w:p w14:paraId="59AD8DBC" w14:textId="44300245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 xml:space="preserve"> ở </w:t>
      </w:r>
      <w:proofErr w:type="spellStart"/>
      <w:r w:rsidRPr="00C63DA0">
        <w:rPr>
          <w:lang w:val="en-US"/>
        </w:rPr>
        <w:t>phần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850677">
        <w:rPr>
          <w:lang w:val="en-US"/>
        </w:rPr>
        <w:t>món</w:t>
      </w:r>
      <w:proofErr w:type="spellEnd"/>
    </w:p>
    <w:p w14:paraId="722359E2" w14:textId="3F957942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sửa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850677">
        <w:rPr>
          <w:lang w:val="en-US"/>
        </w:rPr>
        <w:t>món</w:t>
      </w:r>
      <w:proofErr w:type="spellEnd"/>
      <w:r w:rsidR="00850677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</w:p>
    <w:p w14:paraId="513C2537" w14:textId="77777777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Pr="00C63DA0">
        <w:rPr>
          <w:lang w:val="en-US"/>
        </w:rPr>
        <w:t>bàn</w:t>
      </w:r>
      <w:proofErr w:type="spellEnd"/>
    </w:p>
    <w:p w14:paraId="0B6CA166" w14:textId="59CFF92E" w:rsidR="00E15B87" w:rsidRPr="00C63DA0" w:rsidRDefault="00E15B87" w:rsidP="00850677">
      <w:pPr>
        <w:pStyle w:val="BodyText"/>
        <w:numPr>
          <w:ilvl w:val="0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467150">
        <w:rPr>
          <w:lang w:val="en-US"/>
        </w:rPr>
        <w:t>món</w:t>
      </w:r>
      <w:proofErr w:type="spellEnd"/>
      <w:r w:rsidRPr="00C63DA0">
        <w:rPr>
          <w:lang w:val="en-US"/>
        </w:rPr>
        <w:t>:</w:t>
      </w:r>
    </w:p>
    <w:p w14:paraId="6178878A" w14:textId="27F864A0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từ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="00850677">
        <w:rPr>
          <w:lang w:val="en-US"/>
        </w:rPr>
        <w:t>món</w:t>
      </w:r>
      <w:proofErr w:type="spellEnd"/>
    </w:p>
    <w:p w14:paraId="67F4AFE4" w14:textId="120C4B1A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 xml:space="preserve"> ở </w:t>
      </w:r>
      <w:proofErr w:type="spellStart"/>
      <w:r w:rsidRPr="00C63DA0">
        <w:rPr>
          <w:lang w:val="en-US"/>
        </w:rPr>
        <w:t>phần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>.</w:t>
      </w:r>
    </w:p>
    <w:p w14:paraId="310CBA36" w14:textId="596DAB1B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850677">
        <w:rPr>
          <w:lang w:val="en-US"/>
        </w:rPr>
        <w:t>món</w:t>
      </w:r>
      <w:proofErr w:type="spellEnd"/>
    </w:p>
    <w:p w14:paraId="5050712C" w14:textId="06554913" w:rsidR="00E15B87" w:rsidRPr="00C63DA0" w:rsidRDefault="00E15B87" w:rsidP="00850677">
      <w:pPr>
        <w:pStyle w:val="BodyText"/>
        <w:numPr>
          <w:ilvl w:val="1"/>
          <w:numId w:val="36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khỏi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="00850677">
        <w:rPr>
          <w:lang w:val="en-US"/>
        </w:rPr>
        <w:t>món</w:t>
      </w:r>
      <w:proofErr w:type="spellEnd"/>
    </w:p>
    <w:p w14:paraId="7F25C368" w14:textId="77777777" w:rsidR="00E15B87" w:rsidRPr="00C63DA0" w:rsidRDefault="00E15B87" w:rsidP="00E15B87">
      <w:pPr>
        <w:pStyle w:val="BodyText"/>
        <w:jc w:val="both"/>
        <w:rPr>
          <w:lang w:val="en-US"/>
        </w:rPr>
      </w:pPr>
    </w:p>
    <w:p w14:paraId="66C66E2E" w14:textId="77777777" w:rsidR="00E15B87" w:rsidRPr="00C63DA0" w:rsidRDefault="00E15B87" w:rsidP="00E15B87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657DCF39" w14:textId="77777777" w:rsidR="00E15B87" w:rsidRPr="00C63DA0" w:rsidRDefault="00E15B87" w:rsidP="00E15B87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trờ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về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hoặc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làm </w:t>
      </w:r>
      <w:proofErr w:type="spellStart"/>
      <w:r w:rsidRPr="00C63DA0">
        <w:rPr>
          <w:lang w:val="en-US"/>
        </w:rPr>
        <w:t>việc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trước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đó</w:t>
      </w:r>
      <w:proofErr w:type="spellEnd"/>
      <w:r w:rsidRPr="00C63DA0">
        <w:rPr>
          <w:lang w:val="en-US"/>
        </w:rPr>
        <w:t>.</w:t>
      </w:r>
    </w:p>
    <w:p w14:paraId="23F1A9A9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t>Các yêu cầu đặc biệt</w:t>
      </w:r>
    </w:p>
    <w:p w14:paraId="0906728B" w14:textId="77777777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</w:p>
    <w:p w14:paraId="5764F02C" w14:textId="77777777" w:rsidR="00E15B87" w:rsidRPr="00C63DA0" w:rsidRDefault="00E15B87" w:rsidP="00E15B87">
      <w:pPr>
        <w:pStyle w:val="Heading3"/>
        <w:spacing w:line="360" w:lineRule="auto"/>
        <w:jc w:val="both"/>
      </w:pPr>
      <w:r w:rsidRPr="00C63DA0">
        <w:lastRenderedPageBreak/>
        <w:t>Trạng thái hệ thống khi bắt đầu thực hiện Use-case</w:t>
      </w:r>
    </w:p>
    <w:p w14:paraId="565EB23B" w14:textId="77777777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09E87101" w14:textId="77777777" w:rsidR="00E15B87" w:rsidRPr="00C63DA0" w:rsidRDefault="00E15B87" w:rsidP="00E15B87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3543F899" w14:textId="4B34926F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danh sách </w:t>
      </w:r>
      <w:proofErr w:type="spellStart"/>
      <w:r w:rsidR="00850677">
        <w:rPr>
          <w:lang w:val="en-US"/>
        </w:rPr>
        <w:t>món</w:t>
      </w:r>
      <w:proofErr w:type="spellEnd"/>
      <w:r w:rsidRPr="00C63DA0">
        <w:rPr>
          <w:lang w:val="en-US"/>
        </w:rPr>
        <w:t>.</w:t>
      </w:r>
    </w:p>
    <w:p w14:paraId="0BA4D921" w14:textId="27A1AE1E" w:rsidR="00E15B87" w:rsidRPr="00C63DA0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ở </w:t>
      </w:r>
      <w:proofErr w:type="spellStart"/>
      <w:r w:rsidRPr="00C63DA0">
        <w:rPr>
          <w:lang w:val="en-US"/>
        </w:rPr>
        <w:t>lại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850677">
        <w:rPr>
          <w:lang w:val="en-US"/>
        </w:rPr>
        <w:t>thực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đơn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và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cho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phép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người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dùng</w:t>
      </w:r>
      <w:proofErr w:type="spellEnd"/>
      <w:r w:rsidR="00850677">
        <w:rPr>
          <w:lang w:val="en-US"/>
        </w:rPr>
        <w:t xml:space="preserve"> </w:t>
      </w:r>
      <w:proofErr w:type="spellStart"/>
      <w:r w:rsidR="00850677">
        <w:rPr>
          <w:lang w:val="en-US"/>
        </w:rPr>
        <w:t>thử</w:t>
      </w:r>
      <w:proofErr w:type="spellEnd"/>
      <w:r w:rsidR="00850677">
        <w:rPr>
          <w:lang w:val="en-US"/>
        </w:rPr>
        <w:t xml:space="preserve"> </w:t>
      </w:r>
      <w:proofErr w:type="spellStart"/>
      <w:proofErr w:type="gramStart"/>
      <w:r w:rsidR="00850677">
        <w:rPr>
          <w:lang w:val="en-US"/>
        </w:rPr>
        <w:t>lại</w:t>
      </w:r>
      <w:proofErr w:type="spellEnd"/>
      <w:r w:rsidR="00850677">
        <w:rPr>
          <w:lang w:val="en-US"/>
        </w:rPr>
        <w:t>.</w:t>
      </w:r>
      <w:r w:rsidRPr="00C63DA0">
        <w:rPr>
          <w:lang w:val="en-US"/>
        </w:rPr>
        <w:t>.</w:t>
      </w:r>
      <w:proofErr w:type="gramEnd"/>
    </w:p>
    <w:p w14:paraId="4E2A8EC5" w14:textId="77777777" w:rsidR="00E15B87" w:rsidRPr="00C63DA0" w:rsidRDefault="00E15B87" w:rsidP="00E15B8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51B3F5DB" w14:textId="77777777" w:rsidR="00E15B87" w:rsidRDefault="00E15B87" w:rsidP="00E15B8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>.</w:t>
      </w:r>
    </w:p>
    <w:p w14:paraId="077D67AC" w14:textId="39B435E8" w:rsidR="003548A8" w:rsidRDefault="003548A8" w:rsidP="00E15B87">
      <w:pPr>
        <w:pStyle w:val="Heading2"/>
        <w:numPr>
          <w:ilvl w:val="0"/>
          <w:numId w:val="0"/>
        </w:numPr>
        <w:rPr>
          <w:i/>
          <w:lang w:val="en-US"/>
        </w:rPr>
      </w:pPr>
    </w:p>
    <w:p w14:paraId="706805D4" w14:textId="47433709" w:rsidR="00AB194F" w:rsidRPr="00C63DA0" w:rsidRDefault="00AB194F" w:rsidP="00AB194F">
      <w:pPr>
        <w:pStyle w:val="Heading2"/>
        <w:rPr>
          <w:lang w:val="en-US"/>
        </w:rPr>
      </w:pPr>
      <w:bookmarkStart w:id="15" w:name="_Toc5029165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bookmarkEnd w:id="15"/>
      <w:proofErr w:type="spellEnd"/>
    </w:p>
    <w:p w14:paraId="61B49145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Tóm tắt</w:t>
      </w:r>
    </w:p>
    <w:p w14:paraId="6735FCA0" w14:textId="77777777" w:rsidR="00AB194F" w:rsidRPr="00C63DA0" w:rsidRDefault="00AB194F" w:rsidP="00AB194F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>.</w:t>
      </w:r>
    </w:p>
    <w:p w14:paraId="1D2969EF" w14:textId="77777777" w:rsidR="00AB194F" w:rsidRPr="00C63DA0" w:rsidRDefault="00AB194F" w:rsidP="00AB194F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</w:p>
    <w:p w14:paraId="58D1A733" w14:textId="174A023D" w:rsidR="00AB194F" w:rsidRPr="00467150" w:rsidRDefault="00AB194F" w:rsidP="00AB194F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Thêm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</w:p>
    <w:p w14:paraId="7E084443" w14:textId="3386FC8D" w:rsidR="00AB194F" w:rsidRPr="00C63DA0" w:rsidRDefault="00AB194F" w:rsidP="00AB194F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X</w:t>
      </w:r>
      <w:r>
        <w:rPr>
          <w:snapToGrid w:val="0"/>
          <w:lang w:val="en-US"/>
        </w:rPr>
        <w:t>óa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</w:p>
    <w:p w14:paraId="1E2FBE65" w14:textId="6A524082" w:rsidR="00AB194F" w:rsidRPr="00C63DA0" w:rsidRDefault="00AB194F" w:rsidP="00AB194F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</w:p>
    <w:p w14:paraId="28A7EC81" w14:textId="672F88AD" w:rsidR="00AB194F" w:rsidRPr="00C63DA0" w:rsidRDefault="00AB194F" w:rsidP="00AB194F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cho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phép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sử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dụng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mới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xóa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 w:rsidRPr="00C63DA0">
        <w:rPr>
          <w:snapToGrid w:val="0"/>
          <w:lang w:val="en-US"/>
        </w:rPr>
        <w:t xml:space="preserve">. </w:t>
      </w:r>
    </w:p>
    <w:p w14:paraId="4D28D319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Dòng sự kiện</w:t>
      </w:r>
    </w:p>
    <w:p w14:paraId="323755CD" w14:textId="77777777" w:rsidR="00AB194F" w:rsidRPr="00C63DA0" w:rsidRDefault="00AB194F" w:rsidP="00AB194F">
      <w:pPr>
        <w:pStyle w:val="Heading4"/>
        <w:spacing w:line="360" w:lineRule="auto"/>
        <w:jc w:val="both"/>
      </w:pPr>
      <w:r w:rsidRPr="00C63DA0">
        <w:t>Dòng sự kiện chính</w:t>
      </w:r>
    </w:p>
    <w:p w14:paraId="0FE36CA5" w14:textId="195949C5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 w:rsidRPr="00C63DA0">
        <w:rPr>
          <w:lang w:val="en-US"/>
        </w:rPr>
        <w:t>.</w:t>
      </w:r>
    </w:p>
    <w:p w14:paraId="22CBC13F" w14:textId="055A8BD7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 w:rsidRPr="00C63DA0">
        <w:rPr>
          <w:lang w:val="en-US"/>
        </w:rPr>
        <w:t>.</w:t>
      </w:r>
    </w:p>
    <w:p w14:paraId="7DC1566A" w14:textId="77777777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một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</w:t>
      </w:r>
      <w:r>
        <w:rPr>
          <w:lang w:val="en-US"/>
        </w:rPr>
        <w:t>3</w:t>
      </w:r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>:</w:t>
      </w:r>
    </w:p>
    <w:p w14:paraId="7D1D1A1D" w14:textId="43453F8C" w:rsidR="00AB194F" w:rsidRPr="00C63DA0" w:rsidRDefault="00AB194F" w:rsidP="00304118">
      <w:pPr>
        <w:pStyle w:val="BodyText"/>
        <w:numPr>
          <w:ilvl w:val="0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Thêm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 w:rsidRPr="00C63DA0">
        <w:rPr>
          <w:lang w:val="en-US"/>
        </w:rPr>
        <w:t>:</w:t>
      </w:r>
    </w:p>
    <w:p w14:paraId="607FC33E" w14:textId="415DC3D9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</w:t>
      </w:r>
      <w:r>
        <w:rPr>
          <w:lang w:val="en-US"/>
        </w:rPr>
        <w:t>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 w:rsidRPr="00C63DA0">
        <w:rPr>
          <w:lang w:val="en-US"/>
        </w:rPr>
        <w:t>.</w:t>
      </w:r>
    </w:p>
    <w:p w14:paraId="20721357" w14:textId="1EA90A48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ghi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nhận</w:t>
      </w:r>
      <w:proofErr w:type="spellEnd"/>
      <w:r w:rsidRPr="00C63DA0">
        <w:rPr>
          <w:lang w:val="en-US"/>
        </w:rPr>
        <w:t xml:space="preserve">,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DD7360">
        <w:rPr>
          <w:lang w:val="en-US"/>
        </w:rPr>
        <w:t>tài</w:t>
      </w:r>
      <w:proofErr w:type="spellEnd"/>
      <w:r w:rsidR="00DD7360">
        <w:rPr>
          <w:lang w:val="en-US"/>
        </w:rPr>
        <w:t xml:space="preserve"> </w:t>
      </w:r>
      <w:proofErr w:type="spellStart"/>
      <w:r w:rsidR="00DD7360">
        <w:rPr>
          <w:lang w:val="en-US"/>
        </w:rPr>
        <w:t>khoản</w:t>
      </w:r>
      <w:proofErr w:type="spellEnd"/>
      <w:r w:rsidR="00DD7360">
        <w:rPr>
          <w:lang w:val="en-US"/>
        </w:rPr>
        <w:t xml:space="preserve"> </w:t>
      </w:r>
      <w:proofErr w:type="spellStart"/>
      <w:r w:rsidR="00DD7360">
        <w:rPr>
          <w:lang w:val="en-US"/>
        </w:rPr>
        <w:t>vào</w:t>
      </w:r>
      <w:proofErr w:type="spellEnd"/>
      <w:r w:rsidR="00DD7360">
        <w:rPr>
          <w:lang w:val="en-US"/>
        </w:rPr>
        <w:t xml:space="preserve"> </w:t>
      </w:r>
      <w:proofErr w:type="spellStart"/>
      <w:r w:rsidR="00DD7360">
        <w:rPr>
          <w:lang w:val="en-US"/>
        </w:rPr>
        <w:t>cơ</w:t>
      </w:r>
      <w:proofErr w:type="spellEnd"/>
      <w:r w:rsidR="00DD7360">
        <w:rPr>
          <w:lang w:val="en-US"/>
        </w:rPr>
        <w:t xml:space="preserve"> </w:t>
      </w:r>
      <w:proofErr w:type="spellStart"/>
      <w:r w:rsidR="00DD7360">
        <w:rPr>
          <w:lang w:val="en-US"/>
        </w:rPr>
        <w:t>sở</w:t>
      </w:r>
      <w:proofErr w:type="spellEnd"/>
      <w:r w:rsidR="00DD7360">
        <w:rPr>
          <w:lang w:val="en-US"/>
        </w:rPr>
        <w:t xml:space="preserve"> </w:t>
      </w:r>
      <w:proofErr w:type="spellStart"/>
      <w:r w:rsidR="00DD7360">
        <w:rPr>
          <w:lang w:val="en-US"/>
        </w:rPr>
        <w:t>dữ</w:t>
      </w:r>
      <w:proofErr w:type="spellEnd"/>
      <w:r w:rsidR="00DD7360">
        <w:rPr>
          <w:lang w:val="en-US"/>
        </w:rPr>
        <w:t xml:space="preserve"> </w:t>
      </w:r>
      <w:proofErr w:type="spellStart"/>
      <w:r w:rsidR="00DD7360">
        <w:rPr>
          <w:lang w:val="en-US"/>
        </w:rPr>
        <w:t>liệu</w:t>
      </w:r>
      <w:proofErr w:type="spellEnd"/>
      <w:r>
        <w:rPr>
          <w:lang w:val="en-US"/>
        </w:rPr>
        <w:t>.</w:t>
      </w:r>
    </w:p>
    <w:p w14:paraId="535CC712" w14:textId="51D737CC" w:rsidR="00AB194F" w:rsidRPr="00C63DA0" w:rsidRDefault="00AB194F" w:rsidP="00304118">
      <w:pPr>
        <w:pStyle w:val="BodyText"/>
        <w:numPr>
          <w:ilvl w:val="0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</w:t>
      </w:r>
      <w:r w:rsidR="007B10D2">
        <w:rPr>
          <w:lang w:val="en-US"/>
        </w:rPr>
        <w:t>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Pr="00C63DA0">
        <w:rPr>
          <w:lang w:val="en-US"/>
        </w:rPr>
        <w:t>:</w:t>
      </w:r>
    </w:p>
    <w:p w14:paraId="294DEEE8" w14:textId="487613BD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tìm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kiếm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Pr="00C63DA0">
        <w:rPr>
          <w:lang w:val="en-US"/>
        </w:rPr>
        <w:t>.</w:t>
      </w:r>
    </w:p>
    <w:p w14:paraId="2DD30D4E" w14:textId="0B4316AB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cần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tìm</w:t>
      </w:r>
      <w:proofErr w:type="spellEnd"/>
    </w:p>
    <w:p w14:paraId="14B226B5" w14:textId="7C2F03EF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sửa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</w:p>
    <w:p w14:paraId="1183982B" w14:textId="0224CDB9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</w:p>
    <w:p w14:paraId="007155C2" w14:textId="42AB6F32" w:rsidR="00AB194F" w:rsidRPr="00C63DA0" w:rsidRDefault="00AB194F" w:rsidP="00304118">
      <w:pPr>
        <w:pStyle w:val="BodyText"/>
        <w:numPr>
          <w:ilvl w:val="0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Pr="00C63DA0">
        <w:rPr>
          <w:lang w:val="en-US"/>
        </w:rPr>
        <w:t>:</w:t>
      </w:r>
    </w:p>
    <w:p w14:paraId="16F3A66E" w14:textId="03953D1F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dùng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tìm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kiếm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</w:p>
    <w:p w14:paraId="1C449139" w14:textId="6CCD023A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</w:t>
      </w:r>
      <w:r w:rsidR="007B10D2">
        <w:rPr>
          <w:lang w:val="en-US"/>
        </w:rPr>
        <w:t>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cần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tìm</w:t>
      </w:r>
      <w:proofErr w:type="spellEnd"/>
    </w:p>
    <w:p w14:paraId="0D83ECB9" w14:textId="56BAD2E5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lastRenderedPageBreak/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</w:p>
    <w:p w14:paraId="191D2919" w14:textId="14F1C14B" w:rsidR="00AB194F" w:rsidRPr="00C63DA0" w:rsidRDefault="00AB194F" w:rsidP="00304118">
      <w:pPr>
        <w:pStyle w:val="BodyText"/>
        <w:numPr>
          <w:ilvl w:val="1"/>
          <w:numId w:val="37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tài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khoản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khỏi</w:t>
      </w:r>
      <w:proofErr w:type="spellEnd"/>
      <w:r w:rsidRPr="00C63DA0">
        <w:rPr>
          <w:lang w:val="en-US"/>
        </w:rPr>
        <w:t xml:space="preserve"> </w:t>
      </w:r>
      <w:proofErr w:type="spellStart"/>
      <w:r w:rsidR="007B10D2">
        <w:rPr>
          <w:lang w:val="en-US"/>
        </w:rPr>
        <w:t>cơ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sở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dữ</w:t>
      </w:r>
      <w:proofErr w:type="spellEnd"/>
      <w:r w:rsidR="007B10D2">
        <w:rPr>
          <w:lang w:val="en-US"/>
        </w:rPr>
        <w:t xml:space="preserve"> </w:t>
      </w:r>
      <w:proofErr w:type="spellStart"/>
      <w:r w:rsidR="007B10D2">
        <w:rPr>
          <w:lang w:val="en-US"/>
        </w:rPr>
        <w:t>liệu</w:t>
      </w:r>
      <w:proofErr w:type="spellEnd"/>
    </w:p>
    <w:p w14:paraId="0EBE628A" w14:textId="77777777" w:rsidR="00AB194F" w:rsidRPr="00C63DA0" w:rsidRDefault="00AB194F" w:rsidP="00AB194F">
      <w:pPr>
        <w:pStyle w:val="BodyText"/>
        <w:jc w:val="both"/>
        <w:rPr>
          <w:lang w:val="en-US"/>
        </w:rPr>
      </w:pPr>
    </w:p>
    <w:p w14:paraId="38D6F7AD" w14:textId="77777777" w:rsidR="00AB194F" w:rsidRPr="00C63DA0" w:rsidRDefault="00AB194F" w:rsidP="00AB194F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52CC623F" w14:textId="54F759D8" w:rsidR="00304118" w:rsidRPr="00C63DA0" w:rsidRDefault="00AB194F" w:rsidP="00304118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trờ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về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hoặc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làm </w:t>
      </w:r>
      <w:proofErr w:type="spellStart"/>
      <w:r w:rsidRPr="00C63DA0">
        <w:rPr>
          <w:lang w:val="en-US"/>
        </w:rPr>
        <w:t>việc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trước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đó</w:t>
      </w:r>
      <w:proofErr w:type="spellEnd"/>
      <w:r w:rsidRPr="00C63DA0">
        <w:rPr>
          <w:lang w:val="en-US"/>
        </w:rPr>
        <w:t>.</w:t>
      </w:r>
    </w:p>
    <w:p w14:paraId="56558F0F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Các yêu cầu đặc biệt</w:t>
      </w:r>
    </w:p>
    <w:p w14:paraId="2B5E2311" w14:textId="77777777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</w:p>
    <w:p w14:paraId="55741D3D" w14:textId="77777777" w:rsidR="00AB194F" w:rsidRPr="00C63DA0" w:rsidRDefault="00AB194F" w:rsidP="00AB194F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629293BC" w14:textId="77777777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2C3A86B0" w14:textId="77777777" w:rsidR="00AB194F" w:rsidRPr="00C63DA0" w:rsidRDefault="00AB194F" w:rsidP="00AB194F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5C4DDD49" w14:textId="39FFF6CA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 w:rsidR="00304118">
        <w:rPr>
          <w:lang w:val="en-US"/>
        </w:rPr>
        <w:t>cập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nhật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dữ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liệu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tài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khoản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trong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cơ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sở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dữ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liệu</w:t>
      </w:r>
      <w:proofErr w:type="spellEnd"/>
      <w:r w:rsidR="00304118">
        <w:rPr>
          <w:lang w:val="en-US"/>
        </w:rPr>
        <w:t>.</w:t>
      </w:r>
    </w:p>
    <w:p w14:paraId="322F2112" w14:textId="62A1AB40" w:rsidR="00AB194F" w:rsidRPr="00C63DA0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ở </w:t>
      </w:r>
      <w:proofErr w:type="spellStart"/>
      <w:r w:rsidRPr="00C63DA0">
        <w:rPr>
          <w:lang w:val="en-US"/>
        </w:rPr>
        <w:t>lại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304118">
        <w:rPr>
          <w:lang w:val="en-US"/>
        </w:rPr>
        <w:t>ài</w:t>
      </w:r>
      <w:proofErr w:type="spellEnd"/>
      <w:r w:rsidR="00304118">
        <w:rPr>
          <w:lang w:val="en-US"/>
        </w:rPr>
        <w:t xml:space="preserve"> </w:t>
      </w:r>
      <w:proofErr w:type="spellStart"/>
      <w:r w:rsidR="00304118"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14:paraId="55148A6D" w14:textId="77777777" w:rsidR="00AB194F" w:rsidRPr="00C63DA0" w:rsidRDefault="00AB194F" w:rsidP="00AB194F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100F5E1A" w14:textId="77777777" w:rsidR="00AB194F" w:rsidRDefault="00AB194F" w:rsidP="00AB194F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>.</w:t>
      </w:r>
    </w:p>
    <w:p w14:paraId="2C2BDE8C" w14:textId="3B677580" w:rsidR="00304118" w:rsidRPr="00C63DA0" w:rsidRDefault="00304118" w:rsidP="00304118">
      <w:pPr>
        <w:pStyle w:val="Heading2"/>
        <w:rPr>
          <w:lang w:val="en-US"/>
        </w:rPr>
      </w:pPr>
      <w:bookmarkStart w:id="16" w:name="_Toc5029166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bookmarkEnd w:id="16"/>
      <w:proofErr w:type="spellEnd"/>
    </w:p>
    <w:p w14:paraId="2A0558E9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Tóm tắt</w:t>
      </w:r>
    </w:p>
    <w:p w14:paraId="2A30A808" w14:textId="77777777" w:rsidR="00304118" w:rsidRPr="00C63DA0" w:rsidRDefault="00304118" w:rsidP="00304118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>.</w:t>
      </w:r>
    </w:p>
    <w:p w14:paraId="27AAF607" w14:textId="77777777" w:rsidR="00304118" w:rsidRPr="00C63DA0" w:rsidRDefault="00304118" w:rsidP="00304118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</w:p>
    <w:p w14:paraId="64AD2A15" w14:textId="759B8013" w:rsidR="00304118" w:rsidRPr="00467150" w:rsidRDefault="00304118" w:rsidP="00304118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Thêm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chương</w:t>
      </w:r>
      <w:proofErr w:type="spellEnd"/>
      <w:r w:rsidR="005E1D0A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trình</w:t>
      </w:r>
      <w:proofErr w:type="spellEnd"/>
      <w:r w:rsidR="005E1D0A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khuyến</w:t>
      </w:r>
      <w:proofErr w:type="spellEnd"/>
      <w:r w:rsidR="005E1D0A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mãi</w:t>
      </w:r>
      <w:proofErr w:type="spellEnd"/>
    </w:p>
    <w:p w14:paraId="623442AA" w14:textId="42737E21" w:rsidR="00304118" w:rsidRPr="00C63DA0" w:rsidRDefault="00304118" w:rsidP="00304118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X</w:t>
      </w:r>
      <w:r>
        <w:rPr>
          <w:snapToGrid w:val="0"/>
          <w:lang w:val="en-US"/>
        </w:rPr>
        <w:t>óa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chương</w:t>
      </w:r>
      <w:proofErr w:type="spellEnd"/>
      <w:r w:rsidR="005E1D0A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trình</w:t>
      </w:r>
      <w:proofErr w:type="spellEnd"/>
      <w:r w:rsidR="005E1D0A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khuyến</w:t>
      </w:r>
      <w:proofErr w:type="spellEnd"/>
      <w:r w:rsidR="005E1D0A">
        <w:rPr>
          <w:snapToGrid w:val="0"/>
          <w:lang w:val="en-US"/>
        </w:rPr>
        <w:t xml:space="preserve"> </w:t>
      </w:r>
      <w:proofErr w:type="spellStart"/>
      <w:r w:rsidR="005E1D0A">
        <w:rPr>
          <w:snapToGrid w:val="0"/>
          <w:lang w:val="en-US"/>
        </w:rPr>
        <w:t>mãi</w:t>
      </w:r>
      <w:proofErr w:type="spellEnd"/>
    </w:p>
    <w:p w14:paraId="09EE6833" w14:textId="349BE370" w:rsidR="00304118" w:rsidRPr="00C63DA0" w:rsidRDefault="00304118" w:rsidP="00304118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</w:p>
    <w:p w14:paraId="1A202A59" w14:textId="64CBB13C" w:rsidR="00304118" w:rsidRPr="00C63DA0" w:rsidRDefault="00304118" w:rsidP="00304118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cho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phép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sử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dụng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mới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xóa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snapToGrid w:val="0"/>
          <w:lang w:val="en-US"/>
        </w:rPr>
        <w:t xml:space="preserve">. </w:t>
      </w:r>
    </w:p>
    <w:p w14:paraId="5F054630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Dòng sự kiện</w:t>
      </w:r>
    </w:p>
    <w:p w14:paraId="68627F91" w14:textId="77777777" w:rsidR="00304118" w:rsidRPr="00C63DA0" w:rsidRDefault="00304118" w:rsidP="00304118">
      <w:pPr>
        <w:pStyle w:val="Heading4"/>
        <w:spacing w:line="360" w:lineRule="auto"/>
        <w:jc w:val="both"/>
      </w:pPr>
      <w:r w:rsidRPr="00C63DA0">
        <w:t>Dòng sự kiện chính</w:t>
      </w:r>
    </w:p>
    <w:p w14:paraId="25C4DF9A" w14:textId="030B4FC7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.</w:t>
      </w:r>
    </w:p>
    <w:p w14:paraId="0CC2EF70" w14:textId="64387EAF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.</w:t>
      </w:r>
    </w:p>
    <w:p w14:paraId="2D686305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một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</w:t>
      </w:r>
      <w:r>
        <w:rPr>
          <w:lang w:val="en-US"/>
        </w:rPr>
        <w:t>3</w:t>
      </w:r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>:</w:t>
      </w:r>
    </w:p>
    <w:p w14:paraId="18AB8DA9" w14:textId="07264DC8" w:rsidR="00304118" w:rsidRPr="00C63DA0" w:rsidRDefault="00304118" w:rsidP="00E940D1">
      <w:pPr>
        <w:pStyle w:val="BodyText"/>
        <w:numPr>
          <w:ilvl w:val="0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Thêm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:</w:t>
      </w:r>
    </w:p>
    <w:p w14:paraId="086653E1" w14:textId="0E09C1B0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</w:t>
      </w:r>
      <w:r>
        <w:rPr>
          <w:lang w:val="en-US"/>
        </w:rPr>
        <w:t>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63CD6">
        <w:rPr>
          <w:lang w:val="en-US"/>
        </w:rPr>
        <w:t>hêm</w:t>
      </w:r>
      <w:proofErr w:type="spellEnd"/>
      <w:r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.</w:t>
      </w:r>
    </w:p>
    <w:p w14:paraId="58AC9D27" w14:textId="424DD875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lastRenderedPageBreak/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ghi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nhận</w:t>
      </w:r>
      <w:proofErr w:type="spellEnd"/>
      <w:r w:rsidRPr="00C63DA0">
        <w:rPr>
          <w:lang w:val="en-US"/>
        </w:rPr>
        <w:t xml:space="preserve">,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.</w:t>
      </w:r>
    </w:p>
    <w:p w14:paraId="7115C6C5" w14:textId="3C3A652B" w:rsidR="00304118" w:rsidRPr="00C63DA0" w:rsidRDefault="00304118" w:rsidP="00E940D1">
      <w:pPr>
        <w:pStyle w:val="BodyText"/>
        <w:numPr>
          <w:ilvl w:val="0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:</w:t>
      </w:r>
    </w:p>
    <w:p w14:paraId="6B775918" w14:textId="5E1B8F9F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="00463CD6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.</w:t>
      </w:r>
    </w:p>
    <w:p w14:paraId="5CA1CC5A" w14:textId="1F80B718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</w:p>
    <w:p w14:paraId="4629826B" w14:textId="103BD5AF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sửa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</w:p>
    <w:p w14:paraId="417D2806" w14:textId="77777777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cập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thông</w:t>
      </w:r>
      <w:proofErr w:type="spellEnd"/>
      <w:r w:rsidRPr="00C63DA0"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79755042" w14:textId="6C42B35E" w:rsidR="00304118" w:rsidRPr="00C63DA0" w:rsidRDefault="00304118" w:rsidP="00E940D1">
      <w:pPr>
        <w:pStyle w:val="BodyText"/>
        <w:numPr>
          <w:ilvl w:val="0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>:</w:t>
      </w:r>
    </w:p>
    <w:p w14:paraId="2494EB44" w14:textId="009C7D67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</w:p>
    <w:p w14:paraId="001249C7" w14:textId="3D9A61C9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</w:p>
    <w:p w14:paraId="58A50200" w14:textId="2F83F2CE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</w:p>
    <w:p w14:paraId="4D4AA85F" w14:textId="12261933" w:rsidR="00304118" w:rsidRPr="00C63DA0" w:rsidRDefault="00304118" w:rsidP="00E940D1">
      <w:pPr>
        <w:pStyle w:val="BodyText"/>
        <w:numPr>
          <w:ilvl w:val="1"/>
          <w:numId w:val="40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xóa</w:t>
      </w:r>
      <w:proofErr w:type="spellEnd"/>
      <w:r w:rsidRPr="00C63DA0"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khỏi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442A1AFB" w14:textId="77777777" w:rsidR="00304118" w:rsidRPr="00C63DA0" w:rsidRDefault="00304118" w:rsidP="00304118">
      <w:pPr>
        <w:pStyle w:val="BodyText"/>
        <w:jc w:val="both"/>
        <w:rPr>
          <w:lang w:val="en-US"/>
        </w:rPr>
      </w:pPr>
    </w:p>
    <w:p w14:paraId="1E59DA30" w14:textId="77777777" w:rsidR="00304118" w:rsidRPr="00C63DA0" w:rsidRDefault="00304118" w:rsidP="00304118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8143674" w14:textId="77777777" w:rsidR="00304118" w:rsidRPr="00C63DA0" w:rsidRDefault="00304118" w:rsidP="00304118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trờ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về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hoặc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làm </w:t>
      </w:r>
      <w:proofErr w:type="spellStart"/>
      <w:r w:rsidRPr="00C63DA0">
        <w:rPr>
          <w:lang w:val="en-US"/>
        </w:rPr>
        <w:t>việc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trước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đó</w:t>
      </w:r>
      <w:proofErr w:type="spellEnd"/>
      <w:r w:rsidRPr="00C63DA0">
        <w:rPr>
          <w:lang w:val="en-US"/>
        </w:rPr>
        <w:t>.</w:t>
      </w:r>
    </w:p>
    <w:p w14:paraId="3A7A0A3C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Các yêu cầu đặc biệt</w:t>
      </w:r>
    </w:p>
    <w:p w14:paraId="76E770A4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</w:p>
    <w:p w14:paraId="27D94368" w14:textId="77777777" w:rsidR="00304118" w:rsidRPr="00C63DA0" w:rsidRDefault="00304118" w:rsidP="00304118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54FBC220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59531B31" w14:textId="77777777" w:rsidR="00304118" w:rsidRPr="00C63DA0" w:rsidRDefault="00304118" w:rsidP="00304118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64471146" w14:textId="2144C658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chương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trình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khuyến</w:t>
      </w:r>
      <w:proofErr w:type="spellEnd"/>
      <w:r w:rsidR="00463CD6">
        <w:rPr>
          <w:snapToGrid w:val="0"/>
          <w:lang w:val="en-US"/>
        </w:rPr>
        <w:t xml:space="preserve"> </w:t>
      </w:r>
      <w:proofErr w:type="spellStart"/>
      <w:r w:rsidR="00463CD6">
        <w:rPr>
          <w:snapToGrid w:val="0"/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.</w:t>
      </w:r>
    </w:p>
    <w:p w14:paraId="156E888B" w14:textId="77777777" w:rsidR="00304118" w:rsidRPr="00C63DA0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ở </w:t>
      </w:r>
      <w:proofErr w:type="spellStart"/>
      <w:r w:rsidRPr="00C63DA0">
        <w:rPr>
          <w:lang w:val="en-US"/>
        </w:rPr>
        <w:t>lại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quản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lý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14:paraId="4C78F55E" w14:textId="77777777" w:rsidR="00304118" w:rsidRPr="00C63DA0" w:rsidRDefault="00304118" w:rsidP="00304118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5769EBD1" w14:textId="77777777" w:rsidR="00304118" w:rsidRDefault="00304118" w:rsidP="00304118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 w:rsidRPr="00C63DA0">
        <w:rPr>
          <w:lang w:val="en-US"/>
        </w:rPr>
        <w:t>.</w:t>
      </w:r>
    </w:p>
    <w:p w14:paraId="22591CE3" w14:textId="2D26D870" w:rsidR="00B81EBE" w:rsidRPr="00C63DA0" w:rsidRDefault="00B81EBE" w:rsidP="00B81EBE">
      <w:pPr>
        <w:pStyle w:val="Heading2"/>
        <w:rPr>
          <w:lang w:val="en-US"/>
        </w:rPr>
      </w:pPr>
      <w:bookmarkStart w:id="17" w:name="_Toc5029167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bookmarkEnd w:id="17"/>
      <w:proofErr w:type="spellEnd"/>
    </w:p>
    <w:p w14:paraId="4FB5F6D2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Tóm tắt</w:t>
      </w:r>
    </w:p>
    <w:p w14:paraId="12CAC5A3" w14:textId="6C353BBB" w:rsidR="00B81EBE" w:rsidRPr="00C63DA0" w:rsidRDefault="00B81EBE" w:rsidP="00B81EBE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="00350E9E">
        <w:rPr>
          <w:snapToGrid w:val="0"/>
          <w:lang w:val="en-US"/>
        </w:rPr>
        <w:t xml:space="preserve">, </w:t>
      </w:r>
      <w:proofErr w:type="spellStart"/>
      <w:r w:rsidR="00350E9E">
        <w:rPr>
          <w:snapToGrid w:val="0"/>
          <w:lang w:val="en-US"/>
        </w:rPr>
        <w:t>nhân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viên</w:t>
      </w:r>
      <w:proofErr w:type="spellEnd"/>
    </w:p>
    <w:p w14:paraId="080CAE8C" w14:textId="662322D4" w:rsidR="00B81EBE" w:rsidRPr="00C63DA0" w:rsidRDefault="00B81EBE" w:rsidP="00B81EBE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="00350E9E">
        <w:rPr>
          <w:snapToGrid w:val="0"/>
          <w:lang w:val="en-US"/>
        </w:rPr>
        <w:t>Lập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hóa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đơn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cho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khách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và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lưu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trữ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tại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cơ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sở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dữ</w:t>
      </w:r>
      <w:proofErr w:type="spellEnd"/>
      <w:r w:rsidR="00350E9E">
        <w:rPr>
          <w:snapToGrid w:val="0"/>
          <w:lang w:val="en-US"/>
        </w:rPr>
        <w:t xml:space="preserve"> </w:t>
      </w:r>
      <w:proofErr w:type="spellStart"/>
      <w:r w:rsidR="00350E9E">
        <w:rPr>
          <w:snapToGrid w:val="0"/>
          <w:lang w:val="en-US"/>
        </w:rPr>
        <w:t>liệu</w:t>
      </w:r>
      <w:proofErr w:type="spellEnd"/>
    </w:p>
    <w:p w14:paraId="6990EA67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Dòng sự kiện</w:t>
      </w:r>
    </w:p>
    <w:p w14:paraId="777D5E70" w14:textId="77777777" w:rsidR="00B81EBE" w:rsidRPr="00C63DA0" w:rsidRDefault="00B81EBE" w:rsidP="00B81EBE">
      <w:pPr>
        <w:pStyle w:val="Heading4"/>
        <w:spacing w:line="360" w:lineRule="auto"/>
        <w:jc w:val="both"/>
      </w:pPr>
      <w:r w:rsidRPr="00C63DA0">
        <w:t>Dòng sự kiện chính</w:t>
      </w:r>
    </w:p>
    <w:p w14:paraId="1F9CD38B" w14:textId="1C161DBF" w:rsidR="00B81EBE" w:rsidRPr="00C63DA0" w:rsidRDefault="00B81EBE" w:rsidP="00B81EBE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 w:rsidR="00350E9E">
        <w:rPr>
          <w:lang w:val="en-US"/>
        </w:rPr>
        <w:t>hóa</w:t>
      </w:r>
      <w:proofErr w:type="spellEnd"/>
      <w:r w:rsidR="00350E9E">
        <w:rPr>
          <w:lang w:val="en-US"/>
        </w:rPr>
        <w:t xml:space="preserve"> </w:t>
      </w:r>
      <w:proofErr w:type="spellStart"/>
      <w:r w:rsidR="00350E9E">
        <w:rPr>
          <w:lang w:val="en-US"/>
        </w:rPr>
        <w:t>đơn</w:t>
      </w:r>
      <w:proofErr w:type="spellEnd"/>
      <w:r w:rsidRPr="00C63DA0">
        <w:rPr>
          <w:lang w:val="en-US"/>
        </w:rPr>
        <w:t>.</w:t>
      </w:r>
    </w:p>
    <w:p w14:paraId="5E6C41DA" w14:textId="553CF4EF" w:rsidR="00B81EBE" w:rsidRDefault="00B81EBE" w:rsidP="00B81EBE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r w:rsidR="00160E7F">
        <w:rPr>
          <w:lang w:val="en-US"/>
        </w:rPr>
        <w:t xml:space="preserve">danh sách </w:t>
      </w:r>
      <w:proofErr w:type="spellStart"/>
      <w:r w:rsidR="00160E7F">
        <w:rPr>
          <w:lang w:val="en-US"/>
        </w:rPr>
        <w:t>các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bàn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hiện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đang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phục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vụ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khách</w:t>
      </w:r>
      <w:proofErr w:type="spellEnd"/>
      <w:r w:rsidR="00160E7F">
        <w:rPr>
          <w:lang w:val="en-US"/>
        </w:rPr>
        <w:t>.</w:t>
      </w:r>
    </w:p>
    <w:p w14:paraId="1E8D5AA7" w14:textId="75835E8B" w:rsidR="00160E7F" w:rsidRDefault="00160E7F" w:rsidP="00B81EBE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.</w:t>
      </w:r>
    </w:p>
    <w:p w14:paraId="4BCEF6A7" w14:textId="19164A8B" w:rsidR="00160E7F" w:rsidRDefault="00160E7F" w:rsidP="00B81EBE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, danh sách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>.</w:t>
      </w:r>
    </w:p>
    <w:p w14:paraId="4D8A7FD3" w14:textId="2E2497F8" w:rsidR="00B81EBE" w:rsidRPr="00C63DA0" w:rsidRDefault="00B81EBE" w:rsidP="00B81EBE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 w:rsidR="00160E7F">
        <w:rPr>
          <w:lang w:val="en-US"/>
        </w:rPr>
        <w:t>chọn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xuất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hóa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đơn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để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lập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hóa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đơn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thanh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toán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cho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khách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hàng</w:t>
      </w:r>
      <w:proofErr w:type="spellEnd"/>
      <w:r w:rsidR="00160E7F">
        <w:rPr>
          <w:lang w:val="en-US"/>
        </w:rPr>
        <w:t>.</w:t>
      </w:r>
    </w:p>
    <w:p w14:paraId="5556A1A2" w14:textId="77777777" w:rsidR="00B81EBE" w:rsidRPr="00C63DA0" w:rsidRDefault="00B81EBE" w:rsidP="00B81EBE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7783B7D6" w14:textId="77777777" w:rsidR="00B81EBE" w:rsidRPr="00C63DA0" w:rsidRDefault="00B81EBE" w:rsidP="00B81EBE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133093D7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Các yêu cầu đặc biệt</w:t>
      </w:r>
    </w:p>
    <w:p w14:paraId="49A465C3" w14:textId="77777777" w:rsidR="00B81EBE" w:rsidRPr="00C63DA0" w:rsidRDefault="00B81EBE" w:rsidP="00B81EBE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42E0CEB2" w14:textId="77777777" w:rsidR="00B81EBE" w:rsidRPr="00C63DA0" w:rsidRDefault="00B81EBE" w:rsidP="00B81EBE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456648DF" w14:textId="77777777" w:rsidR="00B81EBE" w:rsidRPr="00C63DA0" w:rsidRDefault="00B81EBE" w:rsidP="00B81EBE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0006746C" w14:textId="77777777" w:rsidR="00B81EBE" w:rsidRPr="00C63DA0" w:rsidRDefault="00B81EBE" w:rsidP="00B81EBE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12AD0BCF" w14:textId="36B661F0" w:rsidR="00B81EBE" w:rsidRPr="00C63DA0" w:rsidRDefault="00B81EBE" w:rsidP="00B81EBE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160E7F">
        <w:rPr>
          <w:lang w:val="en-US"/>
        </w:rPr>
        <w:t>thông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báo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thanh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toán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thành</w:t>
      </w:r>
      <w:proofErr w:type="spellEnd"/>
      <w:r w:rsidR="00160E7F">
        <w:rPr>
          <w:lang w:val="en-US"/>
        </w:rPr>
        <w:t xml:space="preserve"> </w:t>
      </w:r>
      <w:proofErr w:type="spellStart"/>
      <w:r w:rsidR="00160E7F"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13AABD00" w14:textId="77777777" w:rsidR="00B81EBE" w:rsidRPr="00C63DA0" w:rsidRDefault="00B81EBE" w:rsidP="00B81EBE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14:paraId="18215DFF" w14:textId="77777777" w:rsidR="00B81EBE" w:rsidRPr="00C63DA0" w:rsidRDefault="00B81EBE" w:rsidP="00B81EBE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531FBB5F" w14:textId="07ADA3A5" w:rsidR="00B81EBE" w:rsidRDefault="00160E7F" w:rsidP="00B81EBE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.</w:t>
      </w:r>
    </w:p>
    <w:p w14:paraId="0A83CD7E" w14:textId="2A2B1327" w:rsidR="004E0D9A" w:rsidRPr="00C63DA0" w:rsidRDefault="004E0D9A" w:rsidP="004E0D9A">
      <w:pPr>
        <w:pStyle w:val="Heading2"/>
        <w:rPr>
          <w:lang w:val="en-US"/>
        </w:rPr>
      </w:pPr>
      <w:bookmarkStart w:id="18" w:name="_Toc5029168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  <w:bookmarkEnd w:id="18"/>
    </w:p>
    <w:p w14:paraId="7D6F13F1" w14:textId="77777777" w:rsidR="004E0D9A" w:rsidRPr="00C63DA0" w:rsidRDefault="004E0D9A" w:rsidP="004E0D9A">
      <w:pPr>
        <w:pStyle w:val="Heading3"/>
        <w:spacing w:line="360" w:lineRule="auto"/>
        <w:jc w:val="both"/>
      </w:pPr>
      <w:r w:rsidRPr="00C63DA0">
        <w:t>Tóm tắt</w:t>
      </w:r>
    </w:p>
    <w:p w14:paraId="295CF518" w14:textId="77777777" w:rsidR="004E0D9A" w:rsidRPr="00C63DA0" w:rsidRDefault="004E0D9A" w:rsidP="004E0D9A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>.</w:t>
      </w:r>
    </w:p>
    <w:p w14:paraId="6E336CF6" w14:textId="77777777" w:rsidR="004E0D9A" w:rsidRPr="00C63DA0" w:rsidRDefault="004E0D9A" w:rsidP="004E0D9A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</w:p>
    <w:p w14:paraId="45E81200" w14:textId="3D8B2336" w:rsidR="004E0D9A" w:rsidRPr="00467150" w:rsidRDefault="00C27F09" w:rsidP="004E0D9A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Tra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cứu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hóa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đơn</w:t>
      </w:r>
      <w:proofErr w:type="spellEnd"/>
    </w:p>
    <w:p w14:paraId="001D634C" w14:textId="4D93A050" w:rsidR="004E0D9A" w:rsidRDefault="004E0D9A" w:rsidP="004E0D9A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Tra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cứu</w:t>
      </w:r>
      <w:proofErr w:type="spellEnd"/>
      <w:r w:rsidR="00C27F09">
        <w:rPr>
          <w:snapToGrid w:val="0"/>
          <w:lang w:val="en-US"/>
        </w:rPr>
        <w:t xml:space="preserve"> </w:t>
      </w:r>
      <w:proofErr w:type="spellStart"/>
      <w:r w:rsidR="00C27F09">
        <w:rPr>
          <w:snapToGrid w:val="0"/>
          <w:lang w:val="en-US"/>
        </w:rPr>
        <w:t>thông</w:t>
      </w:r>
      <w:proofErr w:type="spellEnd"/>
      <w:r w:rsidR="00C27F09">
        <w:rPr>
          <w:snapToGrid w:val="0"/>
          <w:lang w:val="en-US"/>
        </w:rPr>
        <w:t xml:space="preserve"> tin </w:t>
      </w:r>
      <w:proofErr w:type="spellStart"/>
      <w:r w:rsidR="00C27F09">
        <w:rPr>
          <w:snapToGrid w:val="0"/>
          <w:lang w:val="en-US"/>
        </w:rPr>
        <w:t>món</w:t>
      </w:r>
      <w:proofErr w:type="spellEnd"/>
      <w:r w:rsidR="00C27F09">
        <w:rPr>
          <w:snapToGrid w:val="0"/>
          <w:lang w:val="en-US"/>
        </w:rPr>
        <w:t xml:space="preserve"> </w:t>
      </w:r>
      <w:proofErr w:type="spellStart"/>
      <w:r w:rsidR="00C27F09">
        <w:rPr>
          <w:snapToGrid w:val="0"/>
          <w:lang w:val="en-US"/>
        </w:rPr>
        <w:t>ăn</w:t>
      </w:r>
      <w:proofErr w:type="spellEnd"/>
    </w:p>
    <w:p w14:paraId="3379F375" w14:textId="25709A94" w:rsidR="00C27F09" w:rsidRPr="004E0D9A" w:rsidRDefault="00C27F09" w:rsidP="004E0D9A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Tra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cứu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thông</w:t>
      </w:r>
      <w:proofErr w:type="spellEnd"/>
      <w:r>
        <w:rPr>
          <w:snapToGrid w:val="0"/>
          <w:lang w:val="en-US"/>
        </w:rPr>
        <w:t xml:space="preserve"> tin </w:t>
      </w:r>
      <w:proofErr w:type="spellStart"/>
      <w:r>
        <w:rPr>
          <w:snapToGrid w:val="0"/>
          <w:lang w:val="en-US"/>
        </w:rPr>
        <w:t>khách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hàng</w:t>
      </w:r>
      <w:proofErr w:type="spellEnd"/>
    </w:p>
    <w:p w14:paraId="0276FAE8" w14:textId="77777777" w:rsidR="004E0D9A" w:rsidRPr="00C63DA0" w:rsidRDefault="004E0D9A" w:rsidP="004E0D9A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cho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phép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sử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dụng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t</w:t>
      </w:r>
      <w:r>
        <w:rPr>
          <w:snapToGrid w:val="0"/>
          <w:lang w:val="en-US"/>
        </w:rPr>
        <w:t>h</w:t>
      </w:r>
      <w:r w:rsidRPr="00C63DA0">
        <w:rPr>
          <w:snapToGrid w:val="0"/>
          <w:lang w:val="en-US"/>
        </w:rPr>
        <w:t>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mới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xóa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cập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nhật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 w:rsidRPr="00C63DA0">
        <w:rPr>
          <w:snapToGrid w:val="0"/>
          <w:lang w:val="en-US"/>
        </w:rPr>
        <w:t xml:space="preserve">. </w:t>
      </w:r>
    </w:p>
    <w:p w14:paraId="298454C6" w14:textId="77777777" w:rsidR="004E0D9A" w:rsidRPr="00C63DA0" w:rsidRDefault="004E0D9A" w:rsidP="004E0D9A">
      <w:pPr>
        <w:pStyle w:val="Heading3"/>
        <w:spacing w:line="360" w:lineRule="auto"/>
        <w:jc w:val="both"/>
      </w:pPr>
      <w:r w:rsidRPr="00C63DA0">
        <w:t>Dòng sự kiện</w:t>
      </w:r>
    </w:p>
    <w:p w14:paraId="54B50483" w14:textId="77777777" w:rsidR="004E0D9A" w:rsidRPr="00C63DA0" w:rsidRDefault="004E0D9A" w:rsidP="004E0D9A">
      <w:pPr>
        <w:pStyle w:val="Heading4"/>
        <w:spacing w:line="360" w:lineRule="auto"/>
        <w:jc w:val="both"/>
      </w:pPr>
      <w:r w:rsidRPr="00C63DA0">
        <w:t>Dòng sự kiện chính</w:t>
      </w:r>
    </w:p>
    <w:p w14:paraId="3F7AF250" w14:textId="657A161A" w:rsidR="004E0D9A" w:rsidRPr="00C63DA0" w:rsidRDefault="004E0D9A" w:rsidP="004E0D9A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="007C04F8">
        <w:rPr>
          <w:lang w:val="en-US"/>
        </w:rPr>
        <w:t>Tra</w:t>
      </w:r>
      <w:proofErr w:type="spellEnd"/>
      <w:r w:rsidR="007C04F8">
        <w:rPr>
          <w:lang w:val="en-US"/>
        </w:rPr>
        <w:t xml:space="preserve"> </w:t>
      </w:r>
      <w:proofErr w:type="spellStart"/>
      <w:r w:rsidR="007C04F8">
        <w:rPr>
          <w:lang w:val="en-US"/>
        </w:rPr>
        <w:t>cứu</w:t>
      </w:r>
      <w:proofErr w:type="spellEnd"/>
      <w:r w:rsidR="007C04F8">
        <w:rPr>
          <w:lang w:val="en-US"/>
        </w:rPr>
        <w:t xml:space="preserve"> </w:t>
      </w:r>
      <w:proofErr w:type="spellStart"/>
      <w:r w:rsidR="007C04F8">
        <w:rPr>
          <w:lang w:val="en-US"/>
        </w:rPr>
        <w:t>thông</w:t>
      </w:r>
      <w:proofErr w:type="spellEnd"/>
      <w:r w:rsidR="007C04F8">
        <w:rPr>
          <w:lang w:val="en-US"/>
        </w:rPr>
        <w:t xml:space="preserve"> tin</w:t>
      </w:r>
      <w:r w:rsidRPr="00C63DA0">
        <w:rPr>
          <w:lang w:val="en-US"/>
        </w:rPr>
        <w:t>.</w:t>
      </w:r>
    </w:p>
    <w:p w14:paraId="6AAECB9D" w14:textId="1FA29910" w:rsidR="004E0D9A" w:rsidRPr="00C63DA0" w:rsidRDefault="004E0D9A" w:rsidP="004E0D9A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="007C04F8">
        <w:rPr>
          <w:lang w:val="en-US"/>
        </w:rPr>
        <w:t>Tra</w:t>
      </w:r>
      <w:proofErr w:type="spellEnd"/>
      <w:r w:rsidR="007C04F8">
        <w:rPr>
          <w:lang w:val="en-US"/>
        </w:rPr>
        <w:t xml:space="preserve"> </w:t>
      </w:r>
      <w:proofErr w:type="spellStart"/>
      <w:r w:rsidR="007C04F8">
        <w:rPr>
          <w:lang w:val="en-US"/>
        </w:rPr>
        <w:t>cứu</w:t>
      </w:r>
      <w:proofErr w:type="spellEnd"/>
      <w:r w:rsidR="007C04F8">
        <w:rPr>
          <w:lang w:val="en-US"/>
        </w:rPr>
        <w:t xml:space="preserve"> </w:t>
      </w:r>
      <w:proofErr w:type="spellStart"/>
      <w:r w:rsidR="007C04F8">
        <w:rPr>
          <w:lang w:val="en-US"/>
        </w:rPr>
        <w:t>thông</w:t>
      </w:r>
      <w:proofErr w:type="spellEnd"/>
      <w:r w:rsidR="007C04F8">
        <w:rPr>
          <w:lang w:val="en-US"/>
        </w:rPr>
        <w:t xml:space="preserve"> tin</w:t>
      </w:r>
      <w:r w:rsidR="00CF3E4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="00CF3E40">
        <w:rPr>
          <w:lang w:val="en-US"/>
        </w:rPr>
        <w:t>Tra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cứu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thông</w:t>
      </w:r>
      <w:proofErr w:type="spellEnd"/>
      <w:r w:rsidR="00CF3E40">
        <w:rPr>
          <w:lang w:val="en-US"/>
        </w:rPr>
        <w:t xml:space="preserve"> tin.</w:t>
      </w:r>
    </w:p>
    <w:p w14:paraId="4EC63D18" w14:textId="77777777" w:rsidR="004E0D9A" w:rsidRPr="00C63DA0" w:rsidRDefault="004E0D9A" w:rsidP="004E0D9A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một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</w:t>
      </w:r>
      <w:r>
        <w:rPr>
          <w:lang w:val="en-US"/>
        </w:rPr>
        <w:t>3</w:t>
      </w:r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>:</w:t>
      </w:r>
    </w:p>
    <w:p w14:paraId="2622B39D" w14:textId="2C79D4A0" w:rsidR="004E0D9A" w:rsidRPr="00C63DA0" w:rsidRDefault="00CF3E40" w:rsidP="00CF3E40">
      <w:pPr>
        <w:pStyle w:val="BodyText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 w:rsidR="004E0D9A" w:rsidRPr="00C63DA0">
        <w:rPr>
          <w:lang w:val="en-US"/>
        </w:rPr>
        <w:t>:</w:t>
      </w:r>
    </w:p>
    <w:p w14:paraId="1C51451C" w14:textId="07A59D8A" w:rsidR="004E0D9A" w:rsidRPr="00C63DA0" w:rsidRDefault="004E0D9A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 w:rsidR="00CF3E40">
        <w:rPr>
          <w:lang w:val="en-US"/>
        </w:rPr>
        <w:t>thông</w:t>
      </w:r>
      <w:proofErr w:type="spellEnd"/>
      <w:r w:rsidR="00CF3E40">
        <w:rPr>
          <w:lang w:val="en-US"/>
        </w:rPr>
        <w:t xml:space="preserve"> tin </w:t>
      </w:r>
      <w:proofErr w:type="spellStart"/>
      <w:r w:rsidR="00CF3E40">
        <w:rPr>
          <w:lang w:val="en-US"/>
        </w:rPr>
        <w:t>hóa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đơn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="00CF3E40">
        <w:rPr>
          <w:lang w:val="en-US"/>
        </w:rPr>
        <w:t>tìm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kiếm</w:t>
      </w:r>
      <w:proofErr w:type="spellEnd"/>
      <w:r w:rsidRPr="00C63DA0">
        <w:rPr>
          <w:lang w:val="en-US"/>
        </w:rPr>
        <w:t>.</w:t>
      </w:r>
    </w:p>
    <w:p w14:paraId="74D50A0D" w14:textId="3F63BD10" w:rsidR="004E0D9A" w:rsidRPr="00C63DA0" w:rsidRDefault="004E0D9A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 w:rsidR="00CF3E40">
        <w:rPr>
          <w:lang w:val="en-US"/>
        </w:rPr>
        <w:t>hiển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thị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kết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quả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lên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màn</w:t>
      </w:r>
      <w:proofErr w:type="spellEnd"/>
      <w:r w:rsidR="00CF3E40">
        <w:rPr>
          <w:lang w:val="en-US"/>
        </w:rPr>
        <w:t xml:space="preserve"> </w:t>
      </w:r>
      <w:proofErr w:type="spellStart"/>
      <w:r w:rsidR="00CF3E40"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2BEF8E7C" w14:textId="22A1502D" w:rsidR="004E0D9A" w:rsidRPr="00C63DA0" w:rsidRDefault="00CF3E40" w:rsidP="00CF3E40">
      <w:pPr>
        <w:pStyle w:val="BodyText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 w:rsidR="004E0D9A" w:rsidRPr="00C63DA0">
        <w:rPr>
          <w:lang w:val="en-US"/>
        </w:rPr>
        <w:t xml:space="preserve"> </w:t>
      </w:r>
      <w:proofErr w:type="spellStart"/>
      <w:r w:rsidR="004E0D9A" w:rsidRPr="00C63DA0">
        <w:rPr>
          <w:lang w:val="en-US"/>
        </w:rPr>
        <w:t>thông</w:t>
      </w:r>
      <w:proofErr w:type="spellEnd"/>
      <w:r w:rsidR="004E0D9A" w:rsidRPr="00C63DA0">
        <w:rPr>
          <w:lang w:val="en-US"/>
        </w:rPr>
        <w:t xml:space="preserve"> tin </w:t>
      </w:r>
      <w:proofErr w:type="spellStart"/>
      <w:r w:rsidR="004E0D9A">
        <w:rPr>
          <w:lang w:val="en-US"/>
        </w:rPr>
        <w:t>món</w:t>
      </w:r>
      <w:proofErr w:type="spellEnd"/>
      <w:r w:rsidR="004E0D9A" w:rsidRPr="00C63DA0">
        <w:rPr>
          <w:lang w:val="en-US"/>
        </w:rPr>
        <w:t>:</w:t>
      </w:r>
    </w:p>
    <w:p w14:paraId="2039E4F8" w14:textId="6341DD5A" w:rsidR="004E0D9A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món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="004E0D9A" w:rsidRPr="00C63DA0">
        <w:rPr>
          <w:lang w:val="en-US"/>
        </w:rPr>
        <w:t>.</w:t>
      </w:r>
    </w:p>
    <w:p w14:paraId="793C35A7" w14:textId="2B38A02E" w:rsidR="004E0D9A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lastRenderedPageBreak/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15E33DD5" w14:textId="295B48AA" w:rsidR="004E0D9A" w:rsidRPr="00C63DA0" w:rsidRDefault="00CF3E40" w:rsidP="00CF3E40">
      <w:pPr>
        <w:pStyle w:val="BodyText"/>
        <w:numPr>
          <w:ilvl w:val="0"/>
          <w:numId w:val="38"/>
        </w:numPr>
        <w:jc w:val="both"/>
        <w:rPr>
          <w:lang w:val="en-US"/>
        </w:rPr>
      </w:pP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4E0D9A" w:rsidRPr="00C63DA0">
        <w:rPr>
          <w:lang w:val="en-US"/>
        </w:rPr>
        <w:t>:</w:t>
      </w:r>
    </w:p>
    <w:p w14:paraId="3E6EB2F5" w14:textId="6DBEA80E" w:rsidR="00CF3E40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nhập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 w:rsidRPr="00C63DA0">
        <w:rPr>
          <w:lang w:val="en-US"/>
        </w:rPr>
        <w:t>.</w:t>
      </w:r>
    </w:p>
    <w:p w14:paraId="70B0600D" w14:textId="77777777" w:rsidR="00CF3E40" w:rsidRPr="00C63DA0" w:rsidRDefault="00CF3E40" w:rsidP="00CF3E40">
      <w:pPr>
        <w:pStyle w:val="BodyText"/>
        <w:numPr>
          <w:ilvl w:val="1"/>
          <w:numId w:val="38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2339145D" w14:textId="77777777" w:rsidR="004E0D9A" w:rsidRPr="00C63DA0" w:rsidRDefault="004E0D9A" w:rsidP="004E0D9A">
      <w:pPr>
        <w:pStyle w:val="BodyText"/>
        <w:jc w:val="both"/>
        <w:rPr>
          <w:lang w:val="en-US"/>
        </w:rPr>
      </w:pPr>
    </w:p>
    <w:p w14:paraId="5FCEEB3B" w14:textId="77777777" w:rsidR="004E0D9A" w:rsidRPr="00C63DA0" w:rsidRDefault="004E0D9A" w:rsidP="004E0D9A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20232029" w14:textId="77777777" w:rsidR="004E0D9A" w:rsidRPr="00C63DA0" w:rsidRDefault="004E0D9A" w:rsidP="004E0D9A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trờ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về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hoặc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làm </w:t>
      </w:r>
      <w:proofErr w:type="spellStart"/>
      <w:r w:rsidRPr="00C63DA0">
        <w:rPr>
          <w:lang w:val="en-US"/>
        </w:rPr>
        <w:t>việc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trước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đó</w:t>
      </w:r>
      <w:proofErr w:type="spellEnd"/>
      <w:r w:rsidRPr="00C63DA0">
        <w:rPr>
          <w:lang w:val="en-US"/>
        </w:rPr>
        <w:t>.</w:t>
      </w:r>
    </w:p>
    <w:p w14:paraId="7E9583AE" w14:textId="77777777" w:rsidR="004E0D9A" w:rsidRPr="00C63DA0" w:rsidRDefault="004E0D9A" w:rsidP="004E0D9A">
      <w:pPr>
        <w:pStyle w:val="Heading3"/>
        <w:spacing w:line="360" w:lineRule="auto"/>
        <w:jc w:val="both"/>
      </w:pPr>
      <w:r w:rsidRPr="00C63DA0">
        <w:t>Các yêu cầu đặc biệt</w:t>
      </w:r>
    </w:p>
    <w:p w14:paraId="48E9B2A8" w14:textId="77777777" w:rsidR="004E0D9A" w:rsidRPr="00C63DA0" w:rsidRDefault="004E0D9A" w:rsidP="004E0D9A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</w:p>
    <w:p w14:paraId="1BE389D1" w14:textId="77777777" w:rsidR="00CF3E40" w:rsidRPr="00C63DA0" w:rsidRDefault="00CF3E40" w:rsidP="00CF3E40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032AC9BB" w14:textId="77777777" w:rsidR="00CF3E40" w:rsidRPr="00C63DA0" w:rsidRDefault="00CF3E40" w:rsidP="00CF3E40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1B89C442" w14:textId="77777777" w:rsidR="00CF3E40" w:rsidRPr="00C63DA0" w:rsidRDefault="00CF3E40" w:rsidP="00CF3E40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0F3AC9BC" w14:textId="71BC4FF8" w:rsidR="00CF3E40" w:rsidRPr="00C63DA0" w:rsidRDefault="00CF3E40" w:rsidP="00CF3E40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danh sách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>.</w:t>
      </w:r>
    </w:p>
    <w:p w14:paraId="5D59ECCA" w14:textId="77777777" w:rsidR="00CF3E40" w:rsidRPr="00C63DA0" w:rsidRDefault="00CF3E40" w:rsidP="00CF3E40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14:paraId="5DDDE3C3" w14:textId="77777777" w:rsidR="00CF3E40" w:rsidRPr="00C63DA0" w:rsidRDefault="00CF3E40" w:rsidP="00CF3E40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5184D83A" w14:textId="70A05013" w:rsidR="00AB194F" w:rsidRDefault="00CF3E40" w:rsidP="00CF3E40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512CE55C" w14:textId="4267D490" w:rsidR="00922A27" w:rsidRDefault="00922A27" w:rsidP="00922A27">
      <w:pPr>
        <w:pStyle w:val="BodyText"/>
        <w:ind w:left="0"/>
        <w:jc w:val="both"/>
        <w:rPr>
          <w:lang w:val="en-US"/>
        </w:rPr>
      </w:pPr>
    </w:p>
    <w:p w14:paraId="0726540C" w14:textId="2E95BD14" w:rsidR="00922A27" w:rsidRPr="00C63DA0" w:rsidRDefault="00922A27" w:rsidP="00922A27">
      <w:pPr>
        <w:pStyle w:val="Heading2"/>
        <w:rPr>
          <w:lang w:val="en-US"/>
        </w:rPr>
      </w:pPr>
      <w:bookmarkStart w:id="19" w:name="_Toc5029169"/>
      <w:proofErr w:type="spellStart"/>
      <w:r w:rsidRPr="00C63DA0">
        <w:rPr>
          <w:lang w:val="en-US"/>
        </w:rPr>
        <w:t>Đặc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tả</w:t>
      </w:r>
      <w:proofErr w:type="spellEnd"/>
      <w:r w:rsidRPr="00C63DA0">
        <w:rPr>
          <w:lang w:val="en-US"/>
        </w:rPr>
        <w:t xml:space="preserve"> Use-case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bookmarkEnd w:id="19"/>
      <w:proofErr w:type="spellEnd"/>
    </w:p>
    <w:p w14:paraId="6472F9B8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Tóm tắt</w:t>
      </w:r>
    </w:p>
    <w:p w14:paraId="29E2EBE0" w14:textId="3B0BA10C" w:rsidR="00922A27" w:rsidRPr="00C63DA0" w:rsidRDefault="00922A27" w:rsidP="00922A2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i/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Người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dùng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nhân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viên</w:t>
      </w:r>
      <w:proofErr w:type="spellEnd"/>
    </w:p>
    <w:p w14:paraId="017FB6A9" w14:textId="77777777" w:rsidR="00922A27" w:rsidRPr="00C63DA0" w:rsidRDefault="00922A27" w:rsidP="00922A27">
      <w:pPr>
        <w:pStyle w:val="BodyText"/>
        <w:ind w:left="0"/>
        <w:jc w:val="both"/>
        <w:rPr>
          <w:snapToGrid w:val="0"/>
          <w:lang w:val="en-US"/>
        </w:rPr>
      </w:pPr>
      <w:r w:rsidRPr="00C63DA0">
        <w:rPr>
          <w:snapToGrid w:val="0"/>
          <w:lang w:val="en-US"/>
        </w:rPr>
        <w:tab/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: </w:t>
      </w:r>
    </w:p>
    <w:p w14:paraId="1B8F3369" w14:textId="0239C827" w:rsidR="00922A27" w:rsidRPr="00467150" w:rsidRDefault="00922A27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thông</w:t>
      </w:r>
      <w:proofErr w:type="spellEnd"/>
      <w:r>
        <w:rPr>
          <w:snapToGrid w:val="0"/>
          <w:lang w:val="en-US"/>
        </w:rPr>
        <w:t xml:space="preserve"> tin </w:t>
      </w:r>
      <w:proofErr w:type="spellStart"/>
      <w:r>
        <w:rPr>
          <w:snapToGrid w:val="0"/>
          <w:lang w:val="en-US"/>
        </w:rPr>
        <w:t>bàn</w:t>
      </w:r>
      <w:proofErr w:type="spellEnd"/>
    </w:p>
    <w:p w14:paraId="5FB3F798" w14:textId="199860F6" w:rsidR="00922A27" w:rsidRDefault="00922A27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bàn</w:t>
      </w:r>
      <w:proofErr w:type="spellEnd"/>
    </w:p>
    <w:p w14:paraId="162E6D42" w14:textId="6FF2BD33" w:rsidR="00922A27" w:rsidRDefault="00922A27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Xóa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khỏi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bàn</w:t>
      </w:r>
      <w:proofErr w:type="spellEnd"/>
    </w:p>
    <w:p w14:paraId="4E513587" w14:textId="1DF2A749" w:rsidR="00044BF6" w:rsidRDefault="00044BF6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Hủy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đặt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bàn</w:t>
      </w:r>
      <w:proofErr w:type="spellEnd"/>
    </w:p>
    <w:p w14:paraId="01085F55" w14:textId="6A1007E3" w:rsidR="00044BF6" w:rsidRPr="004E0D9A" w:rsidRDefault="00044BF6" w:rsidP="00922A27">
      <w:pPr>
        <w:pStyle w:val="BodyText"/>
        <w:numPr>
          <w:ilvl w:val="0"/>
          <w:numId w:val="34"/>
        </w:numPr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Chỉnh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sửa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thông</w:t>
      </w:r>
      <w:proofErr w:type="spellEnd"/>
      <w:r>
        <w:rPr>
          <w:snapToGrid w:val="0"/>
          <w:lang w:val="en-US"/>
        </w:rPr>
        <w:t xml:space="preserve"> tin </w:t>
      </w:r>
      <w:proofErr w:type="spellStart"/>
      <w:r>
        <w:rPr>
          <w:snapToGrid w:val="0"/>
          <w:lang w:val="en-US"/>
        </w:rPr>
        <w:t>người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đặt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bàn</w:t>
      </w:r>
      <w:proofErr w:type="spellEnd"/>
    </w:p>
    <w:p w14:paraId="0E222F7B" w14:textId="5C956072" w:rsidR="00922A27" w:rsidRPr="00C63DA0" w:rsidRDefault="00922A27" w:rsidP="00922A27">
      <w:pPr>
        <w:pStyle w:val="BodyText"/>
        <w:ind w:left="0"/>
        <w:jc w:val="both"/>
        <w:rPr>
          <w:lang w:val="en-US"/>
        </w:rPr>
      </w:pPr>
      <w:r w:rsidRPr="00C63DA0">
        <w:rPr>
          <w:snapToGrid w:val="0"/>
          <w:lang w:val="en-US"/>
        </w:rPr>
        <w:tab/>
        <w:t xml:space="preserve">Ý </w:t>
      </w:r>
      <w:proofErr w:type="spellStart"/>
      <w:r w:rsidRPr="00C63DA0">
        <w:rPr>
          <w:snapToGrid w:val="0"/>
          <w:lang w:val="en-US"/>
        </w:rPr>
        <w:t>nghĩa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cho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phép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sử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dụng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các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chức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năng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quản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lý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 w:rsidRPr="00C63DA0">
        <w:rPr>
          <w:snapToGrid w:val="0"/>
          <w:lang w:val="en-US"/>
        </w:rPr>
        <w:t>bàn</w:t>
      </w:r>
      <w:proofErr w:type="spellEnd"/>
      <w:r w:rsidRPr="00C63DA0">
        <w:rPr>
          <w:snapToGrid w:val="0"/>
          <w:lang w:val="en-US"/>
        </w:rPr>
        <w:t xml:space="preserve">: </w:t>
      </w:r>
      <w:proofErr w:type="spellStart"/>
      <w:r w:rsidRPr="00C63DA0">
        <w:rPr>
          <w:snapToGrid w:val="0"/>
          <w:lang w:val="en-US"/>
        </w:rPr>
        <w:t>t</w:t>
      </w:r>
      <w:r>
        <w:rPr>
          <w:snapToGrid w:val="0"/>
          <w:lang w:val="en-US"/>
        </w:rPr>
        <w:t>h</w:t>
      </w:r>
      <w:r w:rsidRPr="00C63DA0">
        <w:rPr>
          <w:snapToGrid w:val="0"/>
          <w:lang w:val="en-US"/>
        </w:rPr>
        <w:t>êm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vào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bàn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Pr="00C63DA0">
        <w:rPr>
          <w:snapToGrid w:val="0"/>
          <w:lang w:val="en-US"/>
        </w:rPr>
        <w:t>xóa</w:t>
      </w:r>
      <w:proofErr w:type="spellEnd"/>
      <w:r w:rsidRPr="00C63DA0"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món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khỏi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bàn</w:t>
      </w:r>
      <w:proofErr w:type="spellEnd"/>
      <w:r w:rsidRPr="00C63DA0">
        <w:rPr>
          <w:snapToGrid w:val="0"/>
          <w:lang w:val="en-US"/>
        </w:rPr>
        <w:t xml:space="preserve">, </w:t>
      </w:r>
      <w:proofErr w:type="spellStart"/>
      <w:r w:rsidR="00044BF6">
        <w:rPr>
          <w:snapToGrid w:val="0"/>
          <w:lang w:val="en-US"/>
        </w:rPr>
        <w:t>xem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thông</w:t>
      </w:r>
      <w:proofErr w:type="spellEnd"/>
      <w:r w:rsidR="00044BF6">
        <w:rPr>
          <w:snapToGrid w:val="0"/>
          <w:lang w:val="en-US"/>
        </w:rPr>
        <w:t xml:space="preserve"> tin </w:t>
      </w:r>
      <w:proofErr w:type="spellStart"/>
      <w:r w:rsidR="00044BF6">
        <w:rPr>
          <w:snapToGrid w:val="0"/>
          <w:lang w:val="en-US"/>
        </w:rPr>
        <w:t>bàn</w:t>
      </w:r>
      <w:proofErr w:type="spellEnd"/>
      <w:r w:rsidR="00044BF6">
        <w:rPr>
          <w:snapToGrid w:val="0"/>
          <w:lang w:val="en-US"/>
        </w:rPr>
        <w:t xml:space="preserve">, </w:t>
      </w:r>
      <w:proofErr w:type="spellStart"/>
      <w:r w:rsidR="00044BF6">
        <w:rPr>
          <w:snapToGrid w:val="0"/>
          <w:lang w:val="en-US"/>
        </w:rPr>
        <w:t>hủy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đặt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bàn</w:t>
      </w:r>
      <w:proofErr w:type="spellEnd"/>
      <w:r w:rsidR="00044BF6">
        <w:rPr>
          <w:snapToGrid w:val="0"/>
          <w:lang w:val="en-US"/>
        </w:rPr>
        <w:t xml:space="preserve">, </w:t>
      </w:r>
      <w:proofErr w:type="spellStart"/>
      <w:r w:rsidR="00044BF6">
        <w:rPr>
          <w:snapToGrid w:val="0"/>
          <w:lang w:val="en-US"/>
        </w:rPr>
        <w:t>chỉnh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sửa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thông</w:t>
      </w:r>
      <w:proofErr w:type="spellEnd"/>
      <w:r w:rsidR="00044BF6">
        <w:rPr>
          <w:snapToGrid w:val="0"/>
          <w:lang w:val="en-US"/>
        </w:rPr>
        <w:t xml:space="preserve"> tin </w:t>
      </w:r>
      <w:proofErr w:type="spellStart"/>
      <w:r w:rsidR="00044BF6">
        <w:rPr>
          <w:snapToGrid w:val="0"/>
          <w:lang w:val="en-US"/>
        </w:rPr>
        <w:t>người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đặt</w:t>
      </w:r>
      <w:proofErr w:type="spellEnd"/>
      <w:r w:rsidR="00044BF6">
        <w:rPr>
          <w:snapToGrid w:val="0"/>
          <w:lang w:val="en-US"/>
        </w:rPr>
        <w:t xml:space="preserve"> </w:t>
      </w:r>
      <w:proofErr w:type="spellStart"/>
      <w:r w:rsidR="00044BF6">
        <w:rPr>
          <w:snapToGrid w:val="0"/>
          <w:lang w:val="en-US"/>
        </w:rPr>
        <w:t>bàn</w:t>
      </w:r>
      <w:proofErr w:type="spellEnd"/>
      <w:r w:rsidR="00044BF6">
        <w:rPr>
          <w:snapToGrid w:val="0"/>
          <w:lang w:val="en-US"/>
        </w:rPr>
        <w:t>.</w:t>
      </w:r>
    </w:p>
    <w:p w14:paraId="5084457E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Dòng sự kiện</w:t>
      </w:r>
    </w:p>
    <w:p w14:paraId="7D6ADB5F" w14:textId="77777777" w:rsidR="00922A27" w:rsidRPr="00C63DA0" w:rsidRDefault="00922A27" w:rsidP="00922A27">
      <w:pPr>
        <w:pStyle w:val="Heading4"/>
        <w:spacing w:line="360" w:lineRule="auto"/>
        <w:jc w:val="both"/>
      </w:pPr>
      <w:r w:rsidRPr="00C63DA0">
        <w:t>Dòng sự kiện chính</w:t>
      </w:r>
    </w:p>
    <w:p w14:paraId="076EBB3C" w14:textId="56DA1BC7" w:rsidR="00922A27" w:rsidRPr="00C63DA0" w:rsidRDefault="00922A27" w:rsidP="00922A2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="00044BF6">
        <w:rPr>
          <w:lang w:val="en-US"/>
        </w:rPr>
        <w:t>Đặt</w:t>
      </w:r>
      <w:proofErr w:type="spellEnd"/>
      <w:r w:rsidR="00044BF6">
        <w:rPr>
          <w:lang w:val="en-US"/>
        </w:rPr>
        <w:t xml:space="preserve"> </w:t>
      </w:r>
      <w:proofErr w:type="spellStart"/>
      <w:r w:rsidR="00044BF6">
        <w:rPr>
          <w:lang w:val="en-US"/>
        </w:rPr>
        <w:t>bàn</w:t>
      </w:r>
      <w:proofErr w:type="spellEnd"/>
    </w:p>
    <w:p w14:paraId="13904CFC" w14:textId="77777777" w:rsidR="00413833" w:rsidRPr="00C63DA0" w:rsidRDefault="00922A27" w:rsidP="00413833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r w:rsidR="00413833">
        <w:rPr>
          <w:lang w:val="en-US"/>
        </w:rPr>
        <w:t xml:space="preserve">danh sách </w:t>
      </w:r>
      <w:proofErr w:type="spellStart"/>
      <w:r w:rsidR="00413833">
        <w:rPr>
          <w:lang w:val="en-US"/>
        </w:rPr>
        <w:t>các</w:t>
      </w:r>
      <w:proofErr w:type="spellEnd"/>
      <w:r w:rsidR="00413833">
        <w:rPr>
          <w:lang w:val="en-US"/>
        </w:rPr>
        <w:t xml:space="preserve"> </w:t>
      </w:r>
      <w:proofErr w:type="spellStart"/>
      <w:r w:rsidR="00413833">
        <w:rPr>
          <w:lang w:val="en-US"/>
        </w:rPr>
        <w:t>bàn</w:t>
      </w:r>
      <w:proofErr w:type="spellEnd"/>
      <w:r w:rsidR="00413833">
        <w:rPr>
          <w:lang w:val="en-US"/>
        </w:rPr>
        <w:t xml:space="preserve"> </w:t>
      </w:r>
      <w:proofErr w:type="spellStart"/>
      <w:r w:rsidR="00413833">
        <w:rPr>
          <w:lang w:val="en-US"/>
        </w:rPr>
        <w:t>hiện</w:t>
      </w:r>
      <w:proofErr w:type="spellEnd"/>
      <w:r w:rsidR="00413833">
        <w:rPr>
          <w:lang w:val="en-US"/>
        </w:rPr>
        <w:t xml:space="preserve"> </w:t>
      </w:r>
      <w:proofErr w:type="spellStart"/>
      <w:r w:rsidR="00413833"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Pr="00C63DA0">
        <w:rPr>
          <w:lang w:val="en-US"/>
        </w:rPr>
        <w:t>cho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phép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các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="00413833" w:rsidRPr="00C63DA0">
        <w:rPr>
          <w:snapToGrid w:val="0"/>
          <w:lang w:val="en-US"/>
        </w:rPr>
        <w:t>t</w:t>
      </w:r>
      <w:r w:rsidR="00413833">
        <w:rPr>
          <w:snapToGrid w:val="0"/>
          <w:lang w:val="en-US"/>
        </w:rPr>
        <w:t>h</w:t>
      </w:r>
      <w:r w:rsidR="00413833" w:rsidRPr="00C63DA0">
        <w:rPr>
          <w:snapToGrid w:val="0"/>
          <w:lang w:val="en-US"/>
        </w:rPr>
        <w:t>êm</w:t>
      </w:r>
      <w:proofErr w:type="spellEnd"/>
      <w:r w:rsidR="00413833" w:rsidRPr="00C63DA0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món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vào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bàn</w:t>
      </w:r>
      <w:proofErr w:type="spellEnd"/>
      <w:r w:rsidR="00413833" w:rsidRPr="00C63DA0">
        <w:rPr>
          <w:snapToGrid w:val="0"/>
          <w:lang w:val="en-US"/>
        </w:rPr>
        <w:t xml:space="preserve">, </w:t>
      </w:r>
      <w:proofErr w:type="spellStart"/>
      <w:r w:rsidR="00413833" w:rsidRPr="00C63DA0">
        <w:rPr>
          <w:snapToGrid w:val="0"/>
          <w:lang w:val="en-US"/>
        </w:rPr>
        <w:t>xóa</w:t>
      </w:r>
      <w:proofErr w:type="spellEnd"/>
      <w:r w:rsidR="00413833" w:rsidRPr="00C63DA0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món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khỏi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bàn</w:t>
      </w:r>
      <w:proofErr w:type="spellEnd"/>
      <w:r w:rsidR="00413833" w:rsidRPr="00C63DA0">
        <w:rPr>
          <w:snapToGrid w:val="0"/>
          <w:lang w:val="en-US"/>
        </w:rPr>
        <w:t xml:space="preserve">, </w:t>
      </w:r>
      <w:proofErr w:type="spellStart"/>
      <w:r w:rsidR="00413833">
        <w:rPr>
          <w:snapToGrid w:val="0"/>
          <w:lang w:val="en-US"/>
        </w:rPr>
        <w:t>xem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thông</w:t>
      </w:r>
      <w:proofErr w:type="spellEnd"/>
      <w:r w:rsidR="00413833">
        <w:rPr>
          <w:snapToGrid w:val="0"/>
          <w:lang w:val="en-US"/>
        </w:rPr>
        <w:t xml:space="preserve"> tin </w:t>
      </w:r>
      <w:proofErr w:type="spellStart"/>
      <w:r w:rsidR="00413833">
        <w:rPr>
          <w:snapToGrid w:val="0"/>
          <w:lang w:val="en-US"/>
        </w:rPr>
        <w:t>bàn</w:t>
      </w:r>
      <w:proofErr w:type="spellEnd"/>
      <w:r w:rsidR="00413833">
        <w:rPr>
          <w:snapToGrid w:val="0"/>
          <w:lang w:val="en-US"/>
        </w:rPr>
        <w:t xml:space="preserve">, </w:t>
      </w:r>
      <w:proofErr w:type="spellStart"/>
      <w:r w:rsidR="00413833">
        <w:rPr>
          <w:snapToGrid w:val="0"/>
          <w:lang w:val="en-US"/>
        </w:rPr>
        <w:t>hủy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đặt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bàn</w:t>
      </w:r>
      <w:proofErr w:type="spellEnd"/>
      <w:r w:rsidR="00413833">
        <w:rPr>
          <w:snapToGrid w:val="0"/>
          <w:lang w:val="en-US"/>
        </w:rPr>
        <w:t xml:space="preserve">, </w:t>
      </w:r>
      <w:proofErr w:type="spellStart"/>
      <w:r w:rsidR="00413833">
        <w:rPr>
          <w:snapToGrid w:val="0"/>
          <w:lang w:val="en-US"/>
        </w:rPr>
        <w:t>chỉnh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sửa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thông</w:t>
      </w:r>
      <w:proofErr w:type="spellEnd"/>
      <w:r w:rsidR="00413833">
        <w:rPr>
          <w:snapToGrid w:val="0"/>
          <w:lang w:val="en-US"/>
        </w:rPr>
        <w:t xml:space="preserve"> tin </w:t>
      </w:r>
      <w:proofErr w:type="spellStart"/>
      <w:r w:rsidR="00413833">
        <w:rPr>
          <w:snapToGrid w:val="0"/>
          <w:lang w:val="en-US"/>
        </w:rPr>
        <w:t>người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đặt</w:t>
      </w:r>
      <w:proofErr w:type="spellEnd"/>
      <w:r w:rsidR="00413833">
        <w:rPr>
          <w:snapToGrid w:val="0"/>
          <w:lang w:val="en-US"/>
        </w:rPr>
        <w:t xml:space="preserve"> </w:t>
      </w:r>
      <w:proofErr w:type="spellStart"/>
      <w:r w:rsidR="00413833">
        <w:rPr>
          <w:snapToGrid w:val="0"/>
          <w:lang w:val="en-US"/>
        </w:rPr>
        <w:t>bàn</w:t>
      </w:r>
      <w:proofErr w:type="spellEnd"/>
      <w:r w:rsidR="00413833">
        <w:rPr>
          <w:snapToGrid w:val="0"/>
          <w:lang w:val="en-US"/>
        </w:rPr>
        <w:t>.</w:t>
      </w:r>
    </w:p>
    <w:p w14:paraId="3E1199AE" w14:textId="6DADBA83" w:rsidR="00922A27" w:rsidRPr="00C63DA0" w:rsidRDefault="00922A27" w:rsidP="00922A27">
      <w:pPr>
        <w:pStyle w:val="BodyText"/>
        <w:jc w:val="both"/>
        <w:rPr>
          <w:lang w:val="en-US"/>
        </w:rPr>
      </w:pPr>
    </w:p>
    <w:p w14:paraId="44417A7B" w14:textId="26EA8668" w:rsidR="00922A27" w:rsidRPr="00C63DA0" w:rsidRDefault="00922A27" w:rsidP="00922A2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chọn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một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trong</w:t>
      </w:r>
      <w:proofErr w:type="spellEnd"/>
      <w:r w:rsidRPr="00C63DA0">
        <w:rPr>
          <w:lang w:val="en-US"/>
        </w:rPr>
        <w:t xml:space="preserve"> </w:t>
      </w:r>
      <w:r w:rsidR="00E83BCA">
        <w:rPr>
          <w:lang w:val="en-US"/>
        </w:rPr>
        <w:t>4</w:t>
      </w:r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>:</w:t>
      </w:r>
    </w:p>
    <w:p w14:paraId="1F04AB75" w14:textId="333F6283" w:rsidR="00922A27" w:rsidRPr="00C63DA0" w:rsidRDefault="00E83BCA" w:rsidP="00A565BE">
      <w:pPr>
        <w:pStyle w:val="BodyText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:</w:t>
      </w:r>
    </w:p>
    <w:p w14:paraId="11327B21" w14:textId="3555AB5F" w:rsidR="00922A27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</w:t>
      </w:r>
      <w:r w:rsidR="00E83BCA">
        <w:rPr>
          <w:lang w:val="en-US"/>
        </w:rPr>
        <w:t>g</w:t>
      </w:r>
      <w:proofErr w:type="spellEnd"/>
      <w:r w:rsidR="00E83BCA">
        <w:rPr>
          <w:lang w:val="en-US"/>
        </w:rPr>
        <w:t xml:space="preserve"> </w:t>
      </w:r>
      <w:proofErr w:type="spellStart"/>
      <w:r w:rsidR="00E83BCA">
        <w:rPr>
          <w:lang w:val="en-US"/>
        </w:rPr>
        <w:t>chọn</w:t>
      </w:r>
      <w:proofErr w:type="spellEnd"/>
      <w:r w:rsidR="00E83BCA">
        <w:rPr>
          <w:lang w:val="en-US"/>
        </w:rPr>
        <w:t xml:space="preserve"> </w:t>
      </w:r>
      <w:proofErr w:type="spellStart"/>
      <w:r w:rsidR="00E83BCA">
        <w:rPr>
          <w:lang w:val="en-US"/>
        </w:rPr>
        <w:t>bàn</w:t>
      </w:r>
      <w:proofErr w:type="spellEnd"/>
      <w:r w:rsidR="00E83BCA">
        <w:rPr>
          <w:lang w:val="en-US"/>
        </w:rPr>
        <w:t xml:space="preserve"> </w:t>
      </w:r>
      <w:proofErr w:type="spellStart"/>
      <w:r w:rsidR="00E83BCA">
        <w:rPr>
          <w:lang w:val="en-US"/>
        </w:rPr>
        <w:t>từ</w:t>
      </w:r>
      <w:proofErr w:type="spellEnd"/>
      <w:r w:rsidR="00E83BCA">
        <w:rPr>
          <w:lang w:val="en-US"/>
        </w:rPr>
        <w:t xml:space="preserve"> danh sách </w:t>
      </w:r>
      <w:proofErr w:type="spellStart"/>
      <w:r w:rsidR="00E83BCA">
        <w:rPr>
          <w:lang w:val="en-US"/>
        </w:rPr>
        <w:t>bàn</w:t>
      </w:r>
      <w:proofErr w:type="spellEnd"/>
      <w:r w:rsidR="00E83BCA">
        <w:rPr>
          <w:lang w:val="en-US"/>
        </w:rPr>
        <w:t>.</w:t>
      </w:r>
    </w:p>
    <w:p w14:paraId="0E159562" w14:textId="66421CA1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danh sách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.</w:t>
      </w:r>
    </w:p>
    <w:p w14:paraId="761C35A6" w14:textId="214B3BCB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>.</w:t>
      </w:r>
    </w:p>
    <w:p w14:paraId="5E4194D0" w14:textId="79F770AF" w:rsidR="00E83BCA" w:rsidRPr="00C63DA0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bấm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.</w:t>
      </w:r>
    </w:p>
    <w:p w14:paraId="58AA4960" w14:textId="4CEB2FF2" w:rsidR="00922A27" w:rsidRPr="00C63DA0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 w:rsidR="00E83BCA">
        <w:rPr>
          <w:lang w:val="en-US"/>
        </w:rPr>
        <w:t>lưu</w:t>
      </w:r>
      <w:proofErr w:type="spellEnd"/>
      <w:r w:rsidR="00E83BCA">
        <w:rPr>
          <w:lang w:val="en-US"/>
        </w:rPr>
        <w:t xml:space="preserve"> </w:t>
      </w:r>
      <w:proofErr w:type="spellStart"/>
      <w:r w:rsidR="00E83BCA">
        <w:rPr>
          <w:lang w:val="en-US"/>
        </w:rPr>
        <w:t>lại</w:t>
      </w:r>
      <w:proofErr w:type="spellEnd"/>
      <w:r w:rsidR="00E83BCA">
        <w:rPr>
          <w:lang w:val="en-US"/>
        </w:rPr>
        <w:t xml:space="preserve"> </w:t>
      </w:r>
      <w:proofErr w:type="spellStart"/>
      <w:r w:rsidR="00E83BCA">
        <w:rPr>
          <w:lang w:val="en-US"/>
        </w:rPr>
        <w:t>và</w:t>
      </w:r>
      <w:proofErr w:type="spellEnd"/>
      <w:r w:rsidR="00E83BCA"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17CDBE0C" w14:textId="1E476020" w:rsidR="00922A27" w:rsidRPr="00C63DA0" w:rsidRDefault="00E83BCA" w:rsidP="00A565BE">
      <w:pPr>
        <w:pStyle w:val="BodyText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:</w:t>
      </w:r>
    </w:p>
    <w:p w14:paraId="74B86C40" w14:textId="4B261DC7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bookmarkStart w:id="20" w:name="_Hlk5029010"/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danh sách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.</w:t>
      </w:r>
    </w:p>
    <w:bookmarkEnd w:id="20"/>
    <w:p w14:paraId="170B72EF" w14:textId="2054E5E4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7404154C" w14:textId="0119BCBD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.</w:t>
      </w:r>
    </w:p>
    <w:p w14:paraId="536A476C" w14:textId="6360471F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.</w:t>
      </w:r>
    </w:p>
    <w:p w14:paraId="7F9559FB" w14:textId="3FF2BB27" w:rsidR="00E83BCA" w:rsidRDefault="00E83BCA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>.</w:t>
      </w:r>
    </w:p>
    <w:p w14:paraId="6D747BEA" w14:textId="77777777" w:rsidR="00922A27" w:rsidRPr="00C63DA0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 xml:space="preserve">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28C2A23E" w14:textId="423C81CF" w:rsidR="00922A27" w:rsidRPr="00C63DA0" w:rsidRDefault="00E83BCA" w:rsidP="00A565BE">
      <w:pPr>
        <w:pStyle w:val="BodyText"/>
        <w:numPr>
          <w:ilvl w:val="0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:</w:t>
      </w:r>
    </w:p>
    <w:p w14:paraId="286B5791" w14:textId="24AAD519" w:rsidR="00A565BE" w:rsidRDefault="00A565BE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danh sách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.</w:t>
      </w:r>
    </w:p>
    <w:p w14:paraId="48BDECBC" w14:textId="0EA37953" w:rsidR="00A565BE" w:rsidRDefault="00A565BE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.</w:t>
      </w:r>
    </w:p>
    <w:p w14:paraId="46ECC0E1" w14:textId="2C66F578" w:rsidR="00922A27" w:rsidRPr="00C63DA0" w:rsidRDefault="00922A27" w:rsidP="00A565BE">
      <w:pPr>
        <w:pStyle w:val="BodyText"/>
        <w:numPr>
          <w:ilvl w:val="1"/>
          <w:numId w:val="41"/>
        </w:numPr>
        <w:jc w:val="both"/>
        <w:rPr>
          <w:lang w:val="en-US"/>
        </w:rPr>
      </w:pP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tra</w:t>
      </w:r>
      <w:proofErr w:type="spellEnd"/>
      <w:r w:rsidRPr="00C63DA0">
        <w:rPr>
          <w:lang w:val="en-US"/>
        </w:rPr>
        <w:t>,</w:t>
      </w:r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xác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nhận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và</w:t>
      </w:r>
      <w:proofErr w:type="spellEnd"/>
      <w:r w:rsidRPr="00C63DA0"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>.</w:t>
      </w:r>
    </w:p>
    <w:p w14:paraId="03B04571" w14:textId="77777777" w:rsidR="00922A27" w:rsidRPr="00C63DA0" w:rsidRDefault="00922A27" w:rsidP="00922A27">
      <w:pPr>
        <w:pStyle w:val="BodyText"/>
        <w:jc w:val="both"/>
        <w:rPr>
          <w:lang w:val="en-US"/>
        </w:rPr>
      </w:pPr>
    </w:p>
    <w:p w14:paraId="1C64C164" w14:textId="77777777" w:rsidR="00922A27" w:rsidRPr="00C63DA0" w:rsidRDefault="00922A27" w:rsidP="00922A27">
      <w:pPr>
        <w:pStyle w:val="Heading4"/>
        <w:spacing w:line="360" w:lineRule="auto"/>
        <w:jc w:val="both"/>
        <w:rPr>
          <w:lang w:val="en-US"/>
        </w:rPr>
      </w:pPr>
      <w:r w:rsidRPr="00C63DA0">
        <w:t>Các dòng sự kiện khác</w:t>
      </w:r>
    </w:p>
    <w:p w14:paraId="605BDBCA" w14:textId="77777777" w:rsidR="00922A27" w:rsidRPr="00C63DA0" w:rsidRDefault="00922A27" w:rsidP="00922A27">
      <w:pPr>
        <w:ind w:firstLine="720"/>
        <w:rPr>
          <w:lang w:val="en-US"/>
        </w:rPr>
      </w:pPr>
      <w:proofErr w:type="spellStart"/>
      <w:r w:rsidRPr="00C63DA0">
        <w:rPr>
          <w:lang w:val="en-US"/>
        </w:rPr>
        <w:t>Nếu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người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dùng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nhấn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nút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trờ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về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thì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sẻ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hiển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thị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chính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hoặc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màn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hình</w:t>
      </w:r>
      <w:proofErr w:type="spellEnd"/>
      <w:r w:rsidRPr="00C63DA0">
        <w:rPr>
          <w:lang w:val="en-US"/>
        </w:rPr>
        <w:t xml:space="preserve"> làm </w:t>
      </w:r>
      <w:proofErr w:type="spellStart"/>
      <w:r w:rsidRPr="00C63DA0">
        <w:rPr>
          <w:lang w:val="en-US"/>
        </w:rPr>
        <w:t>việc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trước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đó</w:t>
      </w:r>
      <w:proofErr w:type="spellEnd"/>
      <w:r w:rsidRPr="00C63DA0">
        <w:rPr>
          <w:lang w:val="en-US"/>
        </w:rPr>
        <w:t>.</w:t>
      </w:r>
    </w:p>
    <w:p w14:paraId="3F0BB2A5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Các yêu cầu đặc biệt</w:t>
      </w:r>
    </w:p>
    <w:p w14:paraId="3ED12AC0" w14:textId="77777777" w:rsidR="00922A27" w:rsidRPr="00C63DA0" w:rsidRDefault="00922A27" w:rsidP="00922A2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có</w:t>
      </w:r>
      <w:proofErr w:type="spellEnd"/>
    </w:p>
    <w:p w14:paraId="7961D42C" w14:textId="77777777" w:rsidR="00922A27" w:rsidRPr="00C63DA0" w:rsidRDefault="00922A27" w:rsidP="00922A27">
      <w:pPr>
        <w:pStyle w:val="Heading3"/>
        <w:spacing w:line="360" w:lineRule="auto"/>
        <w:jc w:val="both"/>
      </w:pPr>
      <w:r w:rsidRPr="00C63DA0">
        <w:t>Trạng thái hệ thống khi bắt đầu thực hiện Use-case</w:t>
      </w:r>
    </w:p>
    <w:p w14:paraId="3915A6AD" w14:textId="77777777" w:rsidR="00922A27" w:rsidRPr="00C63DA0" w:rsidRDefault="00922A27" w:rsidP="00922A27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</w:p>
    <w:p w14:paraId="0EA81D15" w14:textId="77777777" w:rsidR="00922A27" w:rsidRPr="00C63DA0" w:rsidRDefault="00922A27" w:rsidP="00922A27">
      <w:pPr>
        <w:pStyle w:val="Heading3"/>
        <w:spacing w:line="360" w:lineRule="auto"/>
        <w:jc w:val="both"/>
      </w:pPr>
      <w:proofErr w:type="spellStart"/>
      <w:r w:rsidRPr="00C63DA0">
        <w:rPr>
          <w:lang w:val="en-US"/>
        </w:rPr>
        <w:t>Trạng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thái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hệ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thống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sau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khi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Use-case</w:t>
      </w:r>
    </w:p>
    <w:p w14:paraId="62706720" w14:textId="31EE0BC6" w:rsidR="00922A27" w:rsidRPr="00C63DA0" w:rsidRDefault="00922A27" w:rsidP="00922A2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 w:rsidR="00A565BE">
        <w:rPr>
          <w:lang w:val="en-US"/>
        </w:rPr>
        <w:t>Thông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báo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thành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công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và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cập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nhật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cơ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sở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dữ</w:t>
      </w:r>
      <w:proofErr w:type="spellEnd"/>
      <w:r w:rsidR="00A565BE">
        <w:rPr>
          <w:lang w:val="en-US"/>
        </w:rPr>
        <w:t xml:space="preserve"> </w:t>
      </w:r>
      <w:proofErr w:type="spellStart"/>
      <w:r w:rsidR="00A565BE">
        <w:rPr>
          <w:lang w:val="en-US"/>
        </w:rPr>
        <w:t>liệu</w:t>
      </w:r>
      <w:proofErr w:type="spellEnd"/>
      <w:r w:rsidR="00A565BE">
        <w:rPr>
          <w:lang w:val="en-US"/>
        </w:rPr>
        <w:t>.</w:t>
      </w:r>
    </w:p>
    <w:p w14:paraId="0D310ED2" w14:textId="77777777" w:rsidR="00922A27" w:rsidRPr="00C63DA0" w:rsidRDefault="00922A27" w:rsidP="00922A27">
      <w:pPr>
        <w:pStyle w:val="BodyText"/>
        <w:jc w:val="both"/>
        <w:rPr>
          <w:lang w:val="en-US"/>
        </w:rPr>
      </w:pPr>
      <w:proofErr w:type="spellStart"/>
      <w:r w:rsidRPr="00C63DA0">
        <w:rPr>
          <w:lang w:val="en-US"/>
        </w:rPr>
        <w:t>Thực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hiện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chức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năng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không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thành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công</w:t>
      </w:r>
      <w:proofErr w:type="spellEnd"/>
      <w:r w:rsidRPr="00C63DA0">
        <w:rPr>
          <w:lang w:val="en-US"/>
        </w:rPr>
        <w:t xml:space="preserve">: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</w:t>
      </w:r>
    </w:p>
    <w:p w14:paraId="2E1239C0" w14:textId="77777777" w:rsidR="00922A27" w:rsidRPr="00C63DA0" w:rsidRDefault="00922A27" w:rsidP="00922A27">
      <w:pPr>
        <w:pStyle w:val="Heading3"/>
        <w:spacing w:line="360" w:lineRule="auto"/>
        <w:jc w:val="both"/>
        <w:rPr>
          <w:lang w:val="en-US"/>
        </w:rPr>
      </w:pPr>
      <w:proofErr w:type="spellStart"/>
      <w:r w:rsidRPr="00C63DA0">
        <w:rPr>
          <w:lang w:val="en-US"/>
        </w:rPr>
        <w:t>Điểm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mở</w:t>
      </w:r>
      <w:proofErr w:type="spellEnd"/>
      <w:r w:rsidRPr="00C63DA0">
        <w:rPr>
          <w:lang w:val="en-US"/>
        </w:rPr>
        <w:t xml:space="preserve"> </w:t>
      </w:r>
      <w:proofErr w:type="spellStart"/>
      <w:r w:rsidRPr="00C63DA0">
        <w:rPr>
          <w:lang w:val="en-US"/>
        </w:rPr>
        <w:t>rộng</w:t>
      </w:r>
      <w:proofErr w:type="spellEnd"/>
    </w:p>
    <w:p w14:paraId="0C3E3BB7" w14:textId="77777777" w:rsidR="00922A27" w:rsidRPr="00AB194F" w:rsidRDefault="00922A27" w:rsidP="00922A27">
      <w:pPr>
        <w:pStyle w:val="BodyText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24525F7F" w14:textId="77777777" w:rsidR="00922A27" w:rsidRPr="00AB194F" w:rsidRDefault="00922A27" w:rsidP="00922A27">
      <w:pPr>
        <w:pStyle w:val="BodyText"/>
        <w:ind w:left="0"/>
        <w:jc w:val="both"/>
        <w:rPr>
          <w:lang w:val="en-US"/>
        </w:rPr>
      </w:pPr>
    </w:p>
    <w:sectPr w:rsidR="00922A27" w:rsidRPr="00AB194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AAB53" w14:textId="77777777" w:rsidR="007C370C" w:rsidRDefault="007C370C">
      <w:r>
        <w:separator/>
      </w:r>
    </w:p>
  </w:endnote>
  <w:endnote w:type="continuationSeparator" w:id="0">
    <w:p w14:paraId="4ECED46C" w14:textId="77777777" w:rsidR="007C370C" w:rsidRDefault="007C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22A27" w14:paraId="6A788ECA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21A06D5" w14:textId="77777777" w:rsidR="00922A27" w:rsidRPr="007A1DE8" w:rsidRDefault="00922A27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96128" behindDoc="1" locked="0" layoutInCell="1" allowOverlap="1" wp14:anchorId="62ACFFE0" wp14:editId="21E125E5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B850E0A" w14:textId="3EA760A0" w:rsidR="00922A27" w:rsidRPr="00B871C5" w:rsidRDefault="00922A2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E0AD0A6" w14:textId="77777777" w:rsidR="00922A27" w:rsidRDefault="00922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1162E" w14:textId="77777777" w:rsidR="007C370C" w:rsidRDefault="007C370C">
      <w:r>
        <w:separator/>
      </w:r>
    </w:p>
  </w:footnote>
  <w:footnote w:type="continuationSeparator" w:id="0">
    <w:p w14:paraId="78FB4C87" w14:textId="77777777" w:rsidR="007C370C" w:rsidRDefault="007C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0631C" w14:textId="77777777" w:rsidR="00922A27" w:rsidRDefault="00922A27">
    <w:r w:rsidRPr="004257CD"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297B9F8A" wp14:editId="06A4285C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22A27" w14:paraId="3FDE8D76" w14:textId="77777777" w:rsidTr="008D3541">
      <w:tc>
        <w:tcPr>
          <w:tcW w:w="6623" w:type="dxa"/>
          <w:shd w:val="clear" w:color="auto" w:fill="auto"/>
        </w:tcPr>
        <w:p w14:paraId="20C6FEBE" w14:textId="44214D02" w:rsidR="00922A27" w:rsidRPr="008D3541" w:rsidRDefault="00922A27">
          <w:pPr>
            <w:pStyle w:val="Header"/>
            <w:rPr>
              <w:color w:val="0000FF"/>
              <w:lang w:val="en-US"/>
            </w:rPr>
          </w:pPr>
          <w:proofErr w:type="spellStart"/>
          <w:r w:rsidRPr="00C63DA0">
            <w:rPr>
              <w:lang w:val="en-US"/>
            </w:rPr>
            <w:t>Quản</w:t>
          </w:r>
          <w:proofErr w:type="spellEnd"/>
          <w:r w:rsidRPr="00C63DA0">
            <w:rPr>
              <w:lang w:val="en-US"/>
            </w:rPr>
            <w:t xml:space="preserve"> </w:t>
          </w:r>
          <w:proofErr w:type="spellStart"/>
          <w:r w:rsidRPr="00C63DA0">
            <w:rPr>
              <w:lang w:val="en-US"/>
            </w:rPr>
            <w:t>lý</w:t>
          </w:r>
          <w:proofErr w:type="spellEnd"/>
          <w:r w:rsidRPr="00C63DA0">
            <w:rPr>
              <w:lang w:val="en-US"/>
            </w:rPr>
            <w:t xml:space="preserve"> </w:t>
          </w:r>
          <w:proofErr w:type="spellStart"/>
          <w:r w:rsidRPr="00C63DA0">
            <w:rPr>
              <w:lang w:val="en-US"/>
            </w:rPr>
            <w:t>nhà</w:t>
          </w:r>
          <w:proofErr w:type="spellEnd"/>
          <w:r w:rsidRPr="00C63DA0">
            <w:rPr>
              <w:lang w:val="en-US"/>
            </w:rPr>
            <w:t xml:space="preserve"> </w:t>
          </w:r>
          <w:proofErr w:type="spellStart"/>
          <w:r w:rsidRPr="00C63DA0">
            <w:rPr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0D278323" w14:textId="239CC567" w:rsidR="00922A27" w:rsidRPr="008D3541" w:rsidRDefault="00922A2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>:</w:t>
          </w:r>
          <w:r>
            <w:rPr>
              <w:lang w:val="en-US"/>
            </w:rPr>
            <w:t xml:space="preserve"> 1.0</w:t>
          </w:r>
        </w:p>
      </w:tc>
    </w:tr>
    <w:tr w:rsidR="00922A27" w14:paraId="0C150D1E" w14:textId="77777777" w:rsidTr="008D3541">
      <w:tc>
        <w:tcPr>
          <w:tcW w:w="6623" w:type="dxa"/>
          <w:shd w:val="clear" w:color="auto" w:fill="auto"/>
        </w:tcPr>
        <w:p w14:paraId="57E5C71A" w14:textId="77777777" w:rsidR="00922A27" w:rsidRPr="008D3541" w:rsidRDefault="00922A2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2514051E" w14:textId="6CFDE61C" w:rsidR="00922A27" w:rsidRPr="008D3541" w:rsidRDefault="00922A27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>
            <w:rPr>
              <w:lang w:val="en-US"/>
            </w:rPr>
            <w:t>27/03/2019</w:t>
          </w:r>
        </w:p>
      </w:tc>
    </w:tr>
  </w:tbl>
  <w:p w14:paraId="1EA4FABD" w14:textId="77777777" w:rsidR="00922A27" w:rsidRPr="007A1DE8" w:rsidRDefault="00922A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D3B1A7D"/>
    <w:multiLevelType w:val="hybridMultilevel"/>
    <w:tmpl w:val="DF763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F946E9"/>
    <w:multiLevelType w:val="multilevel"/>
    <w:tmpl w:val="FFFFFFFF"/>
    <w:lvl w:ilvl="0">
      <w:start w:val="1"/>
      <w:numFmt w:val="decimal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lvlText w:val="%1.%2.%3"/>
      <w:legacy w:legacy="1" w:legacySpace="360" w:legacyIndent="0"/>
      <w:lvlJc w:val="left"/>
      <w:rPr>
        <w:rFonts w:hint="default"/>
      </w:rPr>
    </w:lvl>
    <w:lvl w:ilvl="3">
      <w:start w:val="1"/>
      <w:numFmt w:val="decimal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AAB33D6"/>
    <w:multiLevelType w:val="multilevel"/>
    <w:tmpl w:val="007261C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DAF5E8D"/>
    <w:multiLevelType w:val="multilevel"/>
    <w:tmpl w:val="98124F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1" w15:restartNumberingAfterBreak="0">
    <w:nsid w:val="611E157F"/>
    <w:multiLevelType w:val="hybridMultilevel"/>
    <w:tmpl w:val="CA689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64A00D2"/>
    <w:multiLevelType w:val="multilevel"/>
    <w:tmpl w:val="A1FE1422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6" w15:restartNumberingAfterBreak="0">
    <w:nsid w:val="66DD7A53"/>
    <w:multiLevelType w:val="multilevel"/>
    <w:tmpl w:val="B84E4134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7F762B"/>
    <w:multiLevelType w:val="multilevel"/>
    <w:tmpl w:val="1466E710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31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7"/>
  </w:num>
  <w:num w:numId="5">
    <w:abstractNumId w:val="19"/>
  </w:num>
  <w:num w:numId="6">
    <w:abstractNumId w:val="10"/>
  </w:num>
  <w:num w:numId="7">
    <w:abstractNumId w:val="22"/>
  </w:num>
  <w:num w:numId="8">
    <w:abstractNumId w:val="29"/>
  </w:num>
  <w:num w:numId="9">
    <w:abstractNumId w:val="12"/>
  </w:num>
  <w:num w:numId="10">
    <w:abstractNumId w:val="8"/>
  </w:num>
  <w:num w:numId="11">
    <w:abstractNumId w:val="35"/>
  </w:num>
  <w:num w:numId="12">
    <w:abstractNumId w:val="31"/>
  </w:num>
  <w:num w:numId="13">
    <w:abstractNumId w:val="28"/>
  </w:num>
  <w:num w:numId="14">
    <w:abstractNumId w:val="2"/>
  </w:num>
  <w:num w:numId="15">
    <w:abstractNumId w:val="6"/>
  </w:num>
  <w:num w:numId="16">
    <w:abstractNumId w:val="27"/>
  </w:num>
  <w:num w:numId="17">
    <w:abstractNumId w:val="33"/>
  </w:num>
  <w:num w:numId="18">
    <w:abstractNumId w:val="11"/>
  </w:num>
  <w:num w:numId="19">
    <w:abstractNumId w:val="24"/>
  </w:num>
  <w:num w:numId="20">
    <w:abstractNumId w:val="32"/>
  </w:num>
  <w:num w:numId="21">
    <w:abstractNumId w:val="34"/>
  </w:num>
  <w:num w:numId="22">
    <w:abstractNumId w:val="9"/>
  </w:num>
  <w:num w:numId="23">
    <w:abstractNumId w:val="16"/>
  </w:num>
  <w:num w:numId="24">
    <w:abstractNumId w:val="7"/>
  </w:num>
  <w:num w:numId="25">
    <w:abstractNumId w:val="5"/>
  </w:num>
  <w:num w:numId="26">
    <w:abstractNumId w:val="14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3"/>
  </w:num>
  <w:num w:numId="35">
    <w:abstractNumId w:val="4"/>
  </w:num>
  <w:num w:numId="36">
    <w:abstractNumId w:val="26"/>
  </w:num>
  <w:num w:numId="37">
    <w:abstractNumId w:val="20"/>
  </w:num>
  <w:num w:numId="38">
    <w:abstractNumId w:val="30"/>
  </w:num>
  <w:num w:numId="39">
    <w:abstractNumId w:val="21"/>
  </w:num>
  <w:num w:numId="40">
    <w:abstractNumId w:val="1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4BF6"/>
    <w:rsid w:val="000519D9"/>
    <w:rsid w:val="00063285"/>
    <w:rsid w:val="000C0CA8"/>
    <w:rsid w:val="000E4833"/>
    <w:rsid w:val="001063E9"/>
    <w:rsid w:val="00160E7F"/>
    <w:rsid w:val="00185356"/>
    <w:rsid w:val="00210A60"/>
    <w:rsid w:val="002160F2"/>
    <w:rsid w:val="00221A67"/>
    <w:rsid w:val="002540A7"/>
    <w:rsid w:val="00301562"/>
    <w:rsid w:val="00304118"/>
    <w:rsid w:val="0031511D"/>
    <w:rsid w:val="00350E9E"/>
    <w:rsid w:val="003548A8"/>
    <w:rsid w:val="00363E2C"/>
    <w:rsid w:val="003701D7"/>
    <w:rsid w:val="003747E6"/>
    <w:rsid w:val="003D37A9"/>
    <w:rsid w:val="00413833"/>
    <w:rsid w:val="004176B5"/>
    <w:rsid w:val="00435847"/>
    <w:rsid w:val="00463CD6"/>
    <w:rsid w:val="00467150"/>
    <w:rsid w:val="004A6966"/>
    <w:rsid w:val="004B7CC9"/>
    <w:rsid w:val="004E0D9A"/>
    <w:rsid w:val="004E4257"/>
    <w:rsid w:val="00545E15"/>
    <w:rsid w:val="0055795C"/>
    <w:rsid w:val="005802A5"/>
    <w:rsid w:val="00591CAC"/>
    <w:rsid w:val="005E1D0A"/>
    <w:rsid w:val="0060493B"/>
    <w:rsid w:val="006257BE"/>
    <w:rsid w:val="006855DC"/>
    <w:rsid w:val="006E420F"/>
    <w:rsid w:val="006E56E2"/>
    <w:rsid w:val="006F1FCF"/>
    <w:rsid w:val="007338F6"/>
    <w:rsid w:val="00754C73"/>
    <w:rsid w:val="007572B0"/>
    <w:rsid w:val="007A1DE8"/>
    <w:rsid w:val="007B10D2"/>
    <w:rsid w:val="007C04F8"/>
    <w:rsid w:val="007C370C"/>
    <w:rsid w:val="007F21C9"/>
    <w:rsid w:val="008243D9"/>
    <w:rsid w:val="008472C6"/>
    <w:rsid w:val="00850677"/>
    <w:rsid w:val="008D3541"/>
    <w:rsid w:val="00922A27"/>
    <w:rsid w:val="00974D02"/>
    <w:rsid w:val="00984338"/>
    <w:rsid w:val="0099744F"/>
    <w:rsid w:val="009B2457"/>
    <w:rsid w:val="009B2AFC"/>
    <w:rsid w:val="009C668C"/>
    <w:rsid w:val="009F47F5"/>
    <w:rsid w:val="00A23833"/>
    <w:rsid w:val="00A42C15"/>
    <w:rsid w:val="00A544E7"/>
    <w:rsid w:val="00A565BE"/>
    <w:rsid w:val="00A638EF"/>
    <w:rsid w:val="00A735ED"/>
    <w:rsid w:val="00AB194F"/>
    <w:rsid w:val="00AC3388"/>
    <w:rsid w:val="00B07BF9"/>
    <w:rsid w:val="00B1776A"/>
    <w:rsid w:val="00B202C6"/>
    <w:rsid w:val="00B81EBE"/>
    <w:rsid w:val="00B871C5"/>
    <w:rsid w:val="00BB5444"/>
    <w:rsid w:val="00C0697B"/>
    <w:rsid w:val="00C27F09"/>
    <w:rsid w:val="00C63DA0"/>
    <w:rsid w:val="00C74D6D"/>
    <w:rsid w:val="00CA52C8"/>
    <w:rsid w:val="00CB68B9"/>
    <w:rsid w:val="00CF3E40"/>
    <w:rsid w:val="00D234F3"/>
    <w:rsid w:val="00D532D0"/>
    <w:rsid w:val="00DA2A6D"/>
    <w:rsid w:val="00DC363E"/>
    <w:rsid w:val="00DD57E3"/>
    <w:rsid w:val="00DD7360"/>
    <w:rsid w:val="00E15B87"/>
    <w:rsid w:val="00E83BCA"/>
    <w:rsid w:val="00E940D1"/>
    <w:rsid w:val="00E95D0C"/>
    <w:rsid w:val="00EC359C"/>
    <w:rsid w:val="00F60090"/>
    <w:rsid w:val="00FA2327"/>
    <w:rsid w:val="00FB3FFD"/>
    <w:rsid w:val="00FC77E2"/>
    <w:rsid w:val="00FD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B0681"/>
  <w15:docId w15:val="{790FBE89-5BCE-4347-A4E6-899EA8F8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9C668C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9C668C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9C668C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9C668C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EC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321</TotalTime>
  <Pages>1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15625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Đặng Thanh Tuấn</cp:lastModifiedBy>
  <cp:revision>23</cp:revision>
  <cp:lastPrinted>2019-04-01T09:39:00Z</cp:lastPrinted>
  <dcterms:created xsi:type="dcterms:W3CDTF">2013-10-13T11:06:00Z</dcterms:created>
  <dcterms:modified xsi:type="dcterms:W3CDTF">2019-04-01T09:39:00Z</dcterms:modified>
</cp:coreProperties>
</file>